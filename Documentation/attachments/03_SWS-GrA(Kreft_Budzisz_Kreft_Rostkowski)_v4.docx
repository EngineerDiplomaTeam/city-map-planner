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7"/>
        <w:gridCol w:w="3022"/>
        <w:gridCol w:w="1682"/>
        <w:gridCol w:w="786"/>
        <w:gridCol w:w="1055"/>
        <w:gridCol w:w="1213"/>
        <w:gridCol w:w="600"/>
      </w:tblGrid>
      <w:tr w:rsidR="00065B0C" w:rsidTr="057D7AC0" w14:paraId="21F6A81B" w14:textId="77777777">
        <w:trPr>
          <w:cantSplit/>
          <w:trHeight w:val="230"/>
        </w:trPr>
        <w:tc>
          <w:tcPr>
            <w:tcW w:w="388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227B2BF6" w14:textId="77777777">
            <w:pPr>
              <w:pStyle w:val="wpiswtabeli"/>
              <w:snapToGrid w:val="0"/>
            </w:pPr>
            <w:r w:rsidR="0FF00B0E">
              <w:rPr/>
              <w:t>Numer zlecenia oraz nazwa i akronim projektu:</w:t>
            </w:r>
          </w:p>
          <w:p w:rsidR="00065B0C" w:rsidP="078BAC5C" w:rsidRDefault="00065B0C" w14:paraId="5F02B73D" w14:textId="0DD69C2B">
            <w:pPr>
              <w:spacing w:before="40" w:after="40" w:line="276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pl-PL"/>
              </w:rPr>
            </w:pPr>
            <w:r w:rsidRPr="078BAC5C" w:rsidR="3896880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Planer</w:t>
            </w:r>
            <w:r w:rsidRPr="078BAC5C" w:rsidR="3896880D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 xml:space="preserve"> Turystyczny</w:t>
            </w:r>
          </w:p>
          <w:p w:rsidR="00065B0C" w:rsidRDefault="00065B0C" w14:paraId="6A522EB7" w14:textId="7EE49167">
            <w:pPr>
              <w:pStyle w:val="komentarz"/>
            </w:pP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6DD72514" w14:textId="77777777">
            <w:pPr>
              <w:pStyle w:val="wpiswtabeli"/>
              <w:snapToGrid w:val="0"/>
            </w:pPr>
            <w:r>
              <w:t>Zleceniodawca:</w:t>
            </w:r>
          </w:p>
          <w:p w:rsidR="00065B0C" w:rsidRDefault="00065B0C" w14:paraId="71B6611B" w14:textId="77777777">
            <w:pPr>
              <w:pStyle w:val="komentarz"/>
            </w:pPr>
            <w:r>
              <w:t>{ew. nazwa klienta zewnętrznego}</w:t>
            </w:r>
          </w:p>
        </w:tc>
        <w:tc>
          <w:tcPr>
            <w:tcW w:w="2868" w:type="dxa"/>
            <w:gridSpan w:val="3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5B0C" w:rsidRDefault="00065B0C" w14:paraId="7CB837ED" w14:textId="77777777">
            <w:pPr>
              <w:pStyle w:val="wpiswtabeli"/>
              <w:snapToGrid w:val="0"/>
            </w:pPr>
            <w:r>
              <w:t>Zleceniobiorca:</w:t>
            </w:r>
          </w:p>
          <w:p w:rsidR="00065B0C" w:rsidRDefault="002D46C7" w14:paraId="42466753" w14:textId="77777777">
            <w:pPr>
              <w:pStyle w:val="wpiswtabeli"/>
              <w:snapToGrid w:val="0"/>
              <w:jc w:val="center"/>
            </w:pPr>
            <w:r>
              <w:rPr>
                <w:b w:val="0"/>
              </w:rPr>
              <w:pict w14:anchorId="3C1CD956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4.6pt;height:84.6pt" type="#_x0000_t75">
                  <v:imagedata o:title="48C530CD" r:id="rId8"/>
                </v:shape>
              </w:pict>
            </w:r>
          </w:p>
        </w:tc>
      </w:tr>
      <w:tr w:rsidR="00065B0C" w:rsidTr="057D7AC0" w14:paraId="2DFDFA7C" w14:textId="77777777">
        <w:trPr>
          <w:cantSplit/>
          <w:trHeight w:val="1043"/>
        </w:trPr>
        <w:tc>
          <w:tcPr>
            <w:tcW w:w="388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P="078BAC5C" w:rsidRDefault="00065B0C" w14:paraId="3C5ADF05" w14:textId="725AECC4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 xml:space="preserve">Zespół projektowy: </w:t>
            </w:r>
          </w:p>
          <w:p w:rsidR="00065B0C" w:rsidP="078BAC5C" w:rsidRDefault="00065B0C" w14:paraId="203A79ED" w14:textId="71BED0A8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Wiktor Rostkowski</w:t>
            </w:r>
          </w:p>
          <w:p w:rsidR="00065B0C" w:rsidP="078BAC5C" w:rsidRDefault="00065B0C" w14:paraId="650AB7F1" w14:textId="58D60C99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Sebastian Kreft</w:t>
            </w:r>
          </w:p>
          <w:p w:rsidR="00065B0C" w:rsidP="078BAC5C" w:rsidRDefault="00065B0C" w14:paraId="69E3747C" w14:textId="4B96333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Mateusz Budzisz</w:t>
            </w:r>
          </w:p>
          <w:p w:rsidR="00065B0C" w:rsidP="078BAC5C" w:rsidRDefault="00065B0C" w14:paraId="432A544A" w14:textId="68A7C888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Damian Kreft</w:t>
            </w:r>
          </w:p>
          <w:p w:rsidR="00065B0C" w:rsidRDefault="00065B0C" w14:paraId="0C5B091D" w14:textId="1A105EA1">
            <w:pPr>
              <w:pStyle w:val="komentarz"/>
            </w:pP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P="078BAC5C" w:rsidRDefault="00065B0C" w14:paraId="263CF775" w14:textId="7B502909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</w:pPr>
            <w:r w:rsidRPr="078BAC5C" w:rsidR="1F718D3C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Kierownik projektu:</w:t>
            </w:r>
          </w:p>
          <w:p w:rsidR="00065B0C" w:rsidP="078BAC5C" w:rsidRDefault="00065B0C" w14:paraId="233BF29B" w14:textId="4BD75BE3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16"/>
                <w:szCs w:val="16"/>
                <w:lang w:val="pl-PL"/>
              </w:rPr>
            </w:pPr>
            <w:r w:rsidRPr="078BAC5C" w:rsidR="1F718D3C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16"/>
                <w:szCs w:val="16"/>
                <w:lang w:val="pl-PL"/>
              </w:rPr>
              <w:t>Mateusz Budzisz</w:t>
            </w:r>
          </w:p>
          <w:p w:rsidR="00065B0C" w:rsidRDefault="00065B0C" w14:paraId="183F909A" w14:textId="7C4EF142">
            <w:pPr>
              <w:pStyle w:val="komentarz"/>
            </w:pPr>
          </w:p>
        </w:tc>
        <w:tc>
          <w:tcPr>
            <w:tcW w:w="2868" w:type="dxa"/>
            <w:gridSpan w:val="3"/>
            <w:vMerge/>
            <w:tcBorders/>
            <w:tcMar/>
            <w:vAlign w:val="center"/>
            <w:hideMark/>
          </w:tcPr>
          <w:p w:rsidR="00065B0C" w:rsidRDefault="00065B0C" w14:paraId="599B183E" w14:textId="77777777">
            <w:pPr>
              <w:spacing w:line="240" w:lineRule="auto"/>
              <w:ind w:firstLine="0"/>
              <w:rPr>
                <w:rFonts w:ascii="Arial" w:hAnsi="Arial" w:eastAsia="Arial" w:cs="Arial"/>
                <w:b/>
                <w:sz w:val="16"/>
                <w:lang w:eastAsia="ar-SA"/>
              </w:rPr>
            </w:pPr>
          </w:p>
        </w:tc>
      </w:tr>
      <w:tr w:rsidR="00065B0C" w:rsidTr="057D7AC0" w14:paraId="68E17F32" w14:textId="77777777">
        <w:trPr>
          <w:cantSplit/>
          <w:trHeight w:val="230"/>
        </w:trPr>
        <w:tc>
          <w:tcPr>
            <w:tcW w:w="388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037F3979" w14:textId="77777777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 w14:paraId="42CC82F1" w14:textId="77777777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B67D35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46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5B0C" w:rsidP="078BAC5C" w:rsidRDefault="00065B0C" w14:paraId="511BE5E3" w14:textId="2410F962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</w:pPr>
            <w:r w:rsidRPr="078BAC5C" w:rsidR="3BB3185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  <w:t>Odpowiedzialny za dokument:</w:t>
            </w:r>
          </w:p>
          <w:p w:rsidR="00065B0C" w:rsidP="078BAC5C" w:rsidRDefault="00065B0C" w14:paraId="0C3C2EC6" w14:textId="6B99D07B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sz w:val="16"/>
                <w:szCs w:val="16"/>
                <w:lang w:val="pl-PL"/>
              </w:rPr>
            </w:pPr>
            <w:r w:rsidRPr="078BAC5C" w:rsidR="3BB3185B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sz w:val="16"/>
                <w:szCs w:val="16"/>
                <w:lang w:val="pl-PL"/>
              </w:rPr>
              <w:t>Wiktor Rostkowski</w:t>
            </w:r>
          </w:p>
          <w:p w:rsidR="00065B0C" w:rsidP="078BAC5C" w:rsidRDefault="00065B0C" w14:paraId="2AF0D3F6" w14:textId="4308D483">
            <w:pPr>
              <w:pStyle w:val="wpiswtabeli"/>
              <w:snapToGrid w:val="0"/>
              <w:rPr>
                <w:b w:val="0"/>
                <w:bCs w:val="0"/>
                <w:i w:val="1"/>
                <w:iCs w:val="1"/>
              </w:rPr>
            </w:pPr>
          </w:p>
        </w:tc>
        <w:tc>
          <w:tcPr>
            <w:tcW w:w="286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5B0C" w:rsidRDefault="00F87BF0" w14:paraId="7400537D" w14:textId="5542255A">
            <w:pPr>
              <w:pStyle w:val="wpiswtabeli"/>
              <w:snapToGrid w:val="0"/>
            </w:pPr>
            <w:r w:rsidR="6F8EE250">
              <w:rPr/>
              <w:t>Promotor</w:t>
            </w:r>
            <w:r w:rsidR="0FF00B0E">
              <w:rPr/>
              <w:t>:</w:t>
            </w:r>
          </w:p>
          <w:p w:rsidR="00065B0C" w:rsidP="463FA8F1" w:rsidRDefault="00065B0C" w14:paraId="4B8FDB6B" w14:textId="2B5D62CE">
            <w:pPr>
              <w:pStyle w:val="komentarz"/>
              <w:spacing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2"/>
                <w:szCs w:val="22"/>
                <w:lang w:val="pl-PL"/>
              </w:rPr>
            </w:pPr>
            <w:r w:rsidRPr="463FA8F1" w:rsidR="39814B49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pl-PL"/>
              </w:rPr>
              <w:t>dr hab. Marek A. Bednarczyk</w:t>
            </w:r>
          </w:p>
        </w:tc>
      </w:tr>
      <w:tr w:rsidR="00065B0C" w:rsidTr="057D7AC0" w14:paraId="0E16A718" w14:textId="77777777">
        <w:trPr>
          <w:gridAfter w:val="1"/>
          <w:wAfter w:w="600" w:type="dxa"/>
          <w:cantSplit/>
          <w:trHeight w:val="348"/>
        </w:trPr>
        <w:tc>
          <w:tcPr>
            <w:tcW w:w="8625" w:type="dxa"/>
            <w:gridSpan w:val="6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nil"/>
            </w:tcBorders>
            <w:tcMar/>
            <w:vAlign w:val="bottom"/>
            <w:hideMark/>
          </w:tcPr>
          <w:p w:rsidR="00065B0C" w:rsidRDefault="00065B0C" w14:paraId="2DD98D83" w14:textId="77777777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57D7AC0" w14:paraId="4F5F4B5D" w14:textId="77777777">
        <w:tc>
          <w:tcPr>
            <w:tcW w:w="8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  <w:hideMark/>
          </w:tcPr>
          <w:p w:rsidR="00065B0C" w:rsidRDefault="00065B0C" w14:paraId="161508A8" w14:textId="77777777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  <w:hideMark/>
          </w:tcPr>
          <w:p w:rsidR="00065B0C" w:rsidRDefault="00065B0C" w14:paraId="3FF9CCB4" w14:textId="77777777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  <w:hideMark/>
          </w:tcPr>
          <w:p w:rsidR="00065B0C" w:rsidRDefault="00065B0C" w14:paraId="6D2EEDA7" w14:textId="77777777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vAlign w:val="center"/>
            <w:hideMark/>
          </w:tcPr>
          <w:p w:rsidR="00065B0C" w:rsidRDefault="00065B0C" w14:paraId="3C601ED2" w14:textId="77777777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  <w:hideMark/>
          </w:tcPr>
          <w:p w:rsidR="00065B0C" w:rsidRDefault="00065B0C" w14:paraId="4E8B4192" w14:textId="77777777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57D7AC0" w14:paraId="0CE51381" w14:textId="77777777">
        <w:tc>
          <w:tcPr>
            <w:tcW w:w="8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15DB1A03" w14:textId="528393D5">
            <w:pPr>
              <w:pStyle w:val="komentarz"/>
            </w:pPr>
            <w:r w:rsidR="7C181FFF">
              <w:rPr/>
              <w:t>1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118195CC" w14:textId="39AEE585">
            <w:pPr>
              <w:pStyle w:val="komentarz"/>
            </w:pPr>
            <w:r w:rsidR="0FF00B0E">
              <w:rPr/>
              <w:t>wstępna wersja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RDefault="00065B0C" w14:paraId="335C6922" w14:textId="486039CD">
            <w:pPr>
              <w:pStyle w:val="komentarz"/>
            </w:pPr>
            <w:r w:rsidR="0FF00B0E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0065B0C" w:rsidP="078BAC5C" w:rsidRDefault="00065B0C" w14:paraId="7B3A15C3" w14:textId="15E367E8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DD067C4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65B0C" w:rsidP="078BAC5C" w:rsidRDefault="00065B0C" w14:paraId="7E61E6ED" w14:textId="332DE597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DD067C4">
              <w:rPr/>
              <w:t>11.11.2023</w:t>
            </w:r>
          </w:p>
        </w:tc>
      </w:tr>
      <w:tr w:rsidR="463FA8F1" w:rsidTr="057D7AC0" w14:paraId="5F5E55A5">
        <w:trPr>
          <w:trHeight w:val="300"/>
        </w:trPr>
        <w:tc>
          <w:tcPr>
            <w:tcW w:w="8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65B11681" w:rsidP="463FA8F1" w:rsidRDefault="65B11681" w14:paraId="754C8C94" w14:textId="290DA6E1">
            <w:pPr>
              <w:pStyle w:val="komentarz"/>
            </w:pPr>
            <w:r w:rsidR="65B11681">
              <w:rPr/>
              <w:t>2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65B11681" w:rsidP="463FA8F1" w:rsidRDefault="65B11681" w14:paraId="26A20161" w14:textId="63D76D36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5B11681">
              <w:rPr/>
              <w:t xml:space="preserve">Rozbudowa rozdziału poświęconego konkurencji, </w:t>
            </w:r>
            <w:r w:rsidR="65B11681">
              <w:rPr/>
              <w:t>rozbudowa</w:t>
            </w:r>
            <w:r w:rsidR="65B11681">
              <w:rPr/>
              <w:t xml:space="preserve"> wszystkich rozdziałów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65B11681" w:rsidP="463FA8F1" w:rsidRDefault="65B11681" w14:paraId="5E438023" w14:textId="607174DE">
            <w:pPr>
              <w:pStyle w:val="komentarz"/>
            </w:pPr>
            <w:r w:rsidR="65B11681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65B11681" w:rsidP="463FA8F1" w:rsidRDefault="65B11681" w14:paraId="4F6BA6C1" w14:textId="1D52037B">
            <w:pPr>
              <w:pStyle w:val="komentarz"/>
              <w:spacing w:line="240" w:lineRule="auto"/>
              <w:jc w:val="left"/>
            </w:pPr>
            <w:r w:rsidR="65B11681">
              <w:rPr/>
              <w:t>Sebastian Kreft, Damian Kreft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65B11681" w:rsidP="463FA8F1" w:rsidRDefault="65B11681" w14:paraId="3B15C0DB" w14:textId="52AF2E63">
            <w:pPr>
              <w:pStyle w:val="komentarz"/>
              <w:spacing w:line="240" w:lineRule="auto"/>
              <w:jc w:val="left"/>
            </w:pPr>
            <w:r w:rsidR="65B11681">
              <w:rPr/>
              <w:t>03.12.2023</w:t>
            </w:r>
          </w:p>
        </w:tc>
      </w:tr>
      <w:tr w:rsidR="02D77A4F" w:rsidTr="057D7AC0" w14:paraId="1ACB8F90">
        <w:trPr>
          <w:trHeight w:val="300"/>
        </w:trPr>
        <w:tc>
          <w:tcPr>
            <w:tcW w:w="8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7E09FB19" w:rsidP="02D77A4F" w:rsidRDefault="7E09FB19" w14:paraId="384444B2" w14:textId="4CF6E7C9">
            <w:pPr>
              <w:pStyle w:val="komentarz"/>
            </w:pPr>
            <w:r w:rsidR="7E09FB19">
              <w:rPr/>
              <w:t>3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7E09FB19" w:rsidP="02D77A4F" w:rsidRDefault="7E09FB19" w14:paraId="4FC45C81" w14:textId="7985F3C9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Rozbudowa elementów kluczowych Dokumentów takich punktów </w:t>
            </w:r>
            <w:r w:rsidR="7E09FB19">
              <w:rPr/>
              <w:t>jak:</w:t>
            </w:r>
          </w:p>
          <w:p w:rsidR="7E09FB19" w:rsidP="02D77A4F" w:rsidRDefault="7E09FB19" w14:paraId="526056FC" w14:textId="1CC336E8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Kryteria akceptacji </w:t>
            </w:r>
          </w:p>
          <w:p w:rsidR="7E09FB19" w:rsidP="02D77A4F" w:rsidRDefault="7E09FB19" w14:paraId="27816458" w14:textId="27C8FADA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Dane wejściowe </w:t>
            </w:r>
          </w:p>
          <w:p w:rsidR="7E09FB19" w:rsidP="02D77A4F" w:rsidRDefault="7E09FB19" w14:paraId="0BCD43FE" w14:textId="7C7244C0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 </w:t>
            </w:r>
          </w:p>
          <w:p w:rsidR="7E09FB19" w:rsidP="02D77A4F" w:rsidRDefault="7E09FB19" w14:paraId="585091E5" w14:textId="294B8F3E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Warunki końcowe </w:t>
            </w:r>
          </w:p>
          <w:p w:rsidR="7E09FB19" w:rsidP="02D77A4F" w:rsidRDefault="7E09FB19" w14:paraId="34A14D5A" w14:textId="48A5F462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Sytuacje wyjątkowe </w:t>
            </w:r>
          </w:p>
          <w:p w:rsidR="7E09FB19" w:rsidP="02D77A4F" w:rsidRDefault="7E09FB19" w14:paraId="5ACD7A94" w14:textId="498D0AD7">
            <w:pPr>
              <w:pStyle w:val="komentarz"/>
              <w:spacing w:line="240" w:lineRule="auto"/>
              <w:jc w:val="left"/>
            </w:pPr>
            <w:r w:rsidR="7E09FB19">
              <w:rPr/>
              <w:t xml:space="preserve">Szczegóły implementacji </w:t>
            </w:r>
          </w:p>
          <w:p w:rsidR="7E09FB19" w:rsidP="02D77A4F" w:rsidRDefault="7E09FB19" w14:paraId="7B333687" w14:textId="259C547F">
            <w:pPr>
              <w:pStyle w:val="komentarz"/>
              <w:spacing w:line="240" w:lineRule="auto"/>
              <w:jc w:val="left"/>
            </w:pPr>
            <w:r w:rsidR="7E09FB19">
              <w:rPr/>
              <w:t>Udziałowiec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7E09FB19" w:rsidP="02D77A4F" w:rsidRDefault="7E09FB19" w14:paraId="006868D5" w14:textId="4CDB10AF">
            <w:pPr>
              <w:pStyle w:val="komentarz"/>
            </w:pPr>
            <w:r w:rsidR="7E09FB19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7E09FB19" w:rsidP="02D77A4F" w:rsidRDefault="7E09FB19" w14:paraId="4361DE05" w14:textId="4B125CEB">
            <w:pPr>
              <w:pStyle w:val="komentarz"/>
              <w:spacing w:line="240" w:lineRule="auto"/>
              <w:jc w:val="left"/>
            </w:pPr>
            <w:r w:rsidR="7E09FB19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7E09FB19" w:rsidP="02D77A4F" w:rsidRDefault="7E09FB19" w14:paraId="08879C0E" w14:textId="1FEE3E4F">
            <w:pPr>
              <w:pStyle w:val="komentarz"/>
              <w:spacing w:line="240" w:lineRule="auto"/>
              <w:jc w:val="left"/>
            </w:pPr>
            <w:r w:rsidR="7E09FB19">
              <w:rPr/>
              <w:t>19.01.2024</w:t>
            </w:r>
          </w:p>
        </w:tc>
      </w:tr>
      <w:tr w:rsidR="057D7AC0" w:rsidTr="057D7AC0" w14:paraId="23DC7FAD">
        <w:trPr>
          <w:trHeight w:val="300"/>
        </w:trPr>
        <w:tc>
          <w:tcPr>
            <w:tcW w:w="86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57D7AC0" w:rsidP="057D7AC0" w:rsidRDefault="057D7AC0" w14:paraId="22A1B11B" w14:textId="4CF6E7C9">
            <w:pPr>
              <w:pStyle w:val="komentarz"/>
            </w:pPr>
            <w:r w:rsidR="057D7AC0">
              <w:rPr/>
              <w:t>3</w:t>
            </w:r>
          </w:p>
        </w:tc>
        <w:tc>
          <w:tcPr>
            <w:tcW w:w="302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281C2D5D" w:rsidP="057D7AC0" w:rsidRDefault="281C2D5D" w14:paraId="7A3CBAE8" w14:textId="6C0554CF">
            <w:pPr>
              <w:pStyle w:val="komentarz"/>
              <w:spacing w:line="240" w:lineRule="auto"/>
              <w:jc w:val="left"/>
            </w:pPr>
            <w:r w:rsidR="281C2D5D">
              <w:rPr/>
              <w:t>Uzupełnienie końcowe funkcjonalności</w:t>
            </w:r>
          </w:p>
        </w:tc>
        <w:tc>
          <w:tcPr>
            <w:tcW w:w="16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57D7AC0" w:rsidP="057D7AC0" w:rsidRDefault="057D7AC0" w14:paraId="565E1FFF" w14:textId="4CDB10AF">
            <w:pPr>
              <w:pStyle w:val="komentarz"/>
            </w:pPr>
            <w:r w:rsidR="057D7AC0">
              <w:rPr/>
              <w:t>całość</w:t>
            </w:r>
          </w:p>
        </w:tc>
        <w:tc>
          <w:tcPr>
            <w:tcW w:w="1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tcMar/>
            <w:hideMark/>
          </w:tcPr>
          <w:p w:rsidR="057D7AC0" w:rsidP="057D7AC0" w:rsidRDefault="057D7AC0" w14:paraId="119B7B8B" w14:textId="4B125CEB">
            <w:pPr>
              <w:pStyle w:val="komentarz"/>
              <w:spacing w:line="240" w:lineRule="auto"/>
              <w:jc w:val="left"/>
            </w:pPr>
            <w:r w:rsidR="057D7AC0">
              <w:rPr/>
              <w:t>Wiktor Rostkowski</w:t>
            </w:r>
          </w:p>
        </w:tc>
        <w:tc>
          <w:tcPr>
            <w:tcW w:w="181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66479528" w:rsidP="057D7AC0" w:rsidRDefault="66479528" w14:paraId="6B5CEAE9" w14:textId="2CC9B9F8">
            <w:pPr>
              <w:pStyle w:val="komentarz"/>
              <w:spacing w:line="240" w:lineRule="auto"/>
              <w:jc w:val="left"/>
            </w:pPr>
            <w:r w:rsidR="66479528">
              <w:rPr/>
              <w:t>02.02.2024</w:t>
            </w:r>
          </w:p>
        </w:tc>
      </w:tr>
    </w:tbl>
    <w:p w:rsidRPr="008E0427" w:rsidR="00A76465" w:rsidP="00EA456B" w:rsidRDefault="00A76465" w14:paraId="40EFFFA6" w14:textId="77777777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Pr="008E0427" w:rsidR="002B2018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Pr="008E0427" w:rsidR="002B2018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Pr="00B67D35" w:rsidR="00B67D35" w:rsidP="00B67D35" w:rsidRDefault="00A76465" w14:paraId="522F488A" w14:textId="21A42A4E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Pr="008E0427" w:rsidR="005B46AD">
        <w:rPr>
          <w:b w:val="0"/>
          <w:color w:val="404040"/>
          <w:sz w:val="20"/>
        </w:rPr>
        <w:t>Specyfikacja</w:t>
      </w:r>
      <w:r w:rsidRPr="008E0427" w:rsidR="002B2018">
        <w:rPr>
          <w:b w:val="0"/>
          <w:color w:val="404040"/>
          <w:sz w:val="20"/>
        </w:rPr>
        <w:t xml:space="preserve"> wymagań systemowych</w:t>
      </w:r>
      <w:r w:rsidRPr="008E0427">
        <w:rPr>
          <w:b w:val="0"/>
          <w:color w:val="404040"/>
          <w:sz w:val="20"/>
        </w:rPr>
        <w:t xml:space="preserve"> </w:t>
      </w:r>
      <w:r w:rsidRPr="00B67D35" w:rsidR="00B67D35">
        <w:rPr>
          <w:b w:val="0"/>
          <w:iCs/>
          <w:color w:val="404040"/>
          <w:sz w:val="20"/>
        </w:rPr>
        <w:t xml:space="preserve">w postaci dokumentu o strukturze według poniższego szablonu i nazewnictwie zgodnym ze składnią </w:t>
      </w:r>
      <w:r w:rsidRPr="00B67D35" w:rsidR="00B67D35">
        <w:rPr>
          <w:iCs/>
          <w:color w:val="404040"/>
          <w:sz w:val="20"/>
        </w:rPr>
        <w:t>SWS-</w:t>
      </w:r>
      <w:proofErr w:type="spellStart"/>
      <w:r w:rsidRPr="00B67D35" w:rsidR="00B67D35">
        <w:rPr>
          <w:iCs/>
          <w:color w:val="404040"/>
          <w:sz w:val="20"/>
        </w:rPr>
        <w:t>Gr</w:t>
      </w:r>
      <w:r w:rsidRPr="00B67D35" w:rsidR="00B67D35">
        <w:rPr>
          <w:i/>
          <w:iCs/>
          <w:color w:val="404040"/>
          <w:sz w:val="20"/>
        </w:rPr>
        <w:t>A</w:t>
      </w:r>
      <w:proofErr w:type="spellEnd"/>
      <w:r w:rsidRPr="00B67D35" w:rsidR="00B67D35">
        <w:rPr>
          <w:iCs/>
          <w:color w:val="404040"/>
          <w:sz w:val="20"/>
        </w:rPr>
        <w:t>(</w:t>
      </w:r>
      <w:r w:rsidRPr="00B67D35" w:rsidR="00B67D35">
        <w:rPr>
          <w:i/>
          <w:iCs/>
          <w:color w:val="404040"/>
          <w:sz w:val="20"/>
        </w:rPr>
        <w:t>XYZ</w:t>
      </w:r>
      <w:r w:rsidRPr="00B67D35" w:rsidR="00B67D35">
        <w:rPr>
          <w:iCs/>
          <w:color w:val="404040"/>
          <w:sz w:val="20"/>
        </w:rPr>
        <w:t>)_v</w:t>
      </w:r>
      <w:r w:rsidRPr="00B67D35" w:rsidR="00B67D35">
        <w:rPr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– gdzie </w:t>
      </w:r>
      <w:r w:rsidRPr="00B67D35" w:rsidR="00B67D35">
        <w:rPr>
          <w:b w:val="0"/>
          <w:i/>
          <w:iCs/>
          <w:color w:val="404040"/>
          <w:sz w:val="20"/>
        </w:rPr>
        <w:t>A</w:t>
      </w:r>
      <w:r w:rsidRPr="00B67D35" w:rsid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Pr="00B67D35" w:rsidR="00B67D35">
        <w:rPr>
          <w:b w:val="0"/>
          <w:iCs/>
          <w:color w:val="404040"/>
          <w:sz w:val="20"/>
        </w:rPr>
        <w:t xml:space="preserve">py; </w:t>
      </w:r>
      <w:r w:rsidRPr="00B67D35" w:rsidR="00B67D35">
        <w:rPr>
          <w:b w:val="0"/>
          <w:i/>
          <w:iCs/>
          <w:color w:val="404040"/>
          <w:sz w:val="20"/>
        </w:rPr>
        <w:t>X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Y</w:t>
      </w:r>
      <w:r w:rsidRPr="00B67D35" w:rsidR="00B67D35">
        <w:rPr>
          <w:b w:val="0"/>
          <w:iCs/>
          <w:color w:val="404040"/>
          <w:sz w:val="20"/>
        </w:rPr>
        <w:t xml:space="preserve">, </w:t>
      </w:r>
      <w:r w:rsidRPr="00B67D35" w:rsidR="00B67D35">
        <w:rPr>
          <w:b w:val="0"/>
          <w:i/>
          <w:iCs/>
          <w:color w:val="404040"/>
          <w:sz w:val="20"/>
        </w:rPr>
        <w:t>Z</w:t>
      </w:r>
      <w:r w:rsidRPr="00B67D35" w:rsidR="00B67D35">
        <w:rPr>
          <w:b w:val="0"/>
          <w:iCs/>
          <w:color w:val="404040"/>
          <w:sz w:val="20"/>
        </w:rPr>
        <w:t xml:space="preserve"> to nazwiska poszczególnych członków, a </w:t>
      </w:r>
      <w:r w:rsidRPr="00B67D35" w:rsidR="00B67D35">
        <w:rPr>
          <w:b w:val="0"/>
          <w:i/>
          <w:iCs/>
          <w:color w:val="404040"/>
          <w:sz w:val="20"/>
        </w:rPr>
        <w:t>0</w:t>
      </w:r>
      <w:r w:rsidRPr="00B67D35" w:rsidR="00B67D35">
        <w:rPr>
          <w:b w:val="0"/>
          <w:iCs/>
          <w:color w:val="404040"/>
          <w:sz w:val="20"/>
        </w:rPr>
        <w:t xml:space="preserve"> to numer wersji.</w:t>
      </w:r>
    </w:p>
    <w:p w:rsidR="00606BDC" w:rsidP="00BD503A" w:rsidRDefault="00606BDC" w14:paraId="7AFEA9AD" w14:textId="77777777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Pr="00A32660" w:rsidR="00606BDC" w:rsidP="00365051" w:rsidRDefault="00606BDC" w14:paraId="16C03FFF" w14:textId="77777777">
      <w:pPr>
        <w:pStyle w:val="Nagwek2"/>
      </w:pPr>
      <w:r w:rsidRPr="00A32660">
        <w:t>Cel dokumentu</w:t>
      </w:r>
    </w:p>
    <w:p w:rsidR="00606BDC" w:rsidP="008A30F7" w:rsidRDefault="00E25B05" w14:paraId="6863CDB6" w14:textId="77777777">
      <w:pPr>
        <w:pStyle w:val="podpowiedzi"/>
      </w:pPr>
      <w:r w:rsidR="00E25B05">
        <w:rPr/>
        <w:t>{O</w:t>
      </w:r>
      <w:r w:rsidR="00606BDC">
        <w:rPr/>
        <w:t>kreślenie celu, jakiemu ma służyć ten dokument; tutaj: zdefiniowanie wymagań</w:t>
      </w:r>
      <w:r w:rsidR="005F6DE4">
        <w:rPr/>
        <w:t xml:space="preserve"> na podstawie analizy otoczenia projektu / przedsięwzięcia oraz analizy potrzeb klienta</w:t>
      </w:r>
      <w:r w:rsidR="00606BDC">
        <w:rPr/>
        <w:t>}</w:t>
      </w:r>
    </w:p>
    <w:p w:rsidR="078BAC5C" w:rsidP="078BAC5C" w:rsidRDefault="078BAC5C" w14:paraId="44A51D03" w14:textId="416799BD">
      <w:pPr>
        <w:pStyle w:val="Normalny"/>
      </w:pPr>
    </w:p>
    <w:p w:rsidR="078BAC5C" w:rsidP="463FA8F1" w:rsidRDefault="078BAC5C" w14:paraId="1D35BEAC" w14:textId="18F3F3DD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3190A0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Dokument </w:t>
      </w:r>
      <w:r w:rsidRPr="463FA8F1" w:rsidR="3B152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ma na celu przybliżenie kontekstu działania systemu </w:t>
      </w:r>
      <w:r w:rsidRPr="463FA8F1" w:rsidR="3B152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463FA8F1" w:rsidR="3B152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Turystyczny. Składają się na niego informacje o kontekście biznesowym</w:t>
      </w:r>
      <w:r w:rsidRPr="463FA8F1" w:rsidR="6B37E3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, w tym analiza rozwiązań konkurencyjnych oraz definicje wymagań na system.</w:t>
      </w:r>
      <w:r w:rsidRPr="463FA8F1" w:rsidR="3B152C8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463FA8F1" w:rsidP="463FA8F1" w:rsidRDefault="463FA8F1" w14:paraId="775EEF86" w14:textId="629125D1">
      <w:pPr>
        <w:pStyle w:val="Normalny"/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Pr="00A32660" w:rsidR="00606BDC" w:rsidP="00365051" w:rsidRDefault="00606BDC" w14:paraId="57D7A22C" w14:textId="77777777">
      <w:pPr>
        <w:pStyle w:val="Nagwek2"/>
      </w:pPr>
      <w:r w:rsidRPr="00A32660">
        <w:t>Zakres dokumentu</w:t>
      </w:r>
    </w:p>
    <w:p w:rsidR="00E25B05" w:rsidP="008A30F7" w:rsidRDefault="00E25B05" w14:paraId="067550C6" w14:textId="77777777">
      <w:pPr>
        <w:pStyle w:val="podpowiedzi"/>
      </w:pPr>
      <w:r w:rsidR="00E25B05">
        <w:rPr/>
        <w:t>{O</w:t>
      </w:r>
      <w:r w:rsidR="00606BDC">
        <w:rPr/>
        <w:t xml:space="preserve">kreślenie, co zawiera dokument; tutaj: analiza otoczenia – klienci, </w:t>
      </w:r>
      <w:r w:rsidR="00D43452">
        <w:rPr/>
        <w:t>kontekst biznesowy systemu</w:t>
      </w:r>
      <w:r w:rsidR="00606BDC">
        <w:rPr/>
        <w:t>, określenie udzia</w:t>
      </w:r>
      <w:r w:rsidR="00351474">
        <w:rPr/>
        <w:t>łowców, zdefiniowanie wymagań</w:t>
      </w:r>
      <w:r w:rsidR="00606BDC">
        <w:rPr/>
        <w:t>}</w:t>
      </w:r>
    </w:p>
    <w:p w:rsidR="078BAC5C" w:rsidP="463FA8F1" w:rsidRDefault="078BAC5C" w14:paraId="34D0B300" w14:textId="14CDA4B3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 dokument składają się analiza </w:t>
      </w:r>
      <w:r w:rsidRPr="463FA8F1" w:rsidR="50F0EC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rozwiązań konkurencyjnych</w:t>
      </w:r>
      <w:r w:rsidRPr="463FA8F1" w:rsidR="092F3B0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kontekst biznesowy system</w:t>
      </w:r>
      <w:r w:rsidRPr="463FA8F1" w:rsidR="3E415B2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u,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określenie udziałowców</w:t>
      </w:r>
      <w:r w:rsidRPr="463FA8F1" w:rsidR="3919C6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interesariuszy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projekcie tworzenia</w:t>
      </w:r>
      <w:r w:rsidRPr="463FA8F1" w:rsidR="416D89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, definicje typów użytkowników 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systemu 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463FA8F1" w:rsidR="5BC2B9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Turystyczny</w:t>
      </w:r>
      <w:r w:rsidRPr="463FA8F1" w:rsidR="3951F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. Znajdują się w nim również zdefiniowane wymaga</w:t>
      </w:r>
      <w:r w:rsidRPr="463FA8F1" w:rsidR="719040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nia</w:t>
      </w:r>
      <w:r w:rsidRPr="463FA8F1" w:rsidR="3951F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: ogóln</w:t>
      </w:r>
      <w:r w:rsidRPr="463FA8F1" w:rsidR="5ADBA0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e</w:t>
      </w:r>
      <w:r w:rsidRPr="463FA8F1" w:rsidR="3951F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dziedzino</w:t>
      </w:r>
      <w:r w:rsidRPr="463FA8F1" w:rsidR="1F0AFAB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we</w:t>
      </w:r>
      <w:r w:rsidRPr="463FA8F1" w:rsidR="3951F1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, funkcjonaln</w:t>
      </w:r>
      <w:r w:rsidRPr="463FA8F1" w:rsidR="6E5079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e, poza funkcjonalne, na środowisko docelowe.</w:t>
      </w:r>
    </w:p>
    <w:p w:rsidR="078BAC5C" w:rsidP="078BAC5C" w:rsidRDefault="078BAC5C" w14:paraId="770E6423" w14:textId="0C945BD9">
      <w:pPr>
        <w:pStyle w:val="Normalny"/>
      </w:pPr>
    </w:p>
    <w:p w:rsidR="00E25B05" w:rsidP="00365051" w:rsidRDefault="00E25B05" w14:paraId="5DA866CA" w14:textId="77777777">
      <w:pPr>
        <w:pStyle w:val="Nagwek2"/>
      </w:pPr>
      <w:r w:rsidRPr="00E25B05">
        <w:t>Dokumenty powiązane</w:t>
      </w:r>
    </w:p>
    <w:p w:rsidRPr="00E25B05" w:rsidR="00E25B05" w:rsidP="008A30F7" w:rsidRDefault="00E25B05" w14:paraId="207C2954" w14:textId="77777777">
      <w:pPr>
        <w:pStyle w:val="podpowiedzi"/>
      </w:pPr>
      <w:r w:rsidR="00E25B05">
        <w:rPr/>
        <w:t>{Pełna lista opracowań poza zakresem dokumentu, lecz powiązanych merytorycznie z tym dokumentem; ujęte wersje poszczególnych dokumentów; także poprzednie wersje dokumentu SWS}</w:t>
      </w:r>
    </w:p>
    <w:p w:rsidR="56A08739" w:rsidP="463FA8F1" w:rsidRDefault="56A08739" w14:paraId="556E6D5E" w14:textId="036BBE96">
      <w:pPr>
        <w:pStyle w:val="Normalny"/>
      </w:pPr>
      <w:r w:rsidR="303525B5">
        <w:rPr/>
        <w:t xml:space="preserve">Dokument jest powiązany z dokumentem założeń wstępnych </w:t>
      </w:r>
      <w:r w:rsidRPr="463FA8F1" w:rsidR="56A08739">
        <w:rPr>
          <w:i w:val="1"/>
          <w:iCs w:val="1"/>
        </w:rPr>
        <w:t>02_DZW-</w:t>
      </w:r>
      <w:r w:rsidRPr="463FA8F1" w:rsidR="56A08739">
        <w:rPr>
          <w:i w:val="1"/>
          <w:iCs w:val="1"/>
        </w:rPr>
        <w:t>GrA(</w:t>
      </w:r>
      <w:r w:rsidRPr="463FA8F1" w:rsidR="56A08739">
        <w:rPr>
          <w:i w:val="1"/>
          <w:iCs w:val="1"/>
        </w:rPr>
        <w:t>Kreft_Budzisz_Kreft_Rostkowski</w:t>
      </w:r>
      <w:r w:rsidRPr="463FA8F1" w:rsidR="56A08739">
        <w:rPr>
          <w:i w:val="1"/>
          <w:iCs w:val="1"/>
        </w:rPr>
        <w:t>)_v0</w:t>
      </w:r>
      <w:r w:rsidRPr="463FA8F1" w:rsidR="0F87984E">
        <w:rPr>
          <w:i w:val="1"/>
          <w:iCs w:val="1"/>
        </w:rPr>
        <w:t>.</w:t>
      </w:r>
      <w:r w:rsidRPr="463FA8F1" w:rsidR="0F87984E">
        <w:rPr>
          <w:i w:val="0"/>
          <w:iCs w:val="0"/>
        </w:rPr>
        <w:t xml:space="preserve"> </w:t>
      </w:r>
    </w:p>
    <w:p w:rsidRPr="00A32660" w:rsidR="00606BDC" w:rsidP="00365051" w:rsidRDefault="00606BDC" w14:paraId="564A3C1A" w14:textId="77777777">
      <w:pPr>
        <w:pStyle w:val="Nagwek2"/>
      </w:pPr>
      <w:r w:rsidRPr="00A32660">
        <w:t>Odbiorcy</w:t>
      </w:r>
    </w:p>
    <w:p w:rsidR="00606BDC" w:rsidP="008A30F7" w:rsidRDefault="00606BDC" w14:paraId="78F0A14F" w14:textId="77777777">
      <w:pPr>
        <w:pStyle w:val="podpowiedzi"/>
      </w:pPr>
      <w:r w:rsidR="00606BDC">
        <w:rPr/>
        <w:t>{</w:t>
      </w:r>
      <w:r w:rsidR="00437B3D">
        <w:rPr/>
        <w:t>Określenie adresatów dokumentu np. zleceniodawca, zleceniobiorca</w:t>
      </w:r>
      <w:r w:rsidR="00606BDC">
        <w:rPr/>
        <w:t xml:space="preserve">, członkowie zespołu projektowego oraz </w:t>
      </w:r>
      <w:r w:rsidR="00DB41CB">
        <w:rPr/>
        <w:t xml:space="preserve">(jeśli znane) </w:t>
      </w:r>
      <w:r w:rsidR="00606BDC">
        <w:rPr/>
        <w:t>wymienione z nazwiska osoby, do których dokument ma dotrzeć</w:t>
      </w:r>
      <w:r w:rsidR="00437B3D">
        <w:rPr/>
        <w:t>; a</w:t>
      </w:r>
      <w:r w:rsidR="00437B3D">
        <w:rPr/>
        <w:t>spekty prawne i licencyjne</w:t>
      </w:r>
      <w:r w:rsidR="00437B3D">
        <w:rPr/>
        <w:t xml:space="preserve"> (</w:t>
      </w:r>
      <w:r w:rsidR="00437B3D">
        <w:rPr/>
        <w:t>kto posiada prawa autorskie do dokumentu</w:t>
      </w:r>
      <w:r w:rsidR="00437B3D">
        <w:rPr/>
        <w:t xml:space="preserve"> / jaki akt prawny je reguluje?)</w:t>
      </w:r>
      <w:r w:rsidR="00606BDC">
        <w:rPr/>
        <w:t>}</w:t>
      </w:r>
    </w:p>
    <w:p w:rsidR="078BAC5C" w:rsidP="463FA8F1" w:rsidRDefault="078BAC5C" w14:paraId="1044A382" w14:textId="0873D608">
      <w:pPr>
        <w:pStyle w:val="Normalny"/>
      </w:pPr>
      <w:r w:rsidR="076C0033">
        <w:rPr/>
        <w:t>Zleceniodawcą projektu jest Polsko-Japońska Akademia Technik Komputerowych w Warszawie, wydział zamiejscowy w Gdańsku w ramach</w:t>
      </w:r>
      <w:r w:rsidR="1EFCC199">
        <w:rPr/>
        <w:t xml:space="preserve"> przygotowania</w:t>
      </w:r>
      <w:r w:rsidR="076C0033">
        <w:rPr/>
        <w:t xml:space="preserve"> pracy inżynierskiej</w:t>
      </w:r>
      <w:r w:rsidR="0A982ED8">
        <w:rPr/>
        <w:t>.</w:t>
      </w:r>
    </w:p>
    <w:p w:rsidR="078BAC5C" w:rsidP="463FA8F1" w:rsidRDefault="078BAC5C" w14:paraId="0B460046" w14:textId="418F9457">
      <w:pPr>
        <w:pStyle w:val="Normalny"/>
      </w:pPr>
      <w:r w:rsidR="0A982ED8">
        <w:rPr/>
        <w:t xml:space="preserve">Zleceniobiorcami są </w:t>
      </w:r>
      <w:r w:rsidR="3FAA4F00">
        <w:rPr/>
        <w:t>Mateusz Budzisz, Wiktor Rostkowski, Sebastian Kreft oraz Damian Kreft</w:t>
      </w:r>
      <w:r w:rsidR="44B792DE">
        <w:rPr/>
        <w:t xml:space="preserve"> którzy tworzą system </w:t>
      </w:r>
      <w:r w:rsidR="44B792DE">
        <w:rPr/>
        <w:t>Planer</w:t>
      </w:r>
      <w:r w:rsidR="44B792DE">
        <w:rPr/>
        <w:t xml:space="preserve"> Turystyczny. </w:t>
      </w:r>
      <w:r w:rsidR="493D1409">
        <w:rPr/>
        <w:t>Wymienione osoby są również członkami zespołu projektowego.</w:t>
      </w:r>
    </w:p>
    <w:p w:rsidR="078BAC5C" w:rsidP="078BAC5C" w:rsidRDefault="078BAC5C" w14:paraId="22E242BA" w14:textId="776BA2CF">
      <w:pPr>
        <w:pStyle w:val="Normalny"/>
      </w:pPr>
    </w:p>
    <w:p w:rsidRPr="00A32660" w:rsidR="00606BDC" w:rsidP="00365051" w:rsidRDefault="003971B9" w14:paraId="42695B2B" w14:textId="77777777">
      <w:pPr>
        <w:pStyle w:val="Nagwek2"/>
      </w:pPr>
      <w:r>
        <w:t>Słownik pojęć</w:t>
      </w:r>
    </w:p>
    <w:p w:rsidR="00E25B05" w:rsidP="463FA8F1" w:rsidRDefault="00E25B05" w14:paraId="4C946F40" w14:textId="15C021A3">
      <w:pPr>
        <w:pStyle w:val="podpowiedzi"/>
      </w:pPr>
      <w:r w:rsidR="00E25B05">
        <w:rPr/>
        <w:t>{W</w:t>
      </w:r>
      <w:r w:rsidR="00606BDC">
        <w:rPr/>
        <w:t xml:space="preserve">yjaśnienie używanych w dokumencie </w:t>
      </w:r>
      <w:r w:rsidR="00E25B05">
        <w:rPr/>
        <w:t xml:space="preserve">oznaczeń, </w:t>
      </w:r>
      <w:r w:rsidR="00606BDC">
        <w:rPr/>
        <w:t>pojęć i skrótów np. akronimy, nazwy skrótowe</w:t>
      </w:r>
      <w:r w:rsidR="00351474">
        <w:rPr/>
        <w:t xml:space="preserve">, </w:t>
      </w:r>
      <w:r w:rsidR="00351474">
        <w:rPr/>
        <w:t>itp</w:t>
      </w:r>
      <w:r w:rsidR="00E25B05">
        <w:rPr/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rPr/>
        <w:t>merytorycznej zastosowania aplikacji</w:t>
      </w:r>
      <w:r w:rsidR="00E25B05">
        <w:rPr/>
        <w:t>. Nie jest konieczne wyjaśnianie słów używanych powszechnie</w:t>
      </w:r>
      <w:r w:rsidR="00606BDC">
        <w:rPr/>
        <w:t>}</w:t>
      </w:r>
    </w:p>
    <w:p w:rsidR="63102A0B" w:rsidP="463FA8F1" w:rsidRDefault="63102A0B" w14:paraId="1AC5BCFA" w14:textId="051960ED">
      <w:pPr>
        <w:pStyle w:val="Normalny"/>
      </w:pPr>
      <w:r w:rsidR="63102A0B">
        <w:rPr/>
        <w:t>PoI</w:t>
      </w:r>
      <w:r w:rsidR="63102A0B">
        <w:rPr/>
        <w:t xml:space="preserve"> - (ang. point of </w:t>
      </w:r>
      <w:r w:rsidR="63102A0B">
        <w:rPr/>
        <w:t>interest</w:t>
      </w:r>
      <w:r w:rsidR="63102A0B">
        <w:rPr/>
        <w:t xml:space="preserve">) punkt użyteczności. W </w:t>
      </w:r>
      <w:r w:rsidR="04B0B23F">
        <w:rPr/>
        <w:t xml:space="preserve">kontekście systemu </w:t>
      </w:r>
      <w:r w:rsidR="04B0B23F">
        <w:rPr/>
        <w:t>Planer</w:t>
      </w:r>
      <w:r w:rsidR="04B0B23F">
        <w:rPr/>
        <w:t xml:space="preserve"> Turystyczny, jest to punkt wybrany przez użytkownika, symbolizujący jedno z predefiniowanych miejsc lub punkt uż</w:t>
      </w:r>
      <w:r w:rsidR="370C9CCA">
        <w:rPr/>
        <w:t>yteczności naniesiony przez użytkownika.</w:t>
      </w:r>
    </w:p>
    <w:p w:rsidR="00606BDC" w:rsidP="00EA456B" w:rsidRDefault="00CD0D4A" w14:paraId="228017A4" w14:textId="77777777">
      <w:pPr>
        <w:pStyle w:val="Nagwek1"/>
      </w:pPr>
      <w:r>
        <w:t>Projekt w kontekście</w:t>
      </w:r>
    </w:p>
    <w:p w:rsidR="00CD0D4A" w:rsidP="008A30F7" w:rsidRDefault="005558AD" w14:paraId="2717BAC8" w14:textId="77777777">
      <w:pPr>
        <w:pStyle w:val="podpowiedzi"/>
      </w:pPr>
      <w:r w:rsidR="005558AD">
        <w:rPr/>
        <w:t>{</w:t>
      </w:r>
      <w:r w:rsidR="003D646E">
        <w:rPr/>
        <w:t xml:space="preserve">Opis systemu w </w:t>
      </w:r>
      <w:r w:rsidR="00EA66FA">
        <w:rPr/>
        <w:t xml:space="preserve">docelowym </w:t>
      </w:r>
      <w:r w:rsidR="003D646E">
        <w:rPr/>
        <w:t xml:space="preserve">środowisku </w:t>
      </w:r>
      <w:r w:rsidR="001C64A8">
        <w:rPr/>
        <w:t xml:space="preserve">jego </w:t>
      </w:r>
      <w:r w:rsidR="003D646E">
        <w:rPr/>
        <w:t>zastosowania</w:t>
      </w:r>
      <w:r w:rsidR="001C64A8">
        <w:rPr/>
        <w:t xml:space="preserve"> </w:t>
      </w:r>
      <w:r w:rsidR="0092175D">
        <w:rPr/>
        <w:t>}</w:t>
      </w:r>
    </w:p>
    <w:p w:rsidR="1555FEF1" w:rsidP="463FA8F1" w:rsidRDefault="1555FEF1" w14:paraId="0A58E6EB" w14:textId="2C7259E5">
      <w:pPr>
        <w:pStyle w:val="Normalny"/>
      </w:pPr>
      <w:r w:rsidR="1555FEF1">
        <w:rPr/>
        <w:t>Aplikacja internetowa stanowiąca punkt wejścia ma na celu umożliwianie użytkownikom systemu na</w:t>
      </w:r>
      <w:r w:rsidR="7E3B3692">
        <w:rPr/>
        <w:t xml:space="preserve"> optymalne</w:t>
      </w:r>
      <w:r w:rsidR="1555FEF1">
        <w:rPr/>
        <w:t xml:space="preserve"> planowanie</w:t>
      </w:r>
      <w:r w:rsidR="39A1933E">
        <w:rPr/>
        <w:t xml:space="preserve"> i odbywanie</w:t>
      </w:r>
      <w:r w:rsidR="1555FEF1">
        <w:rPr/>
        <w:t xml:space="preserve"> podróży turystycznych</w:t>
      </w:r>
      <w:r w:rsidR="4E87488A">
        <w:rPr/>
        <w:t xml:space="preserve"> po mieście Gdańsk</w:t>
      </w:r>
      <w:r w:rsidR="6B9FC3E5">
        <w:rPr/>
        <w:t>.</w:t>
      </w:r>
    </w:p>
    <w:p w:rsidR="04A7917C" w:rsidP="463FA8F1" w:rsidRDefault="04A7917C" w14:paraId="5D26808E" w14:textId="501D67E4">
      <w:pPr>
        <w:pStyle w:val="Normalny"/>
      </w:pPr>
      <w:r w:rsidR="04A7917C">
        <w:rPr/>
        <w:t xml:space="preserve">System ma pozwalać użytkownikom aplikacji internetowej na </w:t>
      </w:r>
      <w:r w:rsidR="17572286">
        <w:rPr/>
        <w:t>wyszukiwanie</w:t>
      </w:r>
      <w:r w:rsidR="26CC4BD1">
        <w:rPr/>
        <w:t xml:space="preserve"> na mapie lub w wyszukiwarce</w:t>
      </w:r>
      <w:r w:rsidR="17572286">
        <w:rPr/>
        <w:t xml:space="preserve"> turystycznych punktów użytec</w:t>
      </w:r>
      <w:r w:rsidR="141CBAC7">
        <w:rPr/>
        <w:t>zności, a także dodawanie</w:t>
      </w:r>
      <w:r w:rsidR="061EBE6A">
        <w:rPr/>
        <w:t xml:space="preserve"> w wybranych przez siebie miejscach</w:t>
      </w:r>
      <w:r w:rsidR="141CBAC7">
        <w:rPr/>
        <w:t xml:space="preserve"> własnych</w:t>
      </w:r>
      <w:r w:rsidR="6338C35A">
        <w:rPr/>
        <w:t xml:space="preserve"> punktów widocznych tylko w obrębie konta użytkownika</w:t>
      </w:r>
      <w:r w:rsidR="141CBAC7">
        <w:rPr/>
        <w:t>.</w:t>
      </w:r>
      <w:r w:rsidR="74D82133">
        <w:rPr/>
        <w:t xml:space="preserve"> Atrakcje nie dodawane przez użytkownika dodatkowo będą wyświetlać podstawowe informacje o danym miejscu, takie jak: godzina otwarcia, zdjęcia, </w:t>
      </w:r>
      <w:r w:rsidR="1E944182">
        <w:rPr/>
        <w:t>krótki opis atrakcji, opinie.</w:t>
      </w:r>
      <w:r w:rsidR="141CBAC7">
        <w:rPr/>
        <w:t xml:space="preserve"> </w:t>
      </w:r>
      <w:r w:rsidR="2391E412">
        <w:rPr/>
        <w:t xml:space="preserve">W oparciu o </w:t>
      </w:r>
      <w:r w:rsidR="337D0665">
        <w:rPr/>
        <w:t>utworzoną przez użytkownika</w:t>
      </w:r>
      <w:r w:rsidR="2391E412">
        <w:rPr/>
        <w:t xml:space="preserve"> listę wybranych punktów użyteczności, system wygeneruje optymalną </w:t>
      </w:r>
      <w:r w:rsidR="4D4E0460">
        <w:rPr/>
        <w:t xml:space="preserve">trasę łączącą punkty - pieszą i/lub wykorzystującą środki transportu zbiorowego. </w:t>
      </w:r>
    </w:p>
    <w:p w:rsidR="74E65A4D" w:rsidP="463FA8F1" w:rsidRDefault="74E65A4D" w14:paraId="79457C0F" w14:textId="23582828">
      <w:pPr>
        <w:pStyle w:val="Normalny"/>
      </w:pPr>
      <w:r w:rsidR="74E65A4D">
        <w:rPr/>
        <w:t xml:space="preserve">Podczas tworzenia trasy, specjalnie zaprojektowany algorytm uwzględni takie czynniki jak aktualna oraz sugerowana pogoda do wykonania czynności w danym </w:t>
      </w:r>
      <w:r w:rsidR="74E65A4D">
        <w:rPr/>
        <w:t>PoI</w:t>
      </w:r>
      <w:r w:rsidR="74E65A4D">
        <w:rPr/>
        <w:t xml:space="preserve">, </w:t>
      </w:r>
      <w:r w:rsidR="71ABF28E">
        <w:rPr/>
        <w:t>predefiniowany czas zwiedzania z możliwością skracania lub wydłużania go, godziny otwarcia</w:t>
      </w:r>
      <w:r w:rsidR="48E2CD0C">
        <w:rPr/>
        <w:t xml:space="preserve"> </w:t>
      </w:r>
      <w:r w:rsidR="48E2CD0C">
        <w:rPr/>
        <w:t>PoI</w:t>
      </w:r>
      <w:r w:rsidR="312A3888">
        <w:rPr/>
        <w:t xml:space="preserve">, </w:t>
      </w:r>
      <w:r w:rsidR="2C53AE91">
        <w:rPr/>
        <w:t xml:space="preserve">jeśli </w:t>
      </w:r>
      <w:r w:rsidR="6A5FB839">
        <w:rPr/>
        <w:t>występują</w:t>
      </w:r>
      <w:r w:rsidR="30C7FBCD">
        <w:rPr/>
        <w:t>.</w:t>
      </w:r>
      <w:r w:rsidR="2F3D1292">
        <w:rPr/>
        <w:t xml:space="preserve"> </w:t>
      </w:r>
      <w:r w:rsidR="7B00CED3">
        <w:rPr/>
        <w:t>Możliwe będzie też sterowanie parametrami wybranych przez siebie punktów użyteczności, np. wydłużenie czasu przeznaczonego na zwiedzanie danego miejsca.</w:t>
      </w:r>
    </w:p>
    <w:p w:rsidR="2F3D1292" w:rsidP="463FA8F1" w:rsidRDefault="2F3D1292" w14:paraId="7B9D8350" w14:textId="61D3FDCE">
      <w:pPr>
        <w:pStyle w:val="Normalny"/>
      </w:pPr>
      <w:r w:rsidR="2F3D1292">
        <w:rPr/>
        <w:t>Interfejs będzie wyświetlał informacje w języku przeglądarki użytkownika</w:t>
      </w:r>
      <w:r w:rsidR="41ECA39C">
        <w:rPr/>
        <w:t xml:space="preserve"> </w:t>
      </w:r>
      <w:r w:rsidR="2F3D1292">
        <w:rPr/>
        <w:t>lu</w:t>
      </w:r>
      <w:r w:rsidR="03606BE0">
        <w:rPr/>
        <w:t>b w języku angielskim</w:t>
      </w:r>
      <w:r w:rsidR="213F1635">
        <w:rPr/>
        <w:t>,</w:t>
      </w:r>
      <w:r w:rsidR="03606BE0">
        <w:rPr/>
        <w:t xml:space="preserve"> jeśli dany język nie </w:t>
      </w:r>
      <w:r w:rsidR="45E34CD7">
        <w:rPr/>
        <w:t>posiada danego tłumaczenia.</w:t>
      </w:r>
      <w:r w:rsidR="45EEAEAB">
        <w:rPr/>
        <w:t xml:space="preserve"> Możliwe będzie przełączanie pomiędzy językami obsługiwanymi przez system.</w:t>
      </w:r>
      <w:r w:rsidR="45E34CD7">
        <w:rPr/>
        <w:t xml:space="preserve"> Początkowo językami obsługiwanymi przez aplikację internetową będą polski oraz angielski, jednak system zo</w:t>
      </w:r>
      <w:r w:rsidR="65C65FA8">
        <w:rPr/>
        <w:t xml:space="preserve">stanie zaprojektowany w sposób umożliwiający rozszerzenie go o obsługę kolejnych języków, np. </w:t>
      </w:r>
      <w:r w:rsidR="1DE64E80">
        <w:rPr/>
        <w:t>j</w:t>
      </w:r>
      <w:r w:rsidR="65C65FA8">
        <w:rPr/>
        <w:t>ęzyka niemieckiego który jest jednym z języków na które</w:t>
      </w:r>
      <w:r w:rsidR="5CA993A7">
        <w:rPr/>
        <w:t xml:space="preserve"> w Gdańsku zostały</w:t>
      </w:r>
      <w:r w:rsidR="65C65FA8">
        <w:rPr/>
        <w:t xml:space="preserve"> przetłumaczone </w:t>
      </w:r>
      <w:r w:rsidR="628BF7E9">
        <w:rPr/>
        <w:t>liczne opisy atrakcji, m. in. w muzeach</w:t>
      </w:r>
      <w:r w:rsidR="5492705C">
        <w:rPr/>
        <w:t>.</w:t>
      </w:r>
    </w:p>
    <w:p w:rsidR="7E2CFD78" w:rsidP="463FA8F1" w:rsidRDefault="7E2CFD78" w14:paraId="559C7429" w14:textId="34F0FC9C">
      <w:pPr>
        <w:pStyle w:val="Normalny"/>
      </w:pPr>
      <w:r w:rsidR="7E2CFD78">
        <w:rPr/>
        <w:t>W celu zapewnienia działania aplikacji w punktach użyteczności, które swo</w:t>
      </w:r>
      <w:r w:rsidR="2E4FB42B">
        <w:rPr/>
        <w:t>imi uwarunkowaniami</w:t>
      </w:r>
      <w:r w:rsidR="7E2CFD78">
        <w:rPr/>
        <w:t xml:space="preserve"> </w:t>
      </w:r>
      <w:r w:rsidR="3FA828CA">
        <w:rPr/>
        <w:t>technicznymi</w:t>
      </w:r>
      <w:r w:rsidR="7E2CFD78">
        <w:rPr/>
        <w:t xml:space="preserve"> ograniczają odwiedzającym</w:t>
      </w:r>
      <w:r w:rsidR="7E8C04B5">
        <w:rPr/>
        <w:t xml:space="preserve"> dostęp do sieci Internet, aplikacja powinna zapewniać działanie kluczowych funkcjonalności bez ciągłego dostępu </w:t>
      </w:r>
      <w:r w:rsidR="793D9402">
        <w:rPr/>
        <w:t>sieci.</w:t>
      </w:r>
    </w:p>
    <w:p w:rsidR="5490E2CA" w:rsidP="078BAC5C" w:rsidRDefault="5490E2CA" w14:paraId="7DFAE0CB" w14:textId="23151C7B">
      <w:pPr>
        <w:spacing w:line="276" w:lineRule="auto"/>
        <w:ind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Cechy:</w:t>
      </w:r>
    </w:p>
    <w:p w:rsidR="5490E2CA" w:rsidP="078BAC5C" w:rsidRDefault="5490E2CA" w14:paraId="33BD9E06" w14:textId="5CB804AD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Widok Mapy umożliwiający szybko podgląd w jakich lokalizacjach jakie są atrakcje</w:t>
      </w:r>
    </w:p>
    <w:p w:rsidR="5490E2CA" w:rsidP="078BAC5C" w:rsidRDefault="5490E2CA" w14:paraId="07EA8363" w14:textId="5B6958CE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Widok konkretnej Atrakcji z danymi </w:t>
      </w: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np.</w:t>
      </w:r>
      <w:r w:rsidRPr="078BAC5C" w:rsidR="5605301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Godzina otwarcia</w:t>
      </w:r>
      <w:r w:rsidRPr="078BAC5C" w:rsidR="53F5D54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, zdjęcia, opinie</w:t>
      </w: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, krótki </w:t>
      </w: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opis</w:t>
      </w:r>
    </w:p>
    <w:p w:rsidR="5490E2CA" w:rsidP="078BAC5C" w:rsidRDefault="5490E2CA" w14:paraId="27D04F1D" w14:textId="2B660987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Widok wyboru wielu </w:t>
      </w:r>
      <w:r w:rsidRPr="078BAC5C" w:rsidR="188E482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punktów atrakcji</w:t>
      </w:r>
    </w:p>
    <w:p w:rsidR="5490E2CA" w:rsidP="078BAC5C" w:rsidRDefault="5490E2CA" w14:paraId="103FAD57" w14:textId="1A1AF2A4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Bardzo bezpieczna aplikacja – nie pobiera jakichkolwiek danych o użytkownikach oraz nie wymaga ich do zapewnienia pełnej funkcjonalności.</w:t>
      </w:r>
    </w:p>
    <w:p w:rsidR="5490E2CA" w:rsidP="078BAC5C" w:rsidRDefault="5490E2CA" w14:paraId="431D09FD" w14:textId="5CBCA325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Przejrzysty interfejs w języku polskim</w:t>
      </w:r>
      <w:r w:rsidRPr="078BAC5C" w:rsidR="43559F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i angielskim</w:t>
      </w:r>
    </w:p>
    <w:p w:rsidR="43559F10" w:rsidP="078BAC5C" w:rsidRDefault="43559F10" w14:paraId="5DC7F013" w14:textId="05A0AD58">
      <w:pPr>
        <w:pStyle w:val="ListParagraph"/>
        <w:numPr>
          <w:ilvl w:val="0"/>
          <w:numId w:val="8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078BAC5C" w:rsidR="43559F1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Część funkcjonalności d</w:t>
      </w:r>
      <w:r w:rsidRPr="078BAC5C" w:rsidR="5490E2C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l-PL"/>
        </w:rPr>
        <w:t>ziała bez połączenia internetowego</w:t>
      </w:r>
    </w:p>
    <w:p w:rsidRPr="00A32660" w:rsidR="00606BDC" w:rsidP="00365051" w:rsidRDefault="00CD0D4A" w14:paraId="54655A14" w14:textId="77777777">
      <w:pPr>
        <w:pStyle w:val="Nagwek2"/>
      </w:pPr>
      <w:r>
        <w:t>Kontekst biznesowy</w:t>
      </w:r>
    </w:p>
    <w:p w:rsidR="00606BDC" w:rsidP="008A30F7" w:rsidRDefault="00606BDC" w14:paraId="4F3D9FC9" w14:textId="77777777">
      <w:pPr>
        <w:pStyle w:val="podpowiedzi"/>
      </w:pPr>
      <w:r w:rsidR="00606BDC">
        <w:rPr/>
        <w:t>{</w:t>
      </w:r>
      <w:r w:rsidR="00CD0D4A">
        <w:rPr/>
        <w:t xml:space="preserve">Zalecane </w:t>
      </w:r>
      <w:r w:rsidR="00CD0D4A">
        <w:rPr/>
        <w:t>popracie</w:t>
      </w:r>
      <w:r w:rsidR="00CD0D4A">
        <w:rPr/>
        <w:t xml:space="preserve"> ry</w:t>
      </w:r>
      <w:r w:rsidR="00606BDC">
        <w:rPr/>
        <w:t>sunk</w:t>
      </w:r>
      <w:r w:rsidR="00CD0D4A">
        <w:rPr/>
        <w:t>iem</w:t>
      </w:r>
      <w:r w:rsidR="00606BDC">
        <w:rPr/>
        <w:t xml:space="preserve"> </w:t>
      </w:r>
      <w:r w:rsidR="00CD0D4A">
        <w:rPr/>
        <w:t>(np. ogólny diagram przypadków użycia)</w:t>
      </w:r>
      <w:r w:rsidR="001C64A8">
        <w:rPr/>
        <w:t xml:space="preserve"> </w:t>
      </w:r>
      <w:r w:rsidR="00606BDC">
        <w:rPr/>
        <w:t>przedstawia</w:t>
      </w:r>
      <w:r w:rsidR="00CD0D4A">
        <w:rPr/>
        <w:t xml:space="preserve">jący system </w:t>
      </w:r>
      <w:r w:rsidR="008B0353">
        <w:rPr/>
        <w:t xml:space="preserve">w </w:t>
      </w:r>
      <w:r w:rsidR="00CD0D4A">
        <w:rPr/>
        <w:t>docelowy</w:t>
      </w:r>
      <w:r w:rsidR="008B0353">
        <w:rPr/>
        <w:t>m środowisku organizacyjnym i operacyjnym</w:t>
      </w:r>
      <w:r w:rsidR="00CD0D4A">
        <w:rPr/>
        <w:t xml:space="preserve">, </w:t>
      </w:r>
      <w:r w:rsidR="003D646E">
        <w:rPr/>
        <w:t>zakres, integracje</w:t>
      </w:r>
      <w:r w:rsidR="00CD0D4A">
        <w:rPr/>
        <w:t xml:space="preserve"> z innymi systemami, współdzielone bazy danych</w:t>
      </w:r>
      <w:r w:rsidR="009B52AE">
        <w:rPr/>
        <w:t>,</w:t>
      </w:r>
      <w:r w:rsidR="00CD0D4A">
        <w:rPr/>
        <w:t xml:space="preserve"> </w:t>
      </w:r>
      <w:r w:rsidR="00CD0D4A">
        <w:rPr/>
        <w:t>konieczność wykorzystania szablonów, wzorców</w:t>
      </w:r>
      <w:r w:rsidR="008B0353">
        <w:rPr/>
        <w:t xml:space="preserve"> lub</w:t>
      </w:r>
      <w:r w:rsidR="00CD0D4A">
        <w:rPr/>
        <w:t xml:space="preserve"> standardów wewnątrzorganizacyjnych</w:t>
      </w:r>
      <w:r w:rsidR="00CD0D4A">
        <w:rPr/>
        <w:t>;</w:t>
      </w:r>
      <w:r w:rsidR="00CD0D4A">
        <w:rPr/>
        <w:t xml:space="preserve"> </w:t>
      </w:r>
      <w:r w:rsidR="00606BDC">
        <w:rPr/>
        <w:t xml:space="preserve">głównych udziałowców i </w:t>
      </w:r>
      <w:r w:rsidR="0092175D">
        <w:rPr/>
        <w:t xml:space="preserve">ilustrujący </w:t>
      </w:r>
      <w:r w:rsidR="00606BDC">
        <w:rPr/>
        <w:t>relacje między nimi}</w:t>
      </w:r>
    </w:p>
    <w:p w:rsidR="04310642" w:rsidP="463FA8F1" w:rsidRDefault="04310642" w14:paraId="3713A9F1" w14:textId="32A28FBD">
      <w:pPr>
        <w:pStyle w:val="Normalny"/>
      </w:pPr>
      <w:r w:rsidR="04310642">
        <w:drawing>
          <wp:inline wp14:editId="28DD3737" wp14:anchorId="51D8DDA3">
            <wp:extent cx="3733800" cy="4572000"/>
            <wp:effectExtent l="0" t="0" r="0" b="0"/>
            <wp:docPr id="173011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da37a86da46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C43A7" w:rsidP="463FA8F1" w:rsidRDefault="49CC43A7" w14:paraId="0B2DD8BE" w14:textId="205723E9">
      <w:pPr>
        <w:pStyle w:val="Normalny"/>
        <w:spacing w:line="276" w:lineRule="auto"/>
        <w:ind/>
      </w:pPr>
    </w:p>
    <w:p w:rsidR="49CC43A7" w:rsidP="463FA8F1" w:rsidRDefault="49CC43A7" w14:paraId="5535225E" w14:textId="0CB39254">
      <w:pPr>
        <w:pStyle w:val="Normalny"/>
        <w:spacing w:line="276" w:lineRule="auto"/>
        <w:ind/>
      </w:pPr>
      <w:r w:rsidR="1148E23C">
        <w:rPr/>
        <w:t>W celu zapewnienia użytkownikom końcowym użytecznego rozwiązania, konieczne będzie pobieranie niektórych danych z systemów zewnętrznych dostawców</w:t>
      </w:r>
      <w:r w:rsidR="3CABB0AD">
        <w:rPr/>
        <w:t>. Do takich danych należą informacje wykorzystywane przez algorytm optymalnego doboru trasy, a będą to podkłady mapowe i silnik mapowy, dane pogodowe, dane o transporcie zbiorowym</w:t>
      </w:r>
      <w:r w:rsidR="4E5A0DD1">
        <w:rPr/>
        <w:t>.</w:t>
      </w:r>
    </w:p>
    <w:p w:rsidR="49CC43A7" w:rsidP="463FA8F1" w:rsidRDefault="49CC43A7" w14:paraId="04DCC8C6" w14:textId="7AB52207">
      <w:pPr>
        <w:pStyle w:val="Normalny"/>
        <w:spacing w:line="276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463FA8F1" w:rsidP="463FA8F1" w:rsidRDefault="463FA8F1" w14:paraId="6DD9184E" w14:textId="5D39BABB">
      <w:pPr>
        <w:pStyle w:val="Normalny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463FA8F1" w:rsidP="463FA8F1" w:rsidRDefault="463FA8F1" w14:paraId="0566ABA7" w14:textId="5BE64557">
      <w:pPr>
        <w:pStyle w:val="Normalny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49CC43A7" w:rsidP="078BAC5C" w:rsidRDefault="49CC43A7" w14:paraId="114DAAEA" w14:textId="79067309">
      <w:pPr>
        <w:spacing w:line="276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078BAC5C" w:rsidR="49CC43A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Współdzielone bazy danych</w:t>
      </w:r>
      <w:r w:rsidRPr="078BAC5C" w:rsidR="49CC43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795A7B9C" w:rsidP="463FA8F1" w:rsidRDefault="795A7B9C" w14:paraId="4477B7A9" w14:textId="23AB6545">
      <w:pPr>
        <w:pStyle w:val="Normalny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="3041242B">
        <w:rPr/>
        <w:t>W systemie nie zakłada się występowania współdzielonych baz danych. Baza danych utworzona w celu umożliwienia działania systemu nie będzie współdzielona z innymi usługami. Integracje z zewnętrznymi dostawcami rozwiązań nie wy</w:t>
      </w:r>
      <w:r w:rsidR="3F321B54">
        <w:rPr/>
        <w:t>magają tworzenia współdzielonej bazy danych.</w:t>
      </w:r>
      <w:r>
        <w:br/>
      </w:r>
      <w:r w:rsidRPr="463FA8F1" w:rsidR="49CC43A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Konieczność wykorzystania szablonów, wzorców i standardów wewnątrzorganizacyjnych</w:t>
      </w:r>
      <w:r w:rsidRPr="463FA8F1" w:rsidR="49CC43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078BAC5C" w:rsidP="463FA8F1" w:rsidRDefault="078BAC5C" w14:paraId="238A1ECB" w14:textId="77B17727">
      <w:pPr>
        <w:pStyle w:val="Normalny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19784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 warstwie aplikacji zostanie wykorzystany wzorzec</w:t>
      </w:r>
      <w:r w:rsidRPr="463FA8F1" w:rsidR="58B196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architektoniczny</w:t>
      </w:r>
      <w:r w:rsidRPr="463FA8F1" w:rsidR="0197847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Model</w:t>
      </w:r>
      <w:r w:rsidRPr="463FA8F1" w:rsidR="73C81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</w:t>
      </w:r>
      <w:r w:rsidRPr="463FA8F1" w:rsidR="73C81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View</w:t>
      </w:r>
      <w:r w:rsidRPr="463FA8F1" w:rsidR="73C81A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-Controller</w:t>
      </w: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, ze względu na swoją prostotę, łatwość stosowania oraz niewielką złożoność warstwy </w:t>
      </w: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Frontend</w:t>
      </w: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aplikacji internetowej tworzonej w ramach systemu </w:t>
      </w: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Turystyczny.</w:t>
      </w:r>
    </w:p>
    <w:p w:rsidR="078BAC5C" w:rsidP="463FA8F1" w:rsidRDefault="078BAC5C" w14:paraId="21E11901" w14:textId="1E6607B7">
      <w:pPr>
        <w:pStyle w:val="Normalny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5838A7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 celu zapewnienia </w:t>
      </w:r>
      <w:r w:rsidRPr="463FA8F1" w:rsidR="02D4A31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odpowiedniej jakości wytwarzanego kodu zostanie zaadoptowane SOLID, które zapewni minimalny poziom </w:t>
      </w:r>
      <w:r w:rsidRPr="463FA8F1" w:rsidR="3B12F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jakości. </w:t>
      </w:r>
    </w:p>
    <w:p w:rsidR="078BAC5C" w:rsidP="463FA8F1" w:rsidRDefault="078BAC5C" w14:paraId="18975D02" w14:textId="22F30BD0">
      <w:pPr>
        <w:pStyle w:val="Normalny"/>
        <w:spacing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3B12F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Polityka Zero Trust pozwoli zabezpieczyć system przed niepożądanym działaniem adwersarzy</w:t>
      </w:r>
      <w:r w:rsidRPr="463FA8F1" w:rsidR="655344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znacznie ograniczy potencjalne szkody w systemie i w jego działaniu. To ułatwi osiągnięcie pożądanego maksymalnego czasu niedostępności usług.</w:t>
      </w:r>
      <w:r w:rsidRPr="463FA8F1" w:rsidR="3B12F1E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49CC43A7" w:rsidP="078BAC5C" w:rsidRDefault="49CC43A7" w14:paraId="5DE23B59" w14:textId="0FDF452A">
      <w:pPr>
        <w:spacing w:line="276" w:lineRule="auto"/>
        <w:ind w:firstLine="34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078BAC5C" w:rsidR="49CC43A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04E40765" w:rsidP="463FA8F1" w:rsidRDefault="04E40765" w14:paraId="505527B0" w14:textId="15DAA89B">
      <w:pPr>
        <w:pStyle w:val="Normalny"/>
        <w:spacing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  <w:r w:rsidRPr="463FA8F1" w:rsidR="04E407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Rozwiązania konkurencyjne:</w:t>
      </w:r>
    </w:p>
    <w:p w:rsidR="463FA8F1" w:rsidP="463FA8F1" w:rsidRDefault="463FA8F1" w14:paraId="59A11BB9" w14:textId="15DAA89B">
      <w:pPr>
        <w:pStyle w:val="Normalny"/>
        <w:spacing w:line="276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</w:p>
    <w:p w:rsidR="0E2D8CDE" w:rsidP="4440C4C3" w:rsidRDefault="0E2D8CDE" w14:paraId="125D4E47" w14:textId="3F8E0A63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Wanderlog</w:t>
      </w:r>
    </w:p>
    <w:p w:rsidR="463FA8F1" w:rsidP="463FA8F1" w:rsidRDefault="463FA8F1" w14:paraId="69F83C1B" w14:textId="4F3CBC6D">
      <w:pPr>
        <w:pStyle w:val="Normalny"/>
        <w:spacing w:line="276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</w:p>
    <w:p w:rsidR="0E2D8CDE" w:rsidP="4440C4C3" w:rsidRDefault="0E2D8CDE" w14:paraId="23CE7E33" w14:textId="6DED6658">
      <w:pPr>
        <w:spacing w:line="276" w:lineRule="auto"/>
        <w:ind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Jest to aplikacja reklamująca się jako planer podróży, ze szczególnym naciskiem</w:t>
      </w:r>
    </w:p>
    <w:p w:rsidR="0E2D8CDE" w:rsidP="4440C4C3" w:rsidRDefault="0E2D8CDE" w14:paraId="084D9BD4" w14:textId="03C863B9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 organizowanie wakacji oraz wycieczek samochodem. W wersji podstawowej jest darmowa, posiada również płatną wersję premium oferującą dodatkowe funkcjonalności. Aplikacja jest dostępna poprzez przeglądarkę internetową jak również poprzez dedykowaną aplikację na urządzenia mobilne. </w:t>
      </w:r>
    </w:p>
    <w:p w:rsidR="0E2D8CDE" w:rsidP="4440C4C3" w:rsidRDefault="0E2D8CDE" w14:paraId="7002B273" w14:textId="17EE0CE8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Wanderlog umożliwia układanie list z interesującymi użytkownika miejscami i wydarzeniami, które są graficznie przedstawione w postaci pinezek na mapie google. Po wybraniu lokalizacji i daty podróży, użytkownik może dokonać przeglądu ofert noclegów. Aplikacja umożliwia tworzenie planów podróży razem z innymi użytkownikami oraz ich synchronizację w czasie rzeczywistym. Ponadto użytkownik ma dostęp do spersonalizowanych sugestii.</w:t>
      </w:r>
    </w:p>
    <w:p w:rsidR="4440C4C3" w:rsidP="4440C4C3" w:rsidRDefault="4440C4C3" w14:paraId="5A3BAC8F" w14:textId="73DD2226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E2D8CDE" w:rsidP="463FA8F1" w:rsidRDefault="0E2D8CDE" w14:paraId="2DECCC5A" w14:textId="7F4DED3E">
      <w:pPr>
        <w:spacing w:line="276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TripIt</w:t>
      </w: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463FA8F1" w:rsidP="463FA8F1" w:rsidRDefault="463FA8F1" w14:paraId="78F4AD7C" w14:textId="7F4DED3E">
      <w:pPr>
        <w:pStyle w:val="Normalny"/>
        <w:spacing w:line="276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</w:p>
    <w:p w:rsidR="0E2D8CDE" w:rsidP="463FA8F1" w:rsidRDefault="0E2D8CDE" w14:paraId="264C439C" w14:textId="323D4A38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Jest to 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planer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podróży integrujący wiele funkcjonalności w celu maksymalnego ułatwienia użytkownikowi procesu podróżowania. Stanowi alternatywę dla wspomnianej wcześniej aplikacji 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Wanderlog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i również posiada darmową wersję podstawową oraz wersję płatną opartą na modelu subskrypcyjnym, która posiada dodatkowe funkcjonalności. W wersji podstawowej użytkownik ma możliwość układania planów podróży, które są dostępne na wielu urządzeniach jednocześnie. Udostępnia statystyki, wytyczne dotyczące restrykcji COVID-19 oraz umożliwia dodawanie zdjęć, kodów QR oraz plików PDF do planów podróży. Aplikacja zapewnia 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nawigację między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punktami, mapy lotnisk, sugestie co do intersujących miejsc blisko lokalizacji użytkownika, jak również informowania o poziomie niebezpieczeństwa danej okolicy. Podstawowa wersja aplikacji umożliwia również dzielenie się planami z innymi użytkownikami oraz synchronizację kalendarza. W wersji płatnej użytkownik ma dostęp do szeregu funkcjonalności ułatwiających podróżowanie samolotem, np. informacja o dostępności lepszych miejsc, przypomnienia o zarezerwowanych lotach, powiadomienia o statusie lotów w czasie rzeczywistym, mapy lotnisk wraz ze szczegółowymi informacjami o położeniu obiektów, informacje o punkcie odbioru bagażu.</w:t>
      </w:r>
    </w:p>
    <w:p w:rsidR="4440C4C3" w:rsidP="463FA8F1" w:rsidRDefault="4440C4C3" w14:paraId="74A7FC04" w14:textId="31E8FBA0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463FA8F1" w:rsidP="463FA8F1" w:rsidRDefault="463FA8F1" w14:paraId="65A47406" w14:textId="3F92390B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E2D8CDE" w:rsidP="463FA8F1" w:rsidRDefault="0E2D8CDE" w14:paraId="0CE4F13D" w14:textId="719DB306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Harmony </w:t>
      </w:r>
    </w:p>
    <w:p w:rsidR="463FA8F1" w:rsidP="463FA8F1" w:rsidRDefault="463FA8F1" w14:paraId="25E3F7DC" w14:textId="3592A6DE">
      <w:pPr>
        <w:pStyle w:val="Normalny"/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</w:p>
    <w:p w:rsidR="0E2D8CDE" w:rsidP="4440C4C3" w:rsidRDefault="0E2D8CDE" w14:paraId="2C77883E" w14:textId="3B96A7FC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Umożliwia tworzenie planów podróży wraz ze znajomymi w czasie rzeczywistym</w:t>
      </w:r>
    </w:p>
    <w:p w:rsidR="0E2D8CDE" w:rsidP="463FA8F1" w:rsidRDefault="0E2D8CDE" w14:paraId="105ACD36" w14:textId="75527EA7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oraz synchronizację z kalendarzem Google. Ponadto aplikacja umożliwia śledzenie poniesionych wydatków i podziału kosztów na poszczególne osoby. Użytkownik ma możliwość otrzymywania sugestii generowanych przez AI dotyczących interesujących miejsc w danej lokalizacji jak również rezerwowania wycieczek w aplikacji. Aplikacja umożliwia również tworzenie list rzeczy do wykonania w celu łatwego śledzenia postępów. Obiekty do zwiedzania są zwizualizowane na 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mapie</w:t>
      </w:r>
      <w:r w:rsidRPr="463FA8F1" w:rsidR="67CFFD5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Google</w:t>
      </w: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w postaci pinezek</w:t>
      </w:r>
      <w:r w:rsidRPr="463FA8F1" w:rsidR="099E3D5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w:rsidR="4440C4C3" w:rsidP="4440C4C3" w:rsidRDefault="4440C4C3" w14:paraId="0FB852D6" w14:textId="6F8654BD">
      <w:pPr>
        <w:spacing w:line="276" w:lineRule="auto"/>
        <w:ind w:left="352" w:firstLine="357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E2D8CDE" w:rsidP="4440C4C3" w:rsidRDefault="0E2D8CDE" w14:paraId="1BFD0814" w14:textId="11C7AD5A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Rove.me</w:t>
      </w: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0E2D8CDE" w:rsidP="4440C4C3" w:rsidRDefault="0E2D8CDE" w14:paraId="1CF060EE" w14:textId="06D27ED1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Jest to aplikacja, która sugeruje użytkownikowi najlepszy czas na odwiedzenie danego miejsca lub wydarzenia w ciągu roku. Aplikacja informuje również o typowej pogodzie występującej w interesującym użytkownika miejscu z uwzględnieniem pory roku lub daty.</w:t>
      </w:r>
    </w:p>
    <w:p w:rsidR="4440C4C3" w:rsidP="4440C4C3" w:rsidRDefault="4440C4C3" w14:paraId="0EDD4DCD" w14:textId="4F5A0F88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E2D8CDE" w:rsidP="463FA8F1" w:rsidRDefault="0E2D8CDE" w14:paraId="0D1D49EC" w14:textId="45E3D193">
      <w:pPr>
        <w:spacing w:line="276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>Roadtrippers</w:t>
      </w:r>
      <w:r w:rsidRPr="463FA8F1" w:rsidR="0E2D8C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  <w:t xml:space="preserve"> </w:t>
      </w:r>
    </w:p>
    <w:p w:rsidR="0E2D8CDE" w:rsidP="4440C4C3" w:rsidRDefault="0E2D8CDE" w14:paraId="57C6833B" w14:textId="43A908BA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440C4C3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Umożliwia tworzenie planów podróży ze szczególnym uwzględnieniem podróży</w:t>
      </w:r>
    </w:p>
    <w:p w:rsidR="0E2D8CDE" w:rsidP="463FA8F1" w:rsidRDefault="0E2D8CDE" w14:paraId="16AA5848" w14:textId="72883401">
      <w:pPr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463FA8F1" w:rsidR="0E2D8CD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  <w:t>samochodem. Użytkownik oznacza na mapie interesujące go miejsca takie jak atrakcje, hotele, stacje paliw, sklepy itp. i udostępnia informacje o odległości od danej destynacji oraz szacowany czas dotarcia do niej. Aplikacja skierowana jest do użytku na terenie Stanów Zjednoczonych.</w:t>
      </w:r>
    </w:p>
    <w:p w:rsidR="463FA8F1" w:rsidP="463FA8F1" w:rsidRDefault="463FA8F1" w14:paraId="1BA77AA8" w14:textId="052B2AF0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l-PL"/>
        </w:rPr>
      </w:pPr>
    </w:p>
    <w:p w:rsidR="702E2DEA" w:rsidP="463FA8F1" w:rsidRDefault="702E2DEA" w14:paraId="4F6C2D6B" w14:textId="32143CE0">
      <w:pPr>
        <w:spacing w:after="160" w:afterAutospacing="off" w:line="257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Visit</w:t>
      </w: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a City</w:t>
      </w:r>
    </w:p>
    <w:p w:rsidR="702E2DEA" w:rsidP="463FA8F1" w:rsidRDefault="702E2DEA" w14:paraId="4C0B940A" w14:textId="191F7C84">
      <w:pPr>
        <w:spacing w:after="160" w:afterAutospacing="off" w:line="257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Użytkownik ma możliwość tworzenia list obiektów do zwiedzania jak również rezerwowania wycieczek i aktywności w oparciu o dużą bazę dostępnych lokalizacji. Posiadają one rozbudowane informacje i oceny dodawane przez innych użytkowników, na podstawie których możliwe jest dokonywanie wyborów, ponadto aplikacja sugeruje interesujące miejsca w pobliżu lokalizacji użytkownika. Aplikacja jest dostępna mobilnie na urządzeniach z systemem iOS i Android.</w:t>
      </w:r>
    </w:p>
    <w:p w:rsidR="702E2DEA" w:rsidP="463FA8F1" w:rsidRDefault="702E2DEA" w14:paraId="42D3049A" w14:textId="60190577">
      <w:pPr>
        <w:spacing w:after="160" w:afterAutospacing="off" w:line="257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SmartGuide</w:t>
      </w:r>
    </w:p>
    <w:p w:rsidR="702E2DEA" w:rsidP="463FA8F1" w:rsidRDefault="702E2DEA" w14:paraId="6B9DC7A3" w14:textId="1095AB2D">
      <w:pPr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Zamysłem aplikacji jest dostarczenie użytkownikom </w:t>
      </w:r>
      <w:r w:rsidRPr="463FA8F1" w:rsidR="309EF659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platformy,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dzięki której urządzenie osobiste może zostać zamienione w przewodnik turystyczny. Zwiedzanie odbywa się po zaplanowanych trasach, a dzięki śledzeniu lokalizacji użytkownika za pomocą nawigacji GPS, aplikacja może </w:t>
      </w:r>
      <w:r w:rsidRPr="463FA8F1" w:rsidR="0AD2A167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określić,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kiedy osoba zwiedzająca dotarła do interesującego punktu i odtworzyć zapis audio z opisem obiektu. Informacje o oglądanym obiekcie dostępne są również w formie tekstowej. Aplikacja skierowana jest nie tylko do turystów, ale również do organizatorów wycieczek, którzy mogą tworzyć własne trasy zwiedzania. </w:t>
      </w:r>
    </w:p>
    <w:p w:rsidR="702E2DEA" w:rsidP="463FA8F1" w:rsidRDefault="702E2DEA" w14:paraId="36A8871A" w14:textId="2A9AAA28">
      <w:pPr>
        <w:spacing w:after="160" w:afterAutospacing="off" w:line="257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Fodor’s</w:t>
      </w: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 xml:space="preserve"> City Guide</w:t>
      </w:r>
    </w:p>
    <w:p w:rsidR="702E2DEA" w:rsidP="463FA8F1" w:rsidRDefault="702E2DEA" w14:paraId="486ECB02" w14:textId="6B9E05CA">
      <w:pPr>
        <w:spacing w:after="160" w:afterAutospacing="off" w:line="257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</w:pP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Aplikacja rekomenduje użytkownikowi najciekawsze miejsca do zwiedzania oraz najlepsze restauracje, hotele i sklepy, jak również umożliwia rezerwację tych 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usług.</w:t>
      </w:r>
      <w:r w:rsidRPr="463FA8F1" w:rsidR="5E7E6D0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J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est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dostępna jest na urządzeniach z systemem iOS. </w:t>
      </w:r>
    </w:p>
    <w:p w:rsidR="702E2DEA" w:rsidP="463FA8F1" w:rsidRDefault="702E2DEA" w14:paraId="5C129CF0" w14:textId="6E0E3F2B">
      <w:pPr>
        <w:spacing w:after="160" w:afterAutospacing="off" w:line="257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l-PL"/>
        </w:rPr>
        <w:t>Tripadvisor</w:t>
      </w:r>
    </w:p>
    <w:p w:rsidR="702E2DEA" w:rsidP="463FA8F1" w:rsidRDefault="702E2DEA" w14:paraId="04C616F7" w14:textId="1DB9F518">
      <w:pPr>
        <w:pStyle w:val="Normalny"/>
        <w:spacing w:line="276" w:lineRule="auto"/>
        <w:ind w:left="352" w:firstLine="357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</w:pP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Aplikacja umożliwia planowanie wycieczek, rezerwację </w:t>
      </w:r>
      <w:r w:rsidRPr="463FA8F1" w:rsidR="3AC822D8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>usług w</w:t>
      </w:r>
      <w:r w:rsidRPr="463FA8F1" w:rsidR="702E2DEA">
        <w:rPr>
          <w:rFonts w:ascii="Times New Roman" w:hAnsi="Times New Roman" w:eastAsia="Times New Roman" w:cs="Times New Roman"/>
          <w:noProof w:val="0"/>
          <w:sz w:val="22"/>
          <w:szCs w:val="22"/>
          <w:lang w:val="pl-PL"/>
        </w:rPr>
        <w:t xml:space="preserve"> oparciu między innymi o rekomendacje, opinie oraz wskazówki innych użytkowników. Rekomendowane miejsca znajdujące się w pobliżu lokalizacji użytkownika są przedstawione na mapie w formie pinezek. Aplikacja umożliwia również dostęp do zakupionych biletów w formie elektronicznej. Jest dostępna na urządzeniach z systemem iOS i Android.</w:t>
      </w:r>
    </w:p>
    <w:p w:rsidR="4440C4C3" w:rsidP="4440C4C3" w:rsidRDefault="4440C4C3" w14:paraId="3364B22B" w14:textId="7C834CF2">
      <w:pPr>
        <w:pStyle w:val="Normalny"/>
        <w:spacing w:line="276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78BAC5C" w:rsidP="078BAC5C" w:rsidRDefault="078BAC5C" w14:paraId="56310836" w14:textId="6334FB98">
      <w:pPr>
        <w:pStyle w:val="Normalny"/>
      </w:pPr>
    </w:p>
    <w:p w:rsidRPr="00A32660" w:rsidR="00606BDC" w:rsidP="00365051" w:rsidRDefault="00606BDC" w14:paraId="0A27B8CA" w14:textId="77777777">
      <w:pPr>
        <w:pStyle w:val="Nagwek2"/>
      </w:pPr>
      <w:r w:rsidRPr="00A32660">
        <w:t xml:space="preserve">Udziałowcy </w:t>
      </w:r>
    </w:p>
    <w:p w:rsidR="001C64A8" w:rsidP="008A30F7" w:rsidRDefault="00606BDC" w14:paraId="30E8DDE6" w14:textId="77777777">
      <w:pPr>
        <w:pStyle w:val="podpowiedzi"/>
      </w:pPr>
      <w:r>
        <w:t>{</w:t>
      </w:r>
      <w:r w:rsidRPr="001C64A8" w:rsidR="001C64A8">
        <w:t xml:space="preserve"> </w:t>
      </w:r>
      <w:r w:rsidR="001C64A8">
        <w:t xml:space="preserve">Udziałowiec to każdy podmiot, ożywiony bądź nie (osoba, system, urządzenie, regulacje prawne, społeczeństwo </w:t>
      </w:r>
      <w:proofErr w:type="spellStart"/>
      <w:r w:rsidR="001C64A8">
        <w:t>itp</w:t>
      </w:r>
      <w:proofErr w:type="spellEnd"/>
      <w:r w:rsidR="001C64A8">
        <w:t>), który bierze udział w projekcie, lub na którego projekt może wpływać.</w:t>
      </w:r>
    </w:p>
    <w:p w:rsidR="00606BDC" w:rsidP="008A30F7" w:rsidRDefault="00606BDC" w14:paraId="70958317" w14:textId="7777777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Pr="001C64A8" w:rsidR="001C64A8" w:rsidP="001C64A8" w:rsidRDefault="001C64A8" w14:paraId="32D2EE96" w14:textId="77777777"/>
    <w:tbl>
      <w:tblPr>
        <w:tblW w:w="9214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Tr="078BAC5C" w14:paraId="65449862" w14:textId="77777777">
        <w:trPr>
          <w:cantSplit/>
        </w:trPr>
        <w:tc>
          <w:tcPr>
            <w:tcW w:w="9214" w:type="dxa"/>
            <w:gridSpan w:val="2"/>
            <w:shd w:val="clear" w:color="auto" w:fill="D9D9D9" w:themeFill="background1" w:themeFillShade="D9"/>
            <w:tcMar/>
            <w:vAlign w:val="center"/>
          </w:tcPr>
          <w:p w:rsidRPr="005D58FD" w:rsidR="00606BDC" w:rsidP="006F5A48" w:rsidRDefault="00606BDC" w14:paraId="6117B340" w14:textId="77777777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78BAC5C" w14:paraId="38B63283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1396C44A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tcMar/>
            <w:vAlign w:val="center"/>
          </w:tcPr>
          <w:p w:rsidR="001C64A8" w:rsidP="006F5A48" w:rsidRDefault="007E2B87" w14:paraId="19F518D0" w14:textId="77777777">
            <w:pPr>
              <w:pStyle w:val="podpowiedzi"/>
            </w:pPr>
            <w:r>
              <w:t>{jednoznaczny symbol np. UOB</w:t>
            </w:r>
            <w:r w:rsidR="00CF5278">
              <w:t xml:space="preserve"> </w:t>
            </w:r>
            <w:r>
              <w:t xml:space="preserve">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  <w:r w:rsidR="00CF5278">
              <w:t xml:space="preserve"> </w:t>
            </w:r>
          </w:p>
          <w:p w:rsidRPr="005A5155" w:rsidR="007E2B87" w:rsidP="006F5A48" w:rsidRDefault="00CF5278" w14:paraId="6AC59370" w14:textId="77777777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78BAC5C" w14:paraId="400E15EF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40BCAB20" w14:textId="77777777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tcMar/>
            <w:vAlign w:val="center"/>
          </w:tcPr>
          <w:p w:rsidR="007E2B87" w:rsidP="006F5A48" w:rsidRDefault="007E2B87" w14:paraId="20FDB4CE" w14:textId="77777777">
            <w:pPr>
              <w:pStyle w:val="podpowiedzi"/>
            </w:pPr>
            <w:r>
              <w:t>{nazwa udziałowca}</w:t>
            </w:r>
          </w:p>
        </w:tc>
      </w:tr>
      <w:tr w:rsidR="007E2B87" w:rsidTr="078BAC5C" w14:paraId="329DC0CE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776C3628" w14:textId="77777777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tcMar/>
            <w:vAlign w:val="center"/>
          </w:tcPr>
          <w:p w:rsidR="007E2B87" w:rsidP="006F5A48" w:rsidRDefault="007E2B87" w14:paraId="0D668F8D" w14:textId="77777777">
            <w:pPr>
              <w:pStyle w:val="podpowiedzi"/>
            </w:pPr>
            <w:r>
              <w:t>{opis udziałowca}</w:t>
            </w:r>
          </w:p>
        </w:tc>
      </w:tr>
      <w:tr w:rsidR="007E2B87" w:rsidTr="078BAC5C" w14:paraId="64622771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68FA7B98" w14:textId="77777777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tcMar/>
            <w:vAlign w:val="center"/>
          </w:tcPr>
          <w:p w:rsidR="007E2B87" w:rsidP="006F5A48" w:rsidRDefault="007E2B87" w14:paraId="6C647179" w14:textId="77777777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78BAC5C" w14:paraId="7806EA83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248FF6E4" w14:textId="77777777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tcMar/>
            <w:vAlign w:val="center"/>
          </w:tcPr>
          <w:p w:rsidR="007E2B87" w:rsidP="006F5A48" w:rsidRDefault="007E2B87" w14:paraId="41FF3E54" w14:textId="77777777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78BAC5C" w14:paraId="66AEA357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3C5FA72A" w14:textId="77777777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tcMar/>
            <w:vAlign w:val="center"/>
          </w:tcPr>
          <w:p w:rsidR="007E2B87" w:rsidP="006F5A48" w:rsidRDefault="007E2B87" w14:paraId="3C9CCE99" w14:textId="77777777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78BAC5C" w14:paraId="17236EBB" w14:textId="77777777">
        <w:tc>
          <w:tcPr>
            <w:tcW w:w="1701" w:type="dxa"/>
            <w:shd w:val="clear" w:color="auto" w:fill="D9D9D9" w:themeFill="background1" w:themeFillShade="D9"/>
            <w:tcMar/>
            <w:vAlign w:val="center"/>
          </w:tcPr>
          <w:p w:rsidRPr="005D58FD" w:rsidR="007E2B87" w:rsidP="006F5A48" w:rsidRDefault="007E2B87" w14:paraId="54BD1FB0" w14:textId="77777777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tcMar/>
            <w:vAlign w:val="center"/>
          </w:tcPr>
          <w:p w:rsidR="007E2B87" w:rsidP="00D43452" w:rsidRDefault="007E2B87" w14:paraId="76759008" w14:textId="77777777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78BAC5C" w:rsidP="078BAC5C" w:rsidRDefault="078BAC5C" w14:paraId="708E8955" w14:textId="6886B685">
      <w:pPr>
        <w:pStyle w:val="Nagwek2"/>
        <w:numPr>
          <w:numId w:val="0"/>
        </w:numPr>
        <w:ind w:left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4815"/>
      </w:tblGrid>
      <w:tr w:rsidR="078BAC5C" w:rsidTr="463FA8F1" w14:paraId="0B5B2A8E">
        <w:trPr>
          <w:trHeight w:val="300"/>
        </w:trPr>
        <w:tc>
          <w:tcPr>
            <w:tcW w:w="963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4F08F4B" w14:textId="2AEAF305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UDZIAŁOWCA</w:t>
            </w:r>
          </w:p>
        </w:tc>
      </w:tr>
      <w:tr w:rsidR="078BAC5C" w:rsidTr="463FA8F1" w14:paraId="32986BFC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2F37B6E6" w14:textId="7AEBE97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32C7B2F" w14:textId="6A4A898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UO1</w:t>
            </w:r>
          </w:p>
        </w:tc>
      </w:tr>
      <w:tr w:rsidR="078BAC5C" w:rsidTr="463FA8F1" w14:paraId="5BFE54C5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91FD62F" w14:textId="6628683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268C4482" w:rsidP="463FA8F1" w:rsidRDefault="268C4482" w14:paraId="5EFEB50C" w14:textId="3D0BD1C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2A3F19E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Podstawowy użytkownik aplikacji (np. </w:t>
            </w:r>
            <w:r w:rsidRPr="463FA8F1" w:rsidR="319C134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</w:t>
            </w:r>
            <w:r w:rsidRPr="463FA8F1" w:rsidR="7DDB3F3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urysta</w:t>
            </w:r>
            <w:r w:rsidRPr="463FA8F1" w:rsidR="319C134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)</w:t>
            </w:r>
          </w:p>
        </w:tc>
      </w:tr>
      <w:tr w:rsidR="078BAC5C" w:rsidTr="463FA8F1" w14:paraId="2B158172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C9F5358" w14:textId="5FE8418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53C6A828" w14:textId="2E61C2DE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63FA8F1" w:rsidR="6607C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Osoba korzystająca z aplikacji w celu poznawania </w:t>
            </w:r>
            <w:r w:rsidRPr="463FA8F1" w:rsidR="6607C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PoI</w:t>
            </w:r>
            <w:r w:rsidRPr="463FA8F1" w:rsidR="6607C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 optymalnego przemieszczania się między nimi</w:t>
            </w:r>
          </w:p>
        </w:tc>
      </w:tr>
      <w:tr w:rsidR="078BAC5C" w:rsidTr="463FA8F1" w14:paraId="44B459C3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6DA364A" w14:textId="0C389C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Typ udziałowca: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62DE8F0" w14:textId="64E6D6B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Ożywiony bezpośredni</w:t>
            </w:r>
          </w:p>
        </w:tc>
      </w:tr>
      <w:tr w:rsidR="078BAC5C" w:rsidTr="463FA8F1" w14:paraId="5066B604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AA4CA16" w14:textId="3DCBE0B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Punkt widzenia: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3C5A5B6" w14:textId="1DDB193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- operator</w:t>
            </w:r>
          </w:p>
        </w:tc>
      </w:tr>
      <w:tr w:rsidR="078BAC5C" w:rsidTr="463FA8F1" w14:paraId="6CAD1D7F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49E877F" w14:textId="3A7A6BB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Ograniczenia: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63EBEC9D" w14:textId="7E408CA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Widzi tylko widok końcowy</w:t>
            </w:r>
          </w:p>
        </w:tc>
      </w:tr>
      <w:tr w:rsidR="078BAC5C" w:rsidTr="463FA8F1" w14:paraId="1C80B4DC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8DCEA43" w14:textId="1756C68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2C6EA8C4" w:rsidP="078BAC5C" w:rsidRDefault="2C6EA8C4" w14:paraId="4C6EC186" w14:textId="40ADE8B2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2C6EA8C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 aplikacji można korzystać na wszystkich mediach</w:t>
            </w:r>
          </w:p>
        </w:tc>
      </w:tr>
    </w:tbl>
    <w:p w:rsidR="078BAC5C" w:rsidP="078BAC5C" w:rsidRDefault="078BAC5C" w14:paraId="7A140647" w14:textId="24C005A0">
      <w:pPr>
        <w:pStyle w:val="Normalny"/>
      </w:pPr>
    </w:p>
    <w:p w:rsidR="463FA8F1" w:rsidP="463FA8F1" w:rsidRDefault="463FA8F1" w14:paraId="3F93CE33" w14:textId="47731D26">
      <w:pPr>
        <w:pStyle w:val="Normalny"/>
      </w:pPr>
    </w:p>
    <w:p w:rsidR="078BAC5C" w:rsidP="078BAC5C" w:rsidRDefault="078BAC5C" w14:paraId="3273B68C" w14:textId="2FC562E9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4815"/>
      </w:tblGrid>
      <w:tr w:rsidR="078BAC5C" w:rsidTr="463FA8F1" w14:paraId="71B1697D">
        <w:trPr>
          <w:trHeight w:val="300"/>
        </w:trPr>
        <w:tc>
          <w:tcPr>
            <w:tcW w:w="963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CFA5348" w14:textId="3007A3B4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UDZIAŁOWCA</w:t>
            </w:r>
          </w:p>
        </w:tc>
      </w:tr>
      <w:tr w:rsidR="078BAC5C" w:rsidTr="463FA8F1" w14:paraId="3258B606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A7290E1" w14:textId="6492E9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6F26A48" w14:textId="3AF389C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</w:t>
            </w:r>
            <w:r w:rsidRPr="078BAC5C" w:rsidR="0EFB831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</w:t>
            </w:r>
          </w:p>
        </w:tc>
      </w:tr>
      <w:tr w:rsidR="078BAC5C" w:rsidTr="463FA8F1" w14:paraId="7F26CD47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B68EC94" w14:textId="2234212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6F1B282" w14:textId="2896617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Zespół Projektowy</w:t>
            </w:r>
          </w:p>
        </w:tc>
      </w:tr>
      <w:tr w:rsidR="078BAC5C" w:rsidTr="463FA8F1" w14:paraId="494DA0FB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8FCB69B" w14:textId="418DAC3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63FA8F1" w:rsidRDefault="078BAC5C" w14:paraId="3ABB791A" w14:textId="03C7DE3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3D103B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Zespół pracujący nad przygotowaniem pracy dyplomowej</w:t>
            </w:r>
          </w:p>
        </w:tc>
      </w:tr>
      <w:tr w:rsidR="078BAC5C" w:rsidTr="463FA8F1" w14:paraId="6708F70E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DAD0F01" w14:textId="50A2275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Typ udziałowca: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7B722B0" w14:textId="71E32AED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Ożywiony, bezpośredni</w:t>
            </w:r>
          </w:p>
        </w:tc>
      </w:tr>
      <w:tr w:rsidR="078BAC5C" w:rsidTr="463FA8F1" w14:paraId="19F6DEEF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2124348" w14:textId="734724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Punkt widzenia: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7227540" w14:textId="0D4C4E3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Technicznej</w:t>
            </w:r>
          </w:p>
        </w:tc>
      </w:tr>
      <w:tr w:rsidR="078BAC5C" w:rsidTr="463FA8F1" w14:paraId="308BE005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9FAE569" w14:textId="485E8E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Ograniczenia: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BCC1E04" w14:textId="7952789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</w:t>
            </w:r>
          </w:p>
        </w:tc>
      </w:tr>
    </w:tbl>
    <w:p w:rsidR="463FA8F1" w:rsidP="463FA8F1" w:rsidRDefault="463FA8F1" w14:paraId="0CFB8173" w14:textId="46484CDB">
      <w:pPr>
        <w:pStyle w:val="Normalny"/>
        <w:ind w:firstLine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4815"/>
        <w:gridCol w:w="4815"/>
      </w:tblGrid>
      <w:tr w:rsidR="463FA8F1" w:rsidTr="463FA8F1" w14:paraId="1F1C6663">
        <w:trPr>
          <w:trHeight w:val="300"/>
        </w:trPr>
        <w:tc>
          <w:tcPr>
            <w:tcW w:w="9630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5500C24C" w14:textId="2AEAF305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UDZIAŁOWCA</w:t>
            </w:r>
          </w:p>
        </w:tc>
      </w:tr>
      <w:tr w:rsidR="463FA8F1" w:rsidTr="463FA8F1" w14:paraId="6188858E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17797B99" w14:textId="7AEBE97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44A85047" w14:textId="1C7113B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</w:t>
            </w:r>
            <w:r w:rsidRPr="463FA8F1" w:rsidR="177E19B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3</w:t>
            </w:r>
          </w:p>
        </w:tc>
      </w:tr>
      <w:tr w:rsidR="463FA8F1" w:rsidTr="463FA8F1" w14:paraId="33EF84AB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561C9685" w14:textId="6628683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DEB3BBE" w:rsidP="463FA8F1" w:rsidRDefault="7DEB3BBE" w14:paraId="156A7094" w14:textId="1560639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7DEB3B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Firmy </w:t>
            </w:r>
            <w:r w:rsidRPr="463FA8F1" w:rsidR="49DA043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 charakterze</w:t>
            </w:r>
            <w:r w:rsidRPr="463FA8F1" w:rsidR="7DEB3B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7DEB3B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najm</w:t>
            </w:r>
            <w:r w:rsidRPr="463FA8F1" w:rsidR="2D5B65F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</w:t>
            </w:r>
            <w:r w:rsidRPr="463FA8F1" w:rsidR="7DEB3B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krótko-</w:t>
            </w:r>
            <w:r w:rsidRPr="463FA8F1" w:rsidR="287D731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</w:t>
            </w:r>
            <w:r w:rsidRPr="463FA8F1" w:rsidR="7DEB3B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er</w:t>
            </w:r>
            <w:r w:rsidRPr="463FA8F1" w:rsidR="5F465D8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minowym</w:t>
            </w:r>
          </w:p>
        </w:tc>
      </w:tr>
      <w:tr w:rsidR="463FA8F1" w:rsidTr="463FA8F1" w14:paraId="6BE28AED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2A05FE5C" w14:textId="5FE8418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50409AA0" w:rsidP="463FA8F1" w:rsidRDefault="50409AA0" w14:paraId="409CBBFB" w14:textId="2DB3D7B2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0409AA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Firmy o charakterze najmu krótko-terminowego</w:t>
            </w:r>
            <w:r w:rsidRPr="463FA8F1" w:rsidR="585742F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mają bezpośredni kontakt z </w:t>
            </w:r>
            <w:r w:rsidRPr="463FA8F1" w:rsidR="0D1B14A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turystami</w:t>
            </w:r>
          </w:p>
        </w:tc>
      </w:tr>
      <w:tr w:rsidR="463FA8F1" w:rsidTr="463FA8F1" w14:paraId="0B651164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68F68824" w14:textId="0C389C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Typ udziałowca: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043DABC0" w14:textId="11ED7243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Ożywiony </w:t>
            </w:r>
            <w:r w:rsidRPr="463FA8F1" w:rsidR="4F29DC0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nie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bezpośredni</w:t>
            </w:r>
          </w:p>
        </w:tc>
      </w:tr>
      <w:tr w:rsidR="463FA8F1" w:rsidTr="463FA8F1" w14:paraId="776F0F03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185957A0" w14:textId="3DCBE0B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Punkt widzenia: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081ED0AD" w14:textId="1DDB193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- operator</w:t>
            </w:r>
          </w:p>
        </w:tc>
      </w:tr>
      <w:tr w:rsidR="463FA8F1" w:rsidTr="463FA8F1" w14:paraId="248C829F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0978BFE7" w14:textId="3A7A6BB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Ograniczenia: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7FFF52DC" w14:textId="7E408CA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Widzi tylko widok końcowy</w:t>
            </w:r>
          </w:p>
        </w:tc>
      </w:tr>
      <w:tr w:rsidR="463FA8F1" w:rsidTr="463FA8F1" w14:paraId="443435A8">
        <w:trPr>
          <w:trHeight w:val="300"/>
        </w:trPr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620E33F2" w14:textId="1756C68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Wymagania:</w:t>
            </w:r>
          </w:p>
        </w:tc>
        <w:tc>
          <w:tcPr>
            <w:tcW w:w="4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463FA8F1" w:rsidP="463FA8F1" w:rsidRDefault="463FA8F1" w14:paraId="4647B29D" w14:textId="40ADE8B2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 aplikacji można korzystać na wszystkich mediach</w:t>
            </w:r>
          </w:p>
        </w:tc>
      </w:tr>
    </w:tbl>
    <w:p w:rsidR="463FA8F1" w:rsidP="463FA8F1" w:rsidRDefault="463FA8F1" w14:paraId="41EC78E1" w14:textId="5512686D">
      <w:pPr>
        <w:pStyle w:val="Normalny"/>
      </w:pPr>
    </w:p>
    <w:p w:rsidR="00E25B05" w:rsidP="00365051" w:rsidRDefault="00E25B05" w14:paraId="455BBE18" w14:textId="77777777">
      <w:pPr>
        <w:pStyle w:val="Nagwek2"/>
        <w:rPr/>
      </w:pPr>
      <w:r w:rsidR="00E25B05">
        <w:rPr/>
        <w:t>Klienci</w:t>
      </w:r>
    </w:p>
    <w:p w:rsidR="00D43452" w:rsidP="008A30F7" w:rsidRDefault="00E25B05" w14:paraId="6B988777" w14:textId="7777777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P="008A30F7" w:rsidRDefault="00D43452" w14:paraId="5591DDE2" w14:textId="77777777">
      <w:pPr>
        <w:pStyle w:val="podpowiedzi"/>
      </w:pPr>
      <w:r w:rsidR="00D43452">
        <w:rPr/>
        <w:t>K</w:t>
      </w:r>
      <w:r w:rsidR="00E25B05">
        <w:rPr/>
        <w:t>lienci zewnętrzni - przedstawiciele zleceniodawcy, którzy mogą mieć bardzo różne potrzeby np. dyrektor i administrator sieci, za klientów zewnętrznych uważa się także podwykonawców i dostawców</w:t>
      </w:r>
      <w:r w:rsidR="00D43452">
        <w:rPr/>
        <w:t>.</w:t>
      </w:r>
      <w:r w:rsidR="00E25B05">
        <w:rPr/>
        <w:t>}</w:t>
      </w:r>
    </w:p>
    <w:p w:rsidR="2EAB2D17" w:rsidP="078BAC5C" w:rsidRDefault="2EAB2D17" w14:paraId="6B463D2A" w14:textId="5969588A">
      <w:pPr>
        <w:pStyle w:val="ListParagraph"/>
        <w:numPr>
          <w:ilvl w:val="0"/>
          <w:numId w:val="91"/>
        </w:numPr>
        <w:rPr>
          <w:sz w:val="24"/>
          <w:szCs w:val="24"/>
        </w:rPr>
      </w:pPr>
      <w:r w:rsidR="2EAB2D17">
        <w:rPr/>
        <w:t>Mieszkańcy</w:t>
      </w:r>
      <w:r w:rsidR="2EAB2D17">
        <w:rPr/>
        <w:t xml:space="preserve"> miasta Gdańsk i okolic chcący zaprojektować wycieczkę dla znajomych</w:t>
      </w:r>
    </w:p>
    <w:p w:rsidR="2EAB2D17" w:rsidP="078BAC5C" w:rsidRDefault="2EAB2D17" w14:paraId="579CF976" w14:textId="6BC22E52">
      <w:pPr>
        <w:pStyle w:val="ListParagraph"/>
        <w:numPr>
          <w:ilvl w:val="0"/>
          <w:numId w:val="91"/>
        </w:numPr>
        <w:rPr>
          <w:sz w:val="24"/>
          <w:szCs w:val="24"/>
        </w:rPr>
      </w:pPr>
      <w:r w:rsidRPr="463FA8F1" w:rsidR="2EAB2D17">
        <w:rPr>
          <w:sz w:val="24"/>
          <w:szCs w:val="24"/>
        </w:rPr>
        <w:t>Turyści</w:t>
      </w:r>
    </w:p>
    <w:p w:rsidR="078BAC5C" w:rsidP="463FA8F1" w:rsidRDefault="078BAC5C" w14:paraId="26D8C665" w14:textId="540DD5B0">
      <w:pPr>
        <w:pStyle w:val="ListParagraph"/>
        <w:numPr>
          <w:ilvl w:val="0"/>
          <w:numId w:val="91"/>
        </w:numPr>
        <w:rPr>
          <w:sz w:val="24"/>
          <w:szCs w:val="24"/>
        </w:rPr>
      </w:pPr>
      <w:r w:rsidRPr="463FA8F1" w:rsidR="74482A6A">
        <w:rPr>
          <w:sz w:val="24"/>
          <w:szCs w:val="24"/>
        </w:rPr>
        <w:t>Administratorzy systemu</w:t>
      </w:r>
    </w:p>
    <w:p w:rsidR="078BAC5C" w:rsidP="078BAC5C" w:rsidRDefault="078BAC5C" w14:paraId="017A8647" w14:textId="0B1B0766">
      <w:pPr>
        <w:pStyle w:val="Normalny"/>
      </w:pPr>
    </w:p>
    <w:p w:rsidR="003D646E" w:rsidP="00365051" w:rsidRDefault="003D646E" w14:paraId="57FA1878" w14:textId="77777777">
      <w:pPr>
        <w:pStyle w:val="Nagwek2"/>
        <w:rPr/>
      </w:pPr>
      <w:r w:rsidR="003D646E">
        <w:rPr/>
        <w:t>Charakterystyka użytkowników</w:t>
      </w:r>
    </w:p>
    <w:p w:rsidRPr="003D646E" w:rsidR="003D646E" w:rsidP="008A30F7" w:rsidRDefault="003D646E" w14:paraId="3089869E" w14:textId="77777777">
      <w:pPr>
        <w:pStyle w:val="podpowiedzi"/>
      </w:pPr>
      <w:r w:rsidR="003D646E">
        <w:rPr/>
        <w:t xml:space="preserve">{Użytkownicy, ich kategorie, uprawnienia dostępu do </w:t>
      </w:r>
      <w:r w:rsidR="00365051">
        <w:rPr/>
        <w:t xml:space="preserve">funkcji i </w:t>
      </w:r>
      <w:r w:rsidR="003D646E">
        <w:rPr/>
        <w:t>danych w poszczególnych trybach pracy systemu; zakładana liczebność użytkowników poszczególnych kategorii}</w:t>
      </w:r>
    </w:p>
    <w:p w:rsidR="4C726B11" w:rsidP="078BAC5C" w:rsidRDefault="4C726B11" w14:paraId="3134C947" w14:textId="2F55C9EE">
      <w:pPr>
        <w:pStyle w:val="Normalny"/>
      </w:pPr>
      <w:r w:rsidR="4C726B11">
        <w:rPr/>
        <w:t>U</w:t>
      </w:r>
      <w:r w:rsidR="50CEB57D">
        <w:rPr/>
        <w:t>żytkownik podstawowy</w:t>
      </w:r>
      <w:r w:rsidR="4C726B11">
        <w:rPr/>
        <w:t>:</w:t>
      </w:r>
    </w:p>
    <w:p w:rsidR="4C726B11" w:rsidP="078BAC5C" w:rsidRDefault="4C726B11" w14:paraId="7E468002" w14:textId="20662F62">
      <w:pPr>
        <w:pStyle w:val="ListParagraph"/>
        <w:numPr>
          <w:ilvl w:val="0"/>
          <w:numId w:val="95"/>
        </w:numPr>
        <w:rPr>
          <w:sz w:val="24"/>
          <w:szCs w:val="24"/>
        </w:rPr>
      </w:pPr>
      <w:r w:rsidRPr="078BAC5C" w:rsidR="4C726B11">
        <w:rPr>
          <w:sz w:val="24"/>
          <w:szCs w:val="24"/>
        </w:rPr>
        <w:t>Automatycznie</w:t>
      </w:r>
      <w:r w:rsidRPr="078BAC5C" w:rsidR="4C726B11">
        <w:rPr>
          <w:sz w:val="24"/>
          <w:szCs w:val="24"/>
        </w:rPr>
        <w:t xml:space="preserve"> przydzielany dostęp do aplikacji</w:t>
      </w:r>
    </w:p>
    <w:p w:rsidR="4C726B11" w:rsidP="078BAC5C" w:rsidRDefault="4C726B11" w14:paraId="1908C7C8" w14:textId="0702688B">
      <w:pPr>
        <w:pStyle w:val="ListParagraph"/>
        <w:numPr>
          <w:ilvl w:val="0"/>
          <w:numId w:val="95"/>
        </w:numPr>
        <w:rPr>
          <w:sz w:val="24"/>
          <w:szCs w:val="24"/>
        </w:rPr>
      </w:pPr>
      <w:r w:rsidRPr="078BAC5C" w:rsidR="4C726B11">
        <w:rPr>
          <w:sz w:val="24"/>
          <w:szCs w:val="24"/>
        </w:rPr>
        <w:t>Rejestracja jest opcjonalna, lecz pozwoli zapisać np. Ulubione punkty, wystawiać opinie i dodawać prywatne punkty na mapę</w:t>
      </w:r>
    </w:p>
    <w:p w:rsidR="4C726B11" w:rsidP="078BAC5C" w:rsidRDefault="4C726B11" w14:paraId="49957D86" w14:textId="214BBFDD">
      <w:pPr>
        <w:pStyle w:val="Normalny"/>
        <w:suppressLineNumbers w:val="0"/>
        <w:bidi w:val="0"/>
        <w:spacing w:before="0" w:beforeAutospacing="off" w:after="0" w:afterAutospacing="off" w:line="276" w:lineRule="auto"/>
        <w:ind w:left="0" w:right="0" w:firstLine="357"/>
        <w:jc w:val="left"/>
      </w:pPr>
      <w:r w:rsidR="27BB75CF">
        <w:rPr/>
        <w:t>Administrator</w:t>
      </w:r>
      <w:r w:rsidR="4C726B11">
        <w:rPr/>
        <w:t>:</w:t>
      </w:r>
    </w:p>
    <w:p w:rsidR="4C726B11" w:rsidP="463FA8F1" w:rsidRDefault="4C726B11" w14:paraId="520C3CE7" w14:textId="0E2EF2E0">
      <w:pPr>
        <w:pStyle w:val="ListParagraph"/>
        <w:numPr>
          <w:ilvl w:val="0"/>
          <w:numId w:val="96"/>
        </w:numPr>
        <w:suppressLineNumbers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463FA8F1" w:rsidR="4C726B11">
        <w:rPr>
          <w:sz w:val="24"/>
          <w:szCs w:val="24"/>
        </w:rPr>
        <w:t xml:space="preserve">Dostęp przydzielany przez twórców aplikacji </w:t>
      </w:r>
    </w:p>
    <w:p w:rsidR="4C726B11" w:rsidP="463FA8F1" w:rsidRDefault="4C726B11" w14:paraId="69AD6304" w14:textId="30ADE1D7">
      <w:pPr>
        <w:pStyle w:val="ListParagraph"/>
        <w:numPr>
          <w:ilvl w:val="0"/>
          <w:numId w:val="96"/>
        </w:numPr>
        <w:suppressLineNumbers w:val="0"/>
        <w:bidi w:val="0"/>
        <w:spacing w:before="0" w:beforeAutospacing="off" w:after="0" w:afterAutospacing="off" w:line="276" w:lineRule="auto"/>
        <w:ind w:right="0"/>
        <w:jc w:val="left"/>
        <w:rPr>
          <w:sz w:val="24"/>
          <w:szCs w:val="24"/>
        </w:rPr>
      </w:pPr>
      <w:r w:rsidRPr="463FA8F1" w:rsidR="4C726B11">
        <w:rPr>
          <w:sz w:val="24"/>
          <w:szCs w:val="24"/>
        </w:rPr>
        <w:t xml:space="preserve">Pozwala na podgląd statusu sytemu aktualizacji </w:t>
      </w:r>
      <w:r w:rsidRPr="463FA8F1" w:rsidR="4C726B11">
        <w:rPr>
          <w:sz w:val="24"/>
          <w:szCs w:val="24"/>
        </w:rPr>
        <w:t>danych</w:t>
      </w:r>
      <w:r w:rsidRPr="463FA8F1" w:rsidR="4C726B11">
        <w:rPr>
          <w:sz w:val="24"/>
          <w:szCs w:val="24"/>
        </w:rPr>
        <w:t xml:space="preserve"> oraz na jego konfigurację.</w:t>
      </w:r>
    </w:p>
    <w:p w:rsidR="4C726B11" w:rsidP="078BAC5C" w:rsidRDefault="4C726B11" w14:paraId="5EDC9779" w14:textId="3E3370C5">
      <w:pPr>
        <w:pStyle w:val="ListParagraph"/>
        <w:numPr>
          <w:ilvl w:val="0"/>
          <w:numId w:val="97"/>
        </w:numPr>
        <w:rPr>
          <w:sz w:val="24"/>
          <w:szCs w:val="24"/>
        </w:rPr>
      </w:pPr>
      <w:r w:rsidRPr="463FA8F1" w:rsidR="4C726B11">
        <w:rPr>
          <w:sz w:val="24"/>
          <w:szCs w:val="24"/>
        </w:rPr>
        <w:t xml:space="preserve">Pozwala na cenzurowanie treści dodanych przez zarejestrowanych </w:t>
      </w:r>
      <w:r w:rsidRPr="463FA8F1" w:rsidR="02487417">
        <w:rPr>
          <w:sz w:val="24"/>
          <w:szCs w:val="24"/>
        </w:rPr>
        <w:t>turystów</w:t>
      </w:r>
    </w:p>
    <w:p w:rsidR="00606BDC" w:rsidP="00EA456B" w:rsidRDefault="00606BDC" w14:paraId="26FE18C4" w14:textId="77777777">
      <w:pPr>
        <w:pStyle w:val="Nagwek1"/>
      </w:pPr>
      <w:r>
        <w:t>Wymagania</w:t>
      </w:r>
    </w:p>
    <w:p w:rsidR="00606BDC" w:rsidP="008A30F7" w:rsidRDefault="00606BDC" w14:paraId="7D08E7F9" w14:textId="7777777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P="00365051" w:rsidRDefault="00DB41CB" w14:paraId="59B83451" w14:textId="77777777">
      <w:pPr>
        <w:pStyle w:val="Nagwek2"/>
      </w:pPr>
      <w:r>
        <w:t>Wymagania ogólne</w:t>
      </w:r>
      <w:r w:rsidR="00351C9C">
        <w:t xml:space="preserve"> i dziedzinowe</w:t>
      </w:r>
    </w:p>
    <w:p w:rsidR="00DB41CB" w:rsidP="008A30F7" w:rsidRDefault="00DB41CB" w14:paraId="0ABBE0D2" w14:textId="4F7C42F1">
      <w:pPr>
        <w:pStyle w:val="podpowiedzi"/>
      </w:pPr>
      <w:r w:rsidR="00DB41CB">
        <w:rPr/>
        <w:t>{</w:t>
      </w:r>
      <w:r w:rsidR="00351C9C">
        <w:rPr/>
        <w:t>Doprecyzowanie ce</w:t>
      </w:r>
      <w:r w:rsidR="002D46C7">
        <w:rPr/>
        <w:t>l</w:t>
      </w:r>
      <w:r w:rsidR="00351C9C">
        <w:rPr/>
        <w:t xml:space="preserve">ów projektu / przedsięwzięcia zdefiniowanych na etapie zlecenia projektu / założeń wstępnych (KP, DZW). Wymagania ogólne / biznesowe </w:t>
      </w:r>
      <w:r w:rsidR="000040C8">
        <w:rPr/>
        <w:t xml:space="preserve">/ </w:t>
      </w:r>
      <w:r w:rsidR="0509DBAB">
        <w:rPr/>
        <w:t>dziedzinowe pokazują</w:t>
      </w:r>
      <w:r w:rsidR="000040C8">
        <w:rPr/>
        <w:t xml:space="preserve"> </w:t>
      </w:r>
      <w:r w:rsidR="00351C9C">
        <w:rPr/>
        <w:t>system w kontekście</w:t>
      </w:r>
      <w:r w:rsidR="000040C8">
        <w:rPr/>
        <w:t xml:space="preserve"> i c</w:t>
      </w:r>
      <w:r w:rsidR="00351C9C">
        <w:rPr/>
        <w:t xml:space="preserve">harakteryzują dziedzinę, w której </w:t>
      </w:r>
      <w:r w:rsidR="00365051">
        <w:rPr/>
        <w:t>będzie eksploatowany system</w:t>
      </w:r>
      <w:r w:rsidR="009B52AE">
        <w:rPr/>
        <w:t xml:space="preserve">, </w:t>
      </w:r>
      <w:r w:rsidR="00351C9C">
        <w:rPr/>
        <w:t xml:space="preserve">np. edukacja, finanse </w:t>
      </w:r>
      <w:r w:rsidR="002D46C7">
        <w:rPr/>
        <w:t>itp.</w:t>
      </w:r>
      <w:r w:rsidR="00351C9C">
        <w:rPr/>
        <w:t xml:space="preserve"> </w:t>
      </w:r>
      <w:r w:rsidR="000040C8">
        <w:rPr/>
        <w:t>(</w:t>
      </w:r>
      <w:r w:rsidR="00351C9C">
        <w:rPr/>
        <w:t>mogą wymagać uwzględnienie specyficznych przepisów</w:t>
      </w:r>
      <w:r w:rsidR="000040C8">
        <w:rPr/>
        <w:t xml:space="preserve"> </w:t>
      </w:r>
      <w:r w:rsidR="00351C9C">
        <w:rPr/>
        <w:t>i zasad)</w:t>
      </w:r>
      <w:r w:rsidR="00DB41CB">
        <w:rPr/>
        <w:t>}</w:t>
      </w:r>
    </w:p>
    <w:p w:rsidRPr="00365051" w:rsidR="00365051" w:rsidP="009B52AE" w:rsidRDefault="00365051" w14:paraId="64AC8026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:rsidTr="078BAC5C" w14:paraId="1B17E0B7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48BD23EC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0040C8" w:rsidTr="078BAC5C" w14:paraId="6D2E39D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7E1486FF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0040C8" w:rsidP="006F5A48" w:rsidRDefault="00F91DA3" w14:paraId="748BDF84" w14:textId="77777777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2 ..</w:t>
            </w:r>
            <w:r>
              <w:t xml:space="preserve"> </w:t>
            </w:r>
            <w:r w:rsidR="000040C8">
              <w:t>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365051" w14:paraId="350AC6F6" w14:textId="77777777">
            <w:pPr>
              <w:pStyle w:val="tekstwtabeliTNR"/>
            </w:pPr>
            <w:r>
              <w:t>Priorytet</w:t>
            </w:r>
            <w:r w:rsidRPr="005D58FD" w:rsidR="000040C8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797F9684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2EBE4D46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55A75211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0F0435A3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0040C8" w:rsidP="009671D1" w:rsidRDefault="009671D1" w14:paraId="2F8A716D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78BAC5C" w14:paraId="342FD29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216CCAE3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040C8" w14:paraId="65B036B6" w14:textId="77777777">
            <w:pPr>
              <w:pStyle w:val="podpowiedzi"/>
            </w:pPr>
            <w:r>
              <w:t>{krótki opis}</w:t>
            </w:r>
          </w:p>
        </w:tc>
      </w:tr>
      <w:tr w:rsidR="000040C8" w:rsidTr="078BAC5C" w14:paraId="3F6C812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29ADAE1D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9671D1" w:rsidRDefault="000040C8" w14:paraId="06FD532C" w14:textId="77777777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78BAC5C" w14:paraId="32670FA6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40A35131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25A94" w14:paraId="546E9C17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78BAC5C" w14:paraId="359B340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040C8" w:rsidP="006F5A48" w:rsidRDefault="000040C8" w14:paraId="36D01F5C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040C8" w:rsidP="006F5A48" w:rsidRDefault="000040C8" w14:paraId="694FCDE8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78BAC5C" w:rsidP="078BAC5C" w:rsidRDefault="078BAC5C" w14:paraId="0ABA0C83" w14:textId="62DCAFBD">
      <w:pPr>
        <w:pStyle w:val="Nagwek2"/>
        <w:numPr>
          <w:numId w:val="0"/>
        </w:numPr>
        <w:ind w:left="0"/>
      </w:pPr>
    </w:p>
    <w:p w:rsidR="078BAC5C" w:rsidP="078BAC5C" w:rsidRDefault="078BAC5C" w14:paraId="72C79FB9" w14:textId="0C12C0A9">
      <w:pPr>
        <w:pStyle w:val="Normalny"/>
      </w:pPr>
    </w:p>
    <w:p w:rsidR="078BAC5C" w:rsidP="078BAC5C" w:rsidRDefault="078BAC5C" w14:paraId="242C305A" w14:textId="22FB6F6D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56A7F175" w14:paraId="2310A7E6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7AF086C" w14:textId="2F4D39F4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56A7F175" w14:paraId="4583CFA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28764F8" w14:textId="6224887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65F0BFF" w14:textId="4F639C4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4CED3B5" w14:textId="707098B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4F5AB1A" w14:textId="78AF3F3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56A7F175" w14:paraId="368C354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FBAB97E" w14:textId="70E7B85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B416884" w14:textId="26F0A28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Obsługa użytkowników</w:t>
            </w:r>
          </w:p>
        </w:tc>
      </w:tr>
      <w:tr w:rsidR="078BAC5C" w:rsidTr="56A7F175" w14:paraId="4215C74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215C71E" w14:textId="15D549F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295E24A" w:rsidP="078BAC5C" w:rsidRDefault="0295E24A" w14:paraId="4ACC128E" w14:textId="0CF4984F">
            <w:pPr>
              <w:pStyle w:val="Normalny"/>
              <w:ind w:firstLine="0"/>
              <w:rPr>
                <w:lang w:val="pl-PL"/>
              </w:rPr>
            </w:pPr>
            <w:r w:rsidRPr="078BAC5C" w:rsidR="0295E24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System powinien działać bez większych przestojów i przerw w funkcjonowaniu, nawet przy dużej liczbie </w:t>
            </w:r>
            <w:r w:rsidRPr="078BAC5C" w:rsidR="0295E24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użytkowników.</w:t>
            </w:r>
          </w:p>
        </w:tc>
      </w:tr>
      <w:tr w:rsidR="078BAC5C" w:rsidTr="56A7F175" w14:paraId="6BDDC79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74B18F3" w14:textId="464C7C4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74020EAD" w14:textId="35CD832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0BA976D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UO2</w:t>
            </w:r>
          </w:p>
        </w:tc>
      </w:tr>
      <w:tr w:rsidR="078BAC5C" w:rsidTr="56A7F175" w14:paraId="4E930C3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0580E99" w14:textId="5EB6342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9F1A51A" w14:textId="532AD33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26A54518" w14:textId="6B6C6D2D">
      <w:pPr>
        <w:pStyle w:val="Normalny"/>
      </w:pPr>
    </w:p>
    <w:p w:rsidR="078BAC5C" w:rsidP="078BAC5C" w:rsidRDefault="078BAC5C" w14:paraId="34F2D32D" w14:textId="093EB026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323AE928" w14:paraId="4B7CD8FE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B72944E" w14:textId="66072A70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323AE928" w14:paraId="178BEE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13DE3FD" w14:textId="598B57C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40681A5" w14:textId="5B6DDB4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11B570E" w14:textId="2992593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3B8AD693" w14:textId="56AB4B2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BE9FEC4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must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(musi być)</w:t>
            </w:r>
            <w:commentRangeStart w:id="1108819451"/>
            <w:commentRangeEnd w:id="1108819451"/>
            <w:r>
              <w:rPr>
                <w:rStyle w:val="CommentReference"/>
              </w:rPr>
              <w:commentReference w:id="1108819451"/>
            </w:r>
          </w:p>
        </w:tc>
      </w:tr>
      <w:tr w:rsidR="078BAC5C" w:rsidTr="323AE928" w14:paraId="4E610D9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610C54A" w14:textId="041B684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323AE928" w:rsidRDefault="078BAC5C" w14:paraId="6C310AA0" w14:textId="3F04A18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323AE928" w:rsidR="4D5A939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Działanie w czasie rzeczywistym</w:t>
            </w:r>
            <w:r w:rsidRPr="323AE928" w:rsidR="1F80440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Offline lub Online</w:t>
            </w:r>
          </w:p>
        </w:tc>
      </w:tr>
      <w:tr w:rsidR="078BAC5C" w:rsidTr="323AE928" w14:paraId="3DC999A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866940E" w14:textId="6DE11F7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323AE928" w:rsidRDefault="078BAC5C" w14:paraId="540CC626" w14:textId="39CF002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4D5A939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Aplikacja musi działać i synchronizować dane do jak najmniejszej możliwej jednostki czasowej.</w:t>
            </w:r>
            <w:r>
              <w:br/>
            </w:r>
            <w:r w:rsidRPr="323AE928" w:rsidR="46F3FD3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Wersja offline wykorzystuje ostatnie zapisane informacje</w:t>
            </w:r>
            <w:r>
              <w:br/>
            </w:r>
          </w:p>
        </w:tc>
      </w:tr>
      <w:tr w:rsidR="078BAC5C" w:rsidTr="323AE928" w14:paraId="1E0E015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5CC09F" w14:textId="743F47B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10D5B362" w14:textId="697F74E6">
            <w:pPr>
              <w:pStyle w:val="podpowiedzi"/>
              <w:spacing w:before="0" w:beforeAutospacing="off" w:after="0" w:afterAutospacing="off"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68C2B59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UO2</w:t>
            </w:r>
          </w:p>
        </w:tc>
      </w:tr>
      <w:tr w:rsidR="078BAC5C" w:rsidTr="323AE928" w14:paraId="463548D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788D80D" w14:textId="6FD99FA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E5E90F9" w14:textId="75BCBB6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400423AF" w14:textId="636DAD87">
      <w:pPr>
        <w:pStyle w:val="Normalny"/>
      </w:pPr>
    </w:p>
    <w:p w:rsidR="078BAC5C" w:rsidP="078BAC5C" w:rsidRDefault="078BAC5C" w14:paraId="05DAB96B" w14:textId="130475FD">
      <w:pPr>
        <w:pStyle w:val="Normalny"/>
      </w:pPr>
    </w:p>
    <w:p w:rsidR="078BAC5C" w:rsidP="078BAC5C" w:rsidRDefault="078BAC5C" w14:paraId="6DD5E694" w14:textId="0EE0820A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4BE9FEC4" w14:paraId="42088981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3AC6B52" w14:textId="605C248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4BE9FEC4" w14:paraId="29613CD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58AEB2F" w14:textId="0AA9294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BEDC1EC" w14:textId="5A5057F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WO3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4D07254" w14:textId="264996C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9F9F185" w14:textId="0D6EC7F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4BE9FEC4" w14:paraId="2B2E60F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FEA354F" w14:textId="206B94C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1F84732" w14:textId="0ABB66F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Zarządzanie danymi z aplikacji</w:t>
            </w:r>
          </w:p>
        </w:tc>
      </w:tr>
      <w:tr w:rsidR="078BAC5C" w:rsidTr="4BE9FEC4" w14:paraId="110C492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36B5165" w14:textId="5E01F43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289D99DD" w14:textId="061D5C9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Możliwość sprawdzanie </w:t>
            </w:r>
            <w:r w:rsidRPr="4BE9FEC4" w:rsidR="12EC7A3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aktualnych</w:t>
            </w:r>
            <w:r w:rsidRPr="4BE9FEC4" w:rsidR="00DD0CD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danych poprzez </w:t>
            </w:r>
            <w:r w:rsidRPr="4BE9FEC4" w:rsidR="49B1ECF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panel 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aplikacji internetowej</w:t>
            </w:r>
            <w:r w:rsidRPr="4BE9FEC4" w:rsidR="401AC34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(Panel Administracyjny)</w:t>
            </w:r>
          </w:p>
        </w:tc>
      </w:tr>
      <w:tr w:rsidR="078BAC5C" w:rsidTr="4BE9FEC4" w14:paraId="68C466E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7214370" w14:textId="1166995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3A588EAC" w14:textId="41EFB47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298710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UO1</w:t>
            </w:r>
          </w:p>
        </w:tc>
      </w:tr>
      <w:tr w:rsidR="078BAC5C" w:rsidTr="4BE9FEC4" w14:paraId="753FA7D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F694F64" w14:textId="7ADDF34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CFF1027" w14:textId="641190C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70F8B394" w14:textId="4CC43DF1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56A7F175" w14:paraId="7B38AEEE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7CB568" w14:textId="00D36E77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56A7F175" w14:paraId="29B0308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2399C42" w14:textId="0D769D4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0C6612A" w14:textId="58A6CDE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WO4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B1D845C" w14:textId="27F368D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1E4C70A" w14:textId="4945867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56A7F175" w14:paraId="4519996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08A50B6" w14:textId="55BB038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89EB1FB" w14:textId="6DC9295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Licencje i prawa</w:t>
            </w:r>
          </w:p>
        </w:tc>
      </w:tr>
      <w:tr w:rsidR="078BAC5C" w:rsidTr="56A7F175" w14:paraId="5F246FE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9A49FB0" w14:textId="0EBC467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06BAAFD" w14:textId="6DEE163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Wszystkie technologie, narzędzia, wzorce itp. potrzebne do wykonania systemu muszą być licencjonowane oraz od głównych dostawców nie pośredników.</w:t>
            </w:r>
          </w:p>
        </w:tc>
      </w:tr>
      <w:tr w:rsidR="078BAC5C" w:rsidTr="56A7F175" w14:paraId="62CBBDD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E97CB6A" w14:textId="1F577CC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798C78CE" w14:textId="7D2F91CF">
            <w:pPr>
              <w:pStyle w:val="podpowiedzi"/>
              <w:spacing w:before="0" w:beforeAutospacing="off" w:after="0" w:afterAutospacing="off"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1A89525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UO2</w:t>
            </w:r>
          </w:p>
        </w:tc>
      </w:tr>
      <w:tr w:rsidR="078BAC5C" w:rsidTr="56A7F175" w14:paraId="1292C03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6253769" w14:textId="522B24A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56C2B1C" w14:textId="7EE96B85">
            <w:pPr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</w:p>
        </w:tc>
      </w:tr>
    </w:tbl>
    <w:p w:rsidR="078BAC5C" w:rsidP="078BAC5C" w:rsidRDefault="078BAC5C" w14:paraId="67B44790" w14:textId="5E060DA2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323AE928" w14:paraId="27B2C103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72C4C81" w14:textId="66158EB1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323AE928" w14:paraId="4F3A980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0D3E46A" w14:textId="1BB217B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3210280" w14:textId="58CA674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WO5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24AB33C" w14:textId="4DB3853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B2724E5" w14:textId="68D211F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078BAC5C" w:rsidTr="323AE928" w14:paraId="2698BF8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2FBE426" w14:textId="2867396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323AE928" w:rsidRDefault="078BAC5C" w14:paraId="3EC04FEC" w14:textId="2AFA2A7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38F600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Wyglad</w:t>
            </w:r>
            <w:r w:rsidRPr="323AE928" w:rsidR="38F600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323AE928" w:rsidR="38F600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interface</w:t>
            </w:r>
            <w:r w:rsidRPr="323AE928" w:rsidR="38F600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responsywny do standardowych urządzeń</w:t>
            </w:r>
          </w:p>
        </w:tc>
      </w:tr>
      <w:tr w:rsidR="078BAC5C" w:rsidTr="323AE928" w14:paraId="5668638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EA7435F" w14:textId="6A738BC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323AE928" w:rsidRDefault="078BAC5C" w14:paraId="260EC749" w14:textId="4D64CCD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323AE928" w:rsidR="0BFF78C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System powinien </w:t>
            </w:r>
            <w:r w:rsidRPr="323AE928" w:rsidR="248605F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działać</w:t>
            </w:r>
            <w:r w:rsidRPr="323AE928" w:rsidR="1B2C4B4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na wielu platformach</w:t>
            </w:r>
            <w:r w:rsidRPr="323AE928" w:rsidR="0BFF78C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.</w:t>
            </w:r>
            <w:r>
              <w:br/>
            </w:r>
            <w:r w:rsidRPr="323AE928" w:rsidR="00DAC086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System powinien wyglądać estetycznie, poukładanie i działać płynnie, bez większych opóźnień w reakcji na zdarzenie.</w:t>
            </w:r>
          </w:p>
          <w:p w:rsidR="078BAC5C" w:rsidP="323AE928" w:rsidRDefault="078BAC5C" w14:paraId="19DFA932" w14:textId="7540BB54">
            <w:pPr>
              <w:pStyle w:val="Normalny"/>
            </w:pPr>
          </w:p>
        </w:tc>
      </w:tr>
      <w:tr w:rsidR="078BAC5C" w:rsidTr="323AE928" w14:paraId="6E70B8A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1CAACE5" w14:textId="0EAE5EB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5B7623AF" w14:textId="398835B5">
            <w:pPr>
              <w:pStyle w:val="podpowiedzi"/>
              <w:spacing w:before="0" w:beforeAutospacing="off" w:after="0" w:afterAutospacing="off"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61032B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UO1, UO3</w:t>
            </w:r>
          </w:p>
        </w:tc>
      </w:tr>
      <w:tr w:rsidR="078BAC5C" w:rsidTr="323AE928" w14:paraId="55059D3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ED7B2D1" w14:textId="3292E54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65E474C" w14:textId="3D3BD59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5A8CF62E" w14:textId="06D25874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323AE928" w14:paraId="2F71965C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D9EC59E" w14:textId="500308E8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323AE928" w14:paraId="732768E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12E744D" w14:textId="388243A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45917CA" w14:textId="28A88A2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WO6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6B00376" w14:textId="09411F2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A884E36" w14:textId="3084F90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078BAC5C" w:rsidR="250D41D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078BAC5C" w:rsidR="250D41D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(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55F844C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oże być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)</w:t>
            </w:r>
          </w:p>
        </w:tc>
      </w:tr>
      <w:tr w:rsidR="078BAC5C" w:rsidTr="323AE928" w14:paraId="19F5590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5158B12" w14:textId="587DA21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63FA8F1" w:rsidRDefault="078BAC5C" w14:paraId="1A800E3D" w14:textId="4C4B1BB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39A68E2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Rejestracja</w:t>
            </w:r>
            <w:r w:rsidRPr="463FA8F1" w:rsidR="01097C2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użytkowników</w:t>
            </w:r>
          </w:p>
        </w:tc>
      </w:tr>
      <w:tr w:rsidR="078BAC5C" w:rsidTr="323AE928" w14:paraId="7F68906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55D0089" w14:textId="4AFC85F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3ED01C7" w14:textId="46C0103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Rejestracja powinna przebiegać sprawnie i wraz z wszystkimi standardami i prawami.</w:t>
            </w:r>
          </w:p>
        </w:tc>
      </w:tr>
      <w:tr w:rsidR="078BAC5C" w:rsidTr="323AE928" w14:paraId="649516B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0C6D148" w14:textId="37C2676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58C5B841" w14:textId="7211375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56A7F175" w:rsidR="3BCC2D8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UO1</w:t>
            </w:r>
          </w:p>
        </w:tc>
      </w:tr>
      <w:tr w:rsidR="078BAC5C" w:rsidTr="323AE928" w14:paraId="28A97E1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E2A1A1E" w14:textId="6A288EE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06B14A06" w14:textId="7BD14B6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323AE928" w:rsidRDefault="078BAC5C" w14:paraId="6FC9ABA7" w14:textId="722D2E0C">
      <w:pPr>
        <w:spacing w:line="276" w:lineRule="auto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78BAC5C" w:rsidP="078BAC5C" w:rsidRDefault="078BAC5C" w14:paraId="74A7C062" w14:textId="5595E2F7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78BAC5C" w:rsidP="078BAC5C" w:rsidRDefault="078BAC5C" w14:paraId="0F332E8B" w14:textId="500BE7D5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4BE9FEC4" w14:paraId="7736B9E3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A3FAC01" w14:textId="6CE03110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4BE9FEC4" w14:paraId="43FF18D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CE84C80" w14:textId="0116EE8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7C171F9" w14:textId="5CC1E63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WO10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1E77465" w14:textId="3FBD3D9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25E37C" w14:textId="52ADF3C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W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 – won’t (nie będzie – nie będzie implementowane w danym wydaniu, ale może być rozpatrzone w przyszłości)}</w:t>
            </w:r>
          </w:p>
        </w:tc>
      </w:tr>
      <w:tr w:rsidR="078BAC5C" w:rsidTr="4BE9FEC4" w14:paraId="5A66DF2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4E26750" w14:textId="13A4478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1220E0BA" w14:textId="75AB37A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4BE9FEC4" w:rsidR="2EE8D62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K</w:t>
            </w:r>
            <w:r w:rsidRPr="4BE9FEC4" w:rsidR="0C1D509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omercjalizacji (</w:t>
            </w: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rekla</w:t>
            </w:r>
            <w:r w:rsidRPr="4BE9FEC4" w:rsidR="1A0C47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m</w:t>
            </w:r>
            <w:r w:rsidRPr="4BE9FEC4" w:rsidR="3E5B0B3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y</w:t>
            </w:r>
            <w:r w:rsidRPr="4BE9FEC4" w:rsidR="1A0C47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)</w:t>
            </w:r>
          </w:p>
        </w:tc>
      </w:tr>
      <w:tr w:rsidR="078BAC5C" w:rsidTr="4BE9FEC4" w14:paraId="7C5F277F">
        <w:trPr>
          <w:trHeight w:val="585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24CB95B" w14:textId="483BB80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676B35E" w14:textId="2F6B4DA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W przyszłości system może wykorzystać system płatności abonamentowej w celu całkowitego usunięcia z niego reklam.</w:t>
            </w:r>
          </w:p>
        </w:tc>
      </w:tr>
      <w:tr w:rsidR="078BAC5C" w:rsidTr="4BE9FEC4" w14:paraId="0C656E1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F51B3EF" w14:textId="629EF57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55AC3CFF" w14:textId="408F63D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</w:rPr>
            </w:pPr>
            <w:r w:rsidRPr="56A7F175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</w:t>
            </w:r>
            <w:r w:rsidRPr="56A7F175" w:rsidR="44B050BE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, UOB02, UOB03</w:t>
            </w:r>
          </w:p>
        </w:tc>
      </w:tr>
      <w:tr w:rsidR="078BAC5C" w:rsidTr="4BE9FEC4" w14:paraId="4FAC336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DF3B7A5" w14:textId="43BF1AE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9A7F9C9" w14:textId="5552D5B9">
            <w:pPr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</w:rPr>
            </w:pPr>
          </w:p>
        </w:tc>
      </w:tr>
    </w:tbl>
    <w:p w:rsidR="078BAC5C" w:rsidP="078BAC5C" w:rsidRDefault="078BAC5C" w14:paraId="56338A48" w14:textId="13249196">
      <w:pPr>
        <w:pStyle w:val="Normalny"/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78BAC5C" w:rsidP="078BAC5C" w:rsidRDefault="078BAC5C" w14:paraId="32D56509" w14:textId="6B88E7A7">
      <w:pPr>
        <w:pStyle w:val="Normalny"/>
      </w:pPr>
    </w:p>
    <w:p w:rsidRPr="00A32660" w:rsidR="00606BDC" w:rsidP="00365051" w:rsidRDefault="00E02047" w14:paraId="1E286004" w14:textId="77777777">
      <w:pPr>
        <w:pStyle w:val="Nagwek2"/>
        <w:rPr/>
      </w:pPr>
      <w:r w:rsidR="00E02047">
        <w:rPr/>
        <w:t>Wymagania funkcjonalne</w:t>
      </w:r>
    </w:p>
    <w:p w:rsidR="00365051" w:rsidP="008A30F7" w:rsidRDefault="00606BDC" w14:paraId="0DF84103" w14:textId="77777777">
      <w:pPr>
        <w:pStyle w:val="podpowiedzi"/>
      </w:pPr>
      <w:r>
        <w:t>{</w:t>
      </w:r>
      <w:r w:rsidRPr="00E02047" w:rsid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P="008A30F7" w:rsidRDefault="00365051" w14:paraId="07E2D57A" w14:textId="7777777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Pr="00365051" w:rsidR="00365051" w:rsidP="009B52AE" w:rsidRDefault="00365051" w14:paraId="24246471" w14:textId="77777777"/>
    <w:p w:rsidR="00E02047" w:rsidP="003D2CA3" w:rsidRDefault="00E02047" w14:paraId="232E0298" w14:textId="77777777">
      <w:pPr>
        <w:pStyle w:val="Nagwek3"/>
        <w:rPr/>
      </w:pPr>
      <w:r w:rsidR="00E02047">
        <w:rPr/>
        <w:t>Nazwa f</w:t>
      </w:r>
      <w:r w:rsidR="00E02047">
        <w:rPr/>
        <w:t>unkcj</w:t>
      </w:r>
      <w:r w:rsidR="00E02047">
        <w:rPr/>
        <w:t xml:space="preserve">i / </w:t>
      </w:r>
      <w:r w:rsidR="00E02047">
        <w:rPr/>
        <w:t>usługi</w:t>
      </w:r>
      <w:r w:rsidR="00E02047">
        <w:rPr/>
        <w:t>}</w:t>
      </w:r>
    </w:p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:rsidTr="009B52AE" w14:paraId="4FEE6044" w14:textId="77777777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Pr="005D58FD" w:rsidR="00DB41CB" w:rsidP="006F5A48" w:rsidRDefault="00DB41CB" w14:paraId="372635E5" w14:textId="77777777">
            <w:pPr>
              <w:pStyle w:val="wpiswtabeli"/>
            </w:pPr>
            <w:r w:rsidRPr="005D58FD">
              <w:t>KARTA WYMAGANIA</w:t>
            </w:r>
          </w:p>
        </w:tc>
      </w:tr>
      <w:tr w:rsidRPr="00100F18" w:rsidR="00DB41CB" w:rsidTr="009B52AE" w14:paraId="3DABE63D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06EFF4E3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Pr="005A5155" w:rsidR="00DB41CB" w:rsidP="006F5A48" w:rsidRDefault="00DB41CB" w14:paraId="3E925652" w14:textId="77777777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Pr="005D58FD" w:rsidR="00DB41CB" w:rsidP="006F5A48" w:rsidRDefault="00365051" w14:paraId="0F0667ED" w14:textId="77777777">
            <w:pPr>
              <w:pStyle w:val="tekstwtabeliTNR"/>
            </w:pPr>
            <w:r>
              <w:t>Priorytet</w:t>
            </w:r>
            <w:r w:rsidRPr="005D58FD" w:rsidR="00DB41CB">
              <w:t>:</w:t>
            </w:r>
          </w:p>
        </w:tc>
        <w:tc>
          <w:tcPr>
            <w:tcW w:w="3782" w:type="dxa"/>
            <w:vAlign w:val="center"/>
          </w:tcPr>
          <w:p w:rsidR="00100F18" w:rsidP="008023A9" w:rsidRDefault="00DB41CB" w14:paraId="03CDA44D" w14:textId="77777777">
            <w:pPr>
              <w:pStyle w:val="podpowiedzi"/>
            </w:pPr>
            <w:r>
              <w:t>{ważność wymagania, np. wg skali</w:t>
            </w:r>
            <w:r w:rsidR="008023A9">
              <w:t xml:space="preserve"> </w:t>
            </w:r>
            <w:proofErr w:type="spellStart"/>
            <w:r w:rsidR="008023A9">
              <w:t>MoSCoW</w:t>
            </w:r>
            <w:proofErr w:type="spellEnd"/>
            <w:r>
              <w:t>:</w:t>
            </w:r>
          </w:p>
          <w:p w:rsidRPr="00100F18" w:rsidR="00100F18" w:rsidP="008023A9" w:rsidRDefault="00100F18" w14:paraId="0324D01B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100F18" w:rsidP="008023A9" w:rsidRDefault="00100F18" w14:paraId="36503CC7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 w:rsidR="00DB41CB">
              <w:t xml:space="preserve"> </w:t>
            </w:r>
            <w:r w:rsidRPr="00100F18">
              <w:t>(powinno być)</w:t>
            </w:r>
          </w:p>
          <w:p w:rsidR="00100F18" w:rsidP="008023A9" w:rsidRDefault="00100F18" w14:paraId="3F387523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Pr="00100F18" w:rsidR="00DB41CB" w:rsidP="00DD75DA" w:rsidRDefault="00100F18" w14:paraId="73F29E32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Pr="00100F18" w:rsidR="00DB41CB">
              <w:t>}</w:t>
            </w:r>
          </w:p>
        </w:tc>
      </w:tr>
      <w:tr w:rsidR="00DB41CB" w:rsidTr="009B52AE" w14:paraId="48DFF681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06AC9897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266697F2" w14:textId="77777777">
            <w:pPr>
              <w:pStyle w:val="podpowiedzi"/>
            </w:pPr>
            <w:r>
              <w:t>{krótki opis}</w:t>
            </w:r>
          </w:p>
        </w:tc>
      </w:tr>
      <w:tr w:rsidR="00DB41CB" w:rsidTr="009B52AE" w14:paraId="5E034A6F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530099AA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5913F0B0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  <w:p w:rsidR="00DE7D70" w:rsidP="00DE7D70" w:rsidRDefault="00DE7D70" w14:paraId="6D057949" w14:textId="77777777">
            <w:pPr>
              <w:pStyle w:val="podpowiedzi"/>
            </w:pPr>
            <w:r>
              <w:t>Można zastosować opis jak w User Story</w:t>
            </w:r>
          </w:p>
          <w:p w:rsidRPr="00DE7D70" w:rsidR="00DE7D70" w:rsidP="00DE7D70" w:rsidRDefault="00DE7D70" w14:paraId="060ACE33" w14:textId="77777777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Pr="00DE7D70" w:rsidR="00DE7D70" w:rsidP="00DE7D70" w:rsidRDefault="00DE7D70" w14:paraId="6795248F" w14:textId="77777777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Pr="00DE7D70" w:rsidR="00DE7D70" w:rsidP="009671D1" w:rsidRDefault="00DE7D70" w14:paraId="5FA87E54" w14:textId="77777777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 w14:paraId="339959B8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P="006F5A48" w:rsidRDefault="00DE7D70" w14:paraId="3F4B7012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P="009671D1" w:rsidRDefault="00DE7D70" w14:paraId="4C174405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B41CB" w:rsidTr="009B52AE" w14:paraId="114D7088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1D13C2E2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1A28262E" w14:textId="77777777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 w14:paraId="6538F684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62E2BF43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Pr="00151458" w:rsidR="00DB41CB" w:rsidP="006F5A48" w:rsidRDefault="00DB41CB" w14:paraId="2FD04D79" w14:textId="77777777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 w14:paraId="6F88983F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555624CE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Pr="00151458" w:rsidR="00DB41CB" w:rsidP="006F5A48" w:rsidRDefault="00DB41CB" w14:paraId="64CEE087" w14:textId="77777777">
            <w:pPr>
              <w:pStyle w:val="komentarz"/>
            </w:pPr>
            <w:r w:rsidRPr="00E7625F">
              <w:t>{</w:t>
            </w:r>
            <w:r w:rsidR="009671D1"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 w14:paraId="2227B377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P="006F5A48" w:rsidRDefault="00DB41CB" w14:paraId="664596BB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16B468DD" w14:textId="77777777">
            <w:pPr>
              <w:pStyle w:val="komentarz"/>
            </w:pPr>
            <w:r>
              <w:t>{</w:t>
            </w:r>
            <w:r w:rsidR="009671D1">
              <w:t xml:space="preserve"> uzupełniane w trakcie sprintu – </w:t>
            </w:r>
            <w:r>
              <w:t>niepożądane sytuacje i sposoby ich obsługi}</w:t>
            </w:r>
          </w:p>
        </w:tc>
      </w:tr>
      <w:tr w:rsidR="00CF6458" w:rsidTr="009B52AE" w14:paraId="3C0C09F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CF6458" w:rsidDel="00DE7D70" w:rsidP="006F5A48" w:rsidRDefault="00CF6458" w14:paraId="681C9327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P="00CF6458" w:rsidRDefault="00CF6458" w14:paraId="2B461E7A" w14:textId="77777777">
            <w:pPr>
              <w:pStyle w:val="podpowiedzi"/>
            </w:pPr>
            <w:r>
              <w:t>{</w:t>
            </w:r>
            <w:r w:rsidR="009671D1">
              <w:t xml:space="preserve"> uzupełniane w trakcie sprintu – </w:t>
            </w:r>
            <w:r>
              <w:t>opis sposobu realizacji}</w:t>
            </w:r>
          </w:p>
        </w:tc>
      </w:tr>
      <w:tr w:rsidR="00DB41CB" w:rsidTr="009B52AE" w14:paraId="5DBBF144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34E6DB77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177E2772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 w14:paraId="42E027F5" w14:textId="77777777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Pr="005D58FD" w:rsidR="00DB41CB" w:rsidP="006F5A48" w:rsidRDefault="00DB41CB" w14:paraId="0E23A808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P="006F5A48" w:rsidRDefault="00DB41CB" w14:paraId="08F1E4B8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P="008A30F7" w:rsidRDefault="00DB41CB" w14:paraId="2C69B5ED" w14:textId="77777777" w14:noSpellErr="1">
      <w:pPr>
        <w:pStyle w:val="podpowiedzi"/>
      </w:pPr>
    </w:p>
    <w:p w:rsidR="078BAC5C" w:rsidP="078BAC5C" w:rsidRDefault="078BAC5C" w14:paraId="6D991904" w14:textId="245B677B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4BE9FEC4" w14:paraId="09D8E09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67BF62D4" w14:textId="6721B240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4BE9FEC4" w14:paraId="07A38A0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75FBFB1" w14:textId="3BC9326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5C531D1" w14:textId="418BE4D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01210A7" w14:textId="50723B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14B025A" w14:textId="5997435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4BE9FEC4" w14:paraId="3233461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89AB7E9" w14:textId="3359A79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6E2D0605" w14:textId="6D8909F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2787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Przeglądanie </w:t>
            </w:r>
            <w:r w:rsidRPr="463FA8F1" w:rsidR="5F6308C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Widoku </w:t>
            </w:r>
            <w:r w:rsidRPr="463FA8F1" w:rsidR="6396151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mapy z pine</w:t>
            </w:r>
            <w:r w:rsidRPr="463FA8F1" w:rsidR="3D482A7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zkami</w:t>
            </w:r>
          </w:p>
        </w:tc>
      </w:tr>
      <w:tr w:rsidR="078BAC5C" w:rsidTr="4BE9FEC4" w14:paraId="3F751F69">
        <w:trPr>
          <w:trHeight w:val="435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6C01593" w14:textId="5EA08BC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0F0FF7E7" w14:textId="601E590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2787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Jako </w:t>
            </w:r>
            <w:r w:rsidRPr="463FA8F1" w:rsidR="317C319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turysta chciałbym zobaczyć Mapę wszystkich atrakcji dostępnych w mieście z lotu ptaka</w:t>
            </w:r>
          </w:p>
        </w:tc>
      </w:tr>
      <w:tr w:rsidR="078BAC5C" w:rsidTr="4BE9FEC4" w14:paraId="03657F7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B243A60" w14:textId="25DC348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440C4C3" w:rsidRDefault="078BAC5C" w14:paraId="3E965CFF" w14:textId="5A360532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może zobaczyć aktualn</w:t>
            </w:r>
            <w:r w:rsidRPr="4440C4C3" w:rsidR="795DB5D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e dostępne atrakcje dostępne w danym mieście</w:t>
            </w:r>
          </w:p>
        </w:tc>
      </w:tr>
      <w:tr w:rsidR="078BAC5C" w:rsidTr="4BE9FEC4" w14:paraId="7E45085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94B6677" w14:textId="6C396F7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440C4C3" w:rsidRDefault="078BAC5C" w14:paraId="0581D414" w14:textId="0984F3D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Użytkownik </w:t>
            </w:r>
            <w:r w:rsidRPr="4440C4C3" w:rsidR="66AE24C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logując się widzi przedstawioną </w:t>
            </w:r>
            <w:r w:rsidRPr="4440C4C3" w:rsidR="66AE24C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Mapę</w:t>
            </w:r>
          </w:p>
        </w:tc>
      </w:tr>
      <w:tr w:rsidR="078BAC5C" w:rsidTr="4BE9FEC4" w14:paraId="3404B64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5E23D12" w14:textId="4B2A2D5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440C4C3" w:rsidRDefault="078BAC5C" w14:paraId="04F1CA06" w14:textId="43F6D9F8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2B0AEBF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 otwarciu aplikacji PWA przestawi się zachęcają Mapa</w:t>
            </w:r>
          </w:p>
        </w:tc>
      </w:tr>
      <w:tr w:rsidR="078BAC5C" w:rsidTr="4BE9FEC4" w14:paraId="1DCAAFE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CBFB5B3" w14:textId="5AECC82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572C66AD" w14:textId="3799B5F7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2787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Wyświetlen</w:t>
            </w:r>
            <w:r w:rsidRPr="463FA8F1" w:rsidR="56AC75E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ie zaznaczonych atra</w:t>
            </w:r>
            <w:r w:rsidRPr="463FA8F1" w:rsidR="4AD352E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kcji</w:t>
            </w:r>
          </w:p>
        </w:tc>
      </w:tr>
      <w:tr w:rsidR="078BAC5C" w:rsidTr="4BE9FEC4" w14:paraId="08EB1E9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7C7DA39" w14:textId="7A7BCB5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BE9FEC4" w:rsidRDefault="078BAC5C" w14:paraId="7E5E29E9" w14:textId="558B5329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562060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Wyświetlanie komunikatu w przypadku </w:t>
            </w:r>
            <w:r w:rsidRPr="4BE9FEC4" w:rsidR="7B504E5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niedostępności atrakcji w aktualnej chwili oraz </w:t>
            </w:r>
            <w:r w:rsidRPr="4BE9FEC4" w:rsidR="7B504E5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przedstawienia</w:t>
            </w:r>
            <w:r w:rsidRPr="4BE9FEC4" w:rsidR="7B504E5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propozycji zmiany punktu docelowego</w:t>
            </w:r>
            <w:commentRangeStart w:id="144395960"/>
            <w:commentRangeEnd w:id="144395960"/>
            <w:r>
              <w:rPr>
                <w:rStyle w:val="CommentReference"/>
              </w:rPr>
              <w:commentReference w:id="144395960"/>
            </w:r>
          </w:p>
        </w:tc>
      </w:tr>
      <w:tr w:rsidR="078BAC5C" w:rsidTr="4BE9FEC4" w14:paraId="7B74556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AAE887E" w14:textId="729CED4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6282B3BF" w14:textId="169FB8E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278778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Użytkownik wykorzystując przeglądarkę bądź aplikacje widzi </w:t>
            </w:r>
            <w:r w:rsidRPr="463FA8F1" w:rsidR="06BEDD6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Dostępne Atrakcje</w:t>
            </w:r>
            <w:r w:rsidRPr="463FA8F1" w:rsidR="46B91B6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ogólnie dostępnych w danym </w:t>
            </w:r>
            <w:r w:rsidRPr="463FA8F1" w:rsidR="43399F6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mieście.</w:t>
            </w:r>
          </w:p>
        </w:tc>
      </w:tr>
      <w:tr w:rsidR="078BAC5C" w:rsidTr="4BE9FEC4" w14:paraId="4376373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D3DFFA4" w14:textId="3B6BC73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56A7F175" w:rsidRDefault="078BAC5C" w14:paraId="64C7C4C6" w14:textId="0534037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56A7F175" w:rsidR="51AB86D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078BAC5C" w:rsidTr="4BE9FEC4" w14:paraId="10CA389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261D495" w14:textId="7FE64EE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440C4C3" w:rsidRDefault="078BAC5C" w14:paraId="4ED3A0BD" w14:textId="4FED7B0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6F4B4DF7" w14:textId="23D8B520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4BE9FEC4" w14:paraId="30E29AF8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3C44AE7" w14:textId="3D440FD9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4BE9FEC4" w14:paraId="12BFCBC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08DF30A" w14:textId="6738B34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542EFFE5" w14:textId="77FDF83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440C4C3" w:rsidR="24DD10F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3E7D6C7" w14:textId="3F497DA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7EF7DA9" w14:textId="28B3C25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could (może być)</w:t>
            </w:r>
          </w:p>
        </w:tc>
      </w:tr>
      <w:tr w:rsidR="078BAC5C" w:rsidTr="4BE9FEC4" w14:paraId="5D0D9BB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CA18E91" w14:textId="594729D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CFE53C9" w14:textId="36BB4FC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Synchronizacja danych i wyświetlanie powiadomień o zmianach </w:t>
            </w:r>
          </w:p>
        </w:tc>
      </w:tr>
      <w:tr w:rsidR="078BAC5C" w:rsidTr="4BE9FEC4" w14:paraId="21A8CDA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AFB362D" w14:textId="7FB6CE7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00012F12" w14:textId="48EA248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562060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Jako </w:t>
            </w:r>
            <w:r w:rsidRPr="4BE9FEC4" w:rsidR="10D2D2D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Turysta </w:t>
            </w:r>
            <w:r w:rsidRPr="4BE9FEC4" w:rsidR="562060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chcę dostawać powiadomienia o zmianach w planie, bo wtedy nie spóźnię się na </w:t>
            </w:r>
            <w:r w:rsidRPr="4BE9FEC4" w:rsidR="140689A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atrakcje</w:t>
            </w:r>
          </w:p>
        </w:tc>
      </w:tr>
      <w:tr w:rsidR="078BAC5C" w:rsidTr="4BE9FEC4" w14:paraId="2365FB5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721948C" w14:textId="11EEB82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78F41BCB" w14:textId="7F18F2C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Powiadomienie będzie zgodnie z aktualnym planem </w:t>
            </w:r>
          </w:p>
        </w:tc>
      </w:tr>
      <w:tr w:rsidR="078BAC5C" w:rsidTr="4BE9FEC4" w14:paraId="697F9F3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887754F" w14:textId="729727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2A630C27" w14:textId="4226680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Aplikacja pamięta </w:t>
            </w:r>
            <w:r w:rsidRPr="4440C4C3" w:rsidR="5CB614C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jakie</w:t>
            </w: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użytkownik </w:t>
            </w:r>
            <w:r w:rsidRPr="4440C4C3" w:rsidR="4EDFE0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wybrał atrakcje do odwiedzenia </w:t>
            </w: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 informuje o zmianach po synchronizacji</w:t>
            </w:r>
          </w:p>
        </w:tc>
      </w:tr>
      <w:tr w:rsidR="078BAC5C" w:rsidTr="4BE9FEC4" w14:paraId="1021F9A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C9C079A" w14:textId="1CCB30A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14EB9C45" w14:textId="4940C62D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Użytkownik był wcześniej odwiedził stronę i posiada zapisane </w:t>
            </w:r>
            <w:r w:rsidRPr="4440C4C3" w:rsidR="46A75E4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atrakcje</w:t>
            </w:r>
          </w:p>
        </w:tc>
      </w:tr>
      <w:tr w:rsidR="078BAC5C" w:rsidTr="4BE9FEC4" w14:paraId="0BCC909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9C8DAA7" w14:textId="68E2AC1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27D8871B" w14:textId="0F30BDE0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BE9FEC4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Aplikacja przedstawi nowe zmiany po kliknięciu w powiadomienie.</w:t>
            </w:r>
            <w:commentRangeStart w:id="2085171209"/>
            <w:commentRangeEnd w:id="2085171209"/>
            <w:r>
              <w:rPr>
                <w:rStyle w:val="CommentReference"/>
              </w:rPr>
              <w:commentReference w:id="2085171209"/>
            </w:r>
          </w:p>
        </w:tc>
      </w:tr>
      <w:tr w:rsidR="078BAC5C" w:rsidTr="4BE9FEC4" w14:paraId="4EFEBDC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42C3CB3" w14:textId="7C6322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1C4E160B" w14:textId="4E6CF73A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Użytkownik nie zezwolił powiadomienia bądź nowe dane nie istnieją </w:t>
            </w:r>
          </w:p>
        </w:tc>
      </w:tr>
      <w:tr w:rsidR="078BAC5C" w:rsidTr="4BE9FEC4" w14:paraId="79572E6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C2EA9A" w14:textId="3D619F4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4A7E450" w14:textId="6E41DC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Na planie zajęć wyświetlają się nowe zmiany w innym kolorze</w:t>
            </w:r>
          </w:p>
        </w:tc>
      </w:tr>
      <w:tr w:rsidR="078BAC5C" w:rsidTr="4BE9FEC4" w14:paraId="4F7A55C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5A7D4AC" w14:textId="3D0AB30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56A7F175" w:rsidRDefault="078BAC5C" w14:paraId="76424E33" w14:textId="4C4203C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56A7F175" w:rsidR="6E804A2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078BAC5C" w:rsidTr="4BE9FEC4" w14:paraId="048BCFF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C34E690" w14:textId="5F8AAA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B0BC699" w14:textId="44D4C721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7171D92D" w14:textId="25F15C0B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34D6458D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CAFD5D6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501036A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C41E7E6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6F4114E0" w14:textId="1A040870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440C4C3" w:rsidR="71832F7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3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FC46032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BE9FEC4" w:rsidRDefault="078BAC5C" w14:paraId="42B3EDEF" w14:textId="1860F15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25D30C1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</w:t>
            </w:r>
          </w:p>
        </w:tc>
      </w:tr>
      <w:tr w:rsidR="078BAC5C" w:rsidTr="02D77A4F" w14:paraId="55645B4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71752C4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3B14EB45" w14:textId="1DEA36ED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7BC452D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Zakładka z przestawionymi dostępnymi</w:t>
            </w:r>
            <w:r w:rsidRPr="4440C4C3" w:rsidR="28BADAE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wszystkimi atrakcjami</w:t>
            </w:r>
          </w:p>
        </w:tc>
      </w:tr>
      <w:tr w:rsidR="078BAC5C" w:rsidTr="02D77A4F" w14:paraId="33EFECE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DF5AD47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A6F3753" w14:textId="33C96A5E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078BAC5C" w:rsidP="4440C4C3" w:rsidRDefault="078BAC5C" w14:paraId="727E9A1C" w14:textId="481771FB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440C4C3" w:rsidR="582871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móc korzystać z aplikacji </w:t>
            </w:r>
            <w:r w:rsidRPr="4440C4C3" w:rsidR="7986639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 listą dostępnych atrakcji</w:t>
            </w:r>
          </w:p>
          <w:p w:rsidR="078BAC5C" w:rsidP="4440C4C3" w:rsidRDefault="078BAC5C" w14:paraId="01E43EBE" w14:textId="0F1F2BCD">
            <w:pPr>
              <w:pStyle w:val="podpowiedzi"/>
              <w:spacing w:line="240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</w:pPr>
            <w:r w:rsidRPr="4440C4C3" w:rsidR="582871E9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Ponieważ chce </w:t>
            </w:r>
            <w:r w:rsidRPr="4440C4C3" w:rsidR="1F7886A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zobaczyć dostępne spektrum możlwości</w:t>
            </w:r>
          </w:p>
        </w:tc>
      </w:tr>
      <w:tr w:rsidR="078BAC5C" w:rsidTr="02D77A4F" w14:paraId="26CED03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A8D3147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63FA8F1" w:rsidRDefault="078BAC5C" w14:paraId="1EC34555" w14:textId="67D0E53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2E9405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Lista </w:t>
            </w:r>
            <w:r w:rsidRPr="463FA8F1" w:rsidR="341CA73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dostępnych</w:t>
            </w:r>
            <w:r w:rsidRPr="463FA8F1" w:rsidR="2E9405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punktów</w:t>
            </w:r>
          </w:p>
        </w:tc>
      </w:tr>
      <w:tr w:rsidR="078BAC5C" w:rsidTr="02D77A4F" w14:paraId="661D5CA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C5D9187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4440C4C3" w:rsidRDefault="078BAC5C" w14:paraId="4C240557" w14:textId="2DAE6BC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5A99C5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</w:t>
            </w:r>
          </w:p>
        </w:tc>
      </w:tr>
      <w:tr w:rsidR="078BAC5C" w:rsidTr="02D77A4F" w14:paraId="1C3FAF1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5005B03" w14:textId="7E44BB4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E3500AD" w14:textId="2BBACAD8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Wyświetlają się grupy zawierające dany ciąg znaków</w:t>
            </w:r>
          </w:p>
        </w:tc>
      </w:tr>
      <w:tr w:rsidR="078BAC5C" w:rsidTr="02D77A4F" w14:paraId="602BF87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7B57AB6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1AAF31E" w14:textId="2E5AD38D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widzi swój plan zajęć</w:t>
            </w:r>
          </w:p>
        </w:tc>
      </w:tr>
      <w:tr w:rsidR="078BAC5C" w:rsidTr="02D77A4F" w14:paraId="34F8ED3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1324DC4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C76A8A3" w14:textId="59747D9D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 grupy, której szuka użytkownik. Użytkownik musi użyć regularnego planu zajęć.</w:t>
            </w:r>
          </w:p>
        </w:tc>
      </w:tr>
      <w:tr w:rsidR="078BAC5C" w:rsidTr="02D77A4F" w14:paraId="15DD1A4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E616158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1C9173B" w14:textId="5643471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Aplikacja pobiera w tle plik bazy danych ważący 1MB</w:t>
            </w:r>
          </w:p>
        </w:tc>
      </w:tr>
      <w:tr w:rsidR="078BAC5C" w:rsidTr="02D77A4F" w14:paraId="6CD0BA8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1A40DEF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2D77A4F" w:rsidRDefault="078BAC5C" w14:paraId="543D739C" w14:textId="6E42D31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63ADA17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</w:t>
            </w:r>
            <w:r w:rsidRPr="02D77A4F" w:rsidR="63ADA17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02, UOB</w:t>
            </w:r>
            <w:r w:rsidRPr="02D77A4F" w:rsidR="63ADA17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03</w:t>
            </w:r>
          </w:p>
        </w:tc>
      </w:tr>
      <w:tr w:rsidR="078BAC5C" w:rsidTr="02D77A4F" w14:paraId="36C18B3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D2E1942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12ED442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432CF754" w14:textId="34296087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440C4C3" w:rsidTr="02D77A4F" w14:paraId="62509F11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1EE90320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440C4C3" w:rsidR="4440C4C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440C4C3" w:rsidTr="02D77A4F" w14:paraId="26460ED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5348E572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738BEBA4" w14:textId="5F731A52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4440C4C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440C4C3" w:rsidR="3DF660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4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5E407432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12AE53CA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440C4C3" w:rsidR="4440C4C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440C4C3" w:rsidR="4440C4C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440C4C3" w:rsidTr="02D77A4F" w14:paraId="622C35D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7504261F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63FA8F1" w:rsidRDefault="4440C4C3" w14:paraId="2C093D55" w14:textId="050FEED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7192077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Panel zarządzania atrakcjami w Gdańsku</w:t>
            </w:r>
          </w:p>
        </w:tc>
      </w:tr>
      <w:tr w:rsidR="4440C4C3" w:rsidTr="02D77A4F" w14:paraId="7C61289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251A093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6BA6CC6" w14:textId="1476A08C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Administrator</w:t>
            </w:r>
          </w:p>
          <w:p w:rsidR="463FA8F1" w:rsidP="463FA8F1" w:rsidRDefault="463FA8F1" w14:paraId="6D105D95" w14:textId="4C69C667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mieć panel administracyjny do wymuszania odświeżenia godzin otwarcia, edycja opisu itd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Ponieważ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jako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administ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rat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or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mieć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wygodny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interfejs do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edycji atrakcji dostępnych na mapie</w:t>
            </w:r>
          </w:p>
        </w:tc>
      </w:tr>
      <w:tr w:rsidR="4440C4C3" w:rsidTr="02D77A4F" w14:paraId="06AEA6C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0D2E25E3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63FA8F1" w:rsidRDefault="4440C4C3" w14:paraId="21E4172C" w14:textId="3AFC715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440C4C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Lista </w:t>
            </w:r>
            <w:r w:rsidRPr="463FA8F1" w:rsidR="332DFE9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dostępnych</w:t>
            </w:r>
            <w:r w:rsidRPr="463FA8F1" w:rsidR="4440C4C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punktów</w:t>
            </w:r>
          </w:p>
        </w:tc>
      </w:tr>
      <w:tr w:rsidR="4440C4C3" w:rsidTr="02D77A4F" w14:paraId="0E21BF6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30061189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54714A27" w14:textId="2DAE6BC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440C4C3" w:rsidR="4440C4C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</w:t>
            </w:r>
          </w:p>
        </w:tc>
      </w:tr>
      <w:tr w:rsidR="4440C4C3" w:rsidTr="02D77A4F" w14:paraId="52E663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73A4EB7D" w14:textId="7E44BB4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02D77A4F" w:rsidRDefault="4440C4C3" w14:paraId="0B227C98" w14:textId="6F8BF93E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06F8D30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Można edytować/usuwać/ dodawać </w:t>
            </w:r>
            <w:r w:rsidRPr="02D77A4F" w:rsidR="06F8D30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recznie</w:t>
            </w:r>
            <w:r w:rsidRPr="02D77A4F" w:rsidR="06F8D30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atrakcje</w:t>
            </w:r>
          </w:p>
        </w:tc>
      </w:tr>
      <w:tr w:rsidR="4440C4C3" w:rsidTr="02D77A4F" w14:paraId="3EF267E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052AC67A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63FA8F1" w:rsidRDefault="4440C4C3" w14:paraId="552F4164" w14:textId="77A965AB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440C4C3" w:rsidTr="02D77A4F" w14:paraId="4E62BAB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0D821711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02D77A4F" w:rsidRDefault="4440C4C3" w14:paraId="783DBD42" w14:textId="34D4E907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0CEA156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Jest możliwość dodawania kolejnych atrakcji</w:t>
            </w:r>
          </w:p>
        </w:tc>
      </w:tr>
      <w:tr w:rsidR="4440C4C3" w:rsidTr="02D77A4F" w14:paraId="596DAC9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58DFC287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BE9FEC4" w:rsidRDefault="4440C4C3" w14:paraId="7CD81F73" w14:textId="017B016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0C53417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Panel administracyjny do zarządzania poi dodanymi przez użytkowników (umożliwia cenzurę)</w:t>
            </w:r>
            <w:r>
              <w:br/>
            </w:r>
            <w:r w:rsidRPr="4BE9FEC4" w:rsidR="551677E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Panel administracyjny do zarządzania opiniami użytkowników (umożliwia cenzurę)</w:t>
            </w:r>
          </w:p>
        </w:tc>
      </w:tr>
      <w:tr w:rsidR="4440C4C3" w:rsidTr="02D77A4F" w14:paraId="5230A2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422B7590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02D77A4F" w:rsidRDefault="4440C4C3" w14:paraId="169FD68A" w14:textId="238C562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5E0EF45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UOB02</w:t>
            </w:r>
          </w:p>
        </w:tc>
      </w:tr>
      <w:tr w:rsidR="4440C4C3" w:rsidTr="02D77A4F" w14:paraId="1E6B7B6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733F5B8B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440C4C3" w:rsidR="4440C4C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440C4C3" w:rsidP="4440C4C3" w:rsidRDefault="4440C4C3" w14:paraId="31FA5A8E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68AE1D9E" w14:textId="3440C06D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4DE07989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1424DBF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7AD8049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09DB003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11CEA87" w14:textId="355D430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63FA8F1" w:rsidR="5B93C1C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5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E813059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BE9FEC4" w:rsidRDefault="463FA8F1" w14:paraId="239B6983" w14:textId="7591B92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6477F1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</w:t>
            </w:r>
          </w:p>
        </w:tc>
      </w:tr>
      <w:tr w:rsidR="463FA8F1" w:rsidTr="20987CF6" w14:paraId="6246A12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E76FA52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0EBA04" w:rsidP="463FA8F1" w:rsidRDefault="7A0EBA04" w14:paraId="18847A89" w14:textId="46574A8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7A0EBA0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Znaczniki na interaktywnej mapie informujące o punktach zainteresowania</w:t>
            </w:r>
          </w:p>
        </w:tc>
      </w:tr>
      <w:tr w:rsidR="463FA8F1" w:rsidTr="20987CF6" w14:paraId="3D8B0CB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F5EBC04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573E0A6" w14:textId="4AD4B2B6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</w:t>
            </w:r>
            <w:r w:rsidRPr="463FA8F1" w:rsidR="4A7EDCB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</w:t>
            </w:r>
          </w:p>
          <w:p w:rsidR="463FA8F1" w:rsidP="463FA8F1" w:rsidRDefault="463FA8F1" w14:paraId="1CA19BCD" w14:textId="57F5F7C6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463FA8F1" w:rsidR="2789743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óc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5DF3B5B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wyświetlić </w:t>
            </w:r>
            <w:r w:rsidRPr="463FA8F1" w:rsidR="3F1C409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atrakcje, które mnie interesują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5B43CC4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751F508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umożliwi spojrzenie pełno poglądami</w:t>
            </w:r>
          </w:p>
        </w:tc>
      </w:tr>
      <w:tr w:rsidR="463FA8F1" w:rsidTr="20987CF6" w14:paraId="1211645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65FFD8E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DABA9A9" w14:textId="21DEC7F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101D32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Mapa posiada znaczniki </w:t>
            </w:r>
            <w:r w:rsidRPr="20987CF6" w:rsidR="143C3AE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atrakcji dodanych poprzez Administratora</w:t>
            </w:r>
          </w:p>
        </w:tc>
      </w:tr>
      <w:tr w:rsidR="463FA8F1" w:rsidTr="20987CF6" w14:paraId="4DA29E0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753D0E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459EDD2" w:rsidP="20987CF6" w:rsidRDefault="0459EDD2" w14:paraId="745FDD97" w14:textId="2CD4AB3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66C180B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wyświetla zakładkę z mapą atrakcji</w:t>
            </w:r>
          </w:p>
        </w:tc>
      </w:tr>
      <w:tr w:rsidR="463FA8F1" w:rsidTr="20987CF6" w14:paraId="7942C0B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A8C1A59" w14:textId="002A9CE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4C88B24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6062512" w14:textId="7D16046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61639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Mapa Atrakcji z znacnzikami dodane przez twórców aplikacji</w:t>
            </w:r>
          </w:p>
          <w:p w:rsidR="463FA8F1" w:rsidP="20987CF6" w:rsidRDefault="463FA8F1" w14:paraId="3DECAE96" w14:textId="4E73B8C0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0F7478C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A2F87FA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F79DF47" w:rsidP="4BE9FEC4" w:rsidRDefault="2F79DF47" w14:paraId="18A219A1" w14:textId="475C5CCF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3D3162B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Wyświetlenie wszystkie atrakcje turystyczne plus atrakcje dodane przez użytkowników</w:t>
            </w:r>
          </w:p>
        </w:tc>
      </w:tr>
      <w:tr w:rsidR="463FA8F1" w:rsidTr="20987CF6" w14:paraId="2AE0E3F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21A8A7E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027EB65" w14:textId="2F727B41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AFDDA9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Aplikacja wyświetla błąd w przerwie transmisji aplikacji</w:t>
            </w:r>
          </w:p>
        </w:tc>
      </w:tr>
      <w:tr w:rsidR="463FA8F1" w:rsidTr="20987CF6" w14:paraId="69E3240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3A07633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DA0C470" w:rsidP="463FA8F1" w:rsidRDefault="6DA0C470" w14:paraId="62BB39C2" w14:textId="5C8F40E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DA0C47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Tu musi być wybór pois i podanie czasu na zwiedzanie.</w:t>
            </w:r>
          </w:p>
        </w:tc>
      </w:tr>
      <w:tr w:rsidR="463FA8F1" w:rsidTr="20987CF6" w14:paraId="66A26DE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0753D14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36514ED" w14:textId="324F7129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5AE4D02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</w:t>
            </w:r>
            <w:r w:rsidRPr="02D77A4F" w:rsidR="5AE4D02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02, UOB</w:t>
            </w:r>
            <w:r w:rsidRPr="02D77A4F" w:rsidR="5AE4D02D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03</w:t>
            </w:r>
          </w:p>
        </w:tc>
      </w:tr>
      <w:tr w:rsidR="463FA8F1" w:rsidTr="20987CF6" w14:paraId="68629E5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A81DC5C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4EC7E42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5A3C90F2" w14:textId="4E0D98F2">
      <w:pPr>
        <w:pStyle w:val="Normalny"/>
      </w:pPr>
    </w:p>
    <w:p w:rsidR="078BAC5C" w:rsidP="078BAC5C" w:rsidRDefault="078BAC5C" w14:paraId="2A102FBE" w14:textId="4A5A8476">
      <w:pPr>
        <w:pStyle w:val="Normalny"/>
      </w:pPr>
    </w:p>
    <w:p w:rsidR="078BAC5C" w:rsidP="078BAC5C" w:rsidRDefault="078BAC5C" w14:paraId="5B897639" w14:textId="7EA058A0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4866FCFA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F3E1265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33F7CDD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50CC704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EB23D19" w14:textId="57FA35FE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63FA8F1" w:rsidR="4CF3370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7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57C82BB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BBFF940" w14:textId="6A951D6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799DDE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</w:p>
        </w:tc>
      </w:tr>
      <w:tr w:rsidR="463FA8F1" w:rsidTr="20987CF6" w14:paraId="2F357C1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B49335E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3A39888" w:rsidP="463FA8F1" w:rsidRDefault="33A39888" w14:paraId="35CBDC04" w14:textId="1E58847A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63FA8F1" w:rsidR="33A3988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oceniania atrakcji turystycznych</w:t>
            </w:r>
          </w:p>
        </w:tc>
      </w:tr>
      <w:tr w:rsidR="463FA8F1" w:rsidTr="20987CF6" w14:paraId="43D6E98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8621EDE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8E75330" w14:textId="4AD4B2B6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</w:t>
            </w:r>
          </w:p>
          <w:p w:rsidR="463FA8F1" w:rsidP="463FA8F1" w:rsidRDefault="463FA8F1" w14:paraId="630012F4" w14:textId="45A23B67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</w:t>
            </w:r>
            <w:r w:rsidRPr="463FA8F1" w:rsidR="34F7AF1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możliwość </w:t>
            </w:r>
            <w:r w:rsidRPr="463FA8F1" w:rsidR="6D434F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oceniania</w:t>
            </w:r>
            <w:r w:rsidRPr="463FA8F1" w:rsidR="6D434F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atrakcjami gwiazdkami 1-5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dodawania indywidualnych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</w:t>
            </w:r>
            <w:r w:rsidRPr="463FA8F1" w:rsidR="24B2C8A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cenania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 ich edytowania</w:t>
            </w:r>
          </w:p>
        </w:tc>
      </w:tr>
      <w:tr w:rsidR="463FA8F1" w:rsidTr="20987CF6" w14:paraId="34FF62F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6AD837D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3519EAE" w14:textId="533FDC7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2C408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Każda atrakcja posiada </w:t>
            </w:r>
            <w:r w:rsidRPr="20987CF6" w:rsidR="52C408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możliwośc</w:t>
            </w:r>
            <w:r w:rsidRPr="20987CF6" w:rsidR="52C408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dodawania </w:t>
            </w:r>
            <w:r w:rsidRPr="20987CF6" w:rsidR="58A8F61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opinii</w:t>
            </w:r>
          </w:p>
        </w:tc>
      </w:tr>
      <w:tr w:rsidR="463FA8F1" w:rsidTr="20987CF6" w14:paraId="2DE78B7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2978BC7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9CE1290" w14:textId="0EC38A2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Nazwa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użytkownika, mail</w:t>
            </w:r>
          </w:p>
        </w:tc>
      </w:tr>
      <w:tr w:rsidR="463FA8F1" w:rsidTr="20987CF6" w14:paraId="0D81638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4CA227A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3D67804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37390CD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594D6D8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2B36E33" w14:textId="158FB20B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60E14F5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Można dodawać opinie (ewentualnie ze zdjeciem)</w:t>
            </w:r>
          </w:p>
        </w:tc>
      </w:tr>
      <w:tr w:rsidR="463FA8F1" w:rsidTr="20987CF6" w14:paraId="66DD1E1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5D25CEA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2241016" w14:textId="01949AF9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6424956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Wyświelta</w:t>
            </w:r>
            <w:r w:rsidRPr="20987CF6" w:rsidR="6424956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tylko średnią z opinii</w:t>
            </w:r>
            <w:r w:rsidRPr="20987CF6" w:rsidR="77C8BE7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, brak możliwości d</w:t>
            </w:r>
          </w:p>
        </w:tc>
      </w:tr>
      <w:tr w:rsidR="463FA8F1" w:rsidTr="20987CF6" w14:paraId="2086EA3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96795B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2618F0BA" w14:textId="5C5E127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63F970B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 każdej atrakcji po zalogowaniu użytkownik widzi opcje dodaj opinie</w:t>
            </w:r>
          </w:p>
        </w:tc>
      </w:tr>
      <w:tr w:rsidR="463FA8F1" w:rsidTr="20987CF6" w14:paraId="452824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52D7E6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3DF76F63" w14:textId="3A10CD3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1D88114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 xml:space="preserve">UOB01, </w:t>
            </w:r>
          </w:p>
        </w:tc>
      </w:tr>
      <w:tr w:rsidR="463FA8F1" w:rsidTr="20987CF6" w14:paraId="0156546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D1131E1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9CD3699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576EA2A7" w14:textId="7D0E3ED7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323AE928" w14:paraId="792B3194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6863467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323AE928" w14:paraId="74AF7D1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BFA3CC1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7EF9524" w14:textId="442AC43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F0</w:t>
            </w:r>
            <w:r w:rsidRPr="463FA8F1" w:rsidR="28BC05B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8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DF61F50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323AE928" w:rsidRDefault="463FA8F1" w14:paraId="21291C88" w14:textId="7D8DB95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6B51EB5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</w:p>
        </w:tc>
      </w:tr>
      <w:tr w:rsidR="463FA8F1" w:rsidTr="323AE928" w14:paraId="786323C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FF5B64B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5134BFC" w:rsidP="463FA8F1" w:rsidRDefault="75134BFC" w14:paraId="13BCEA68" w14:textId="6EFBBA85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63FA8F1" w:rsidR="75134BF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pisania opinii wraz ze zdjęciami pod punktami zainteresowania</w:t>
            </w:r>
          </w:p>
        </w:tc>
      </w:tr>
      <w:tr w:rsidR="463FA8F1" w:rsidTr="323AE928" w14:paraId="245F0CB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3F9E8EF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FA8A329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1905E095" w14:textId="470F038E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463FA8F1" w:rsidR="62AAA7F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pisania pisemnych opini</w:t>
            </w:r>
            <w:r w:rsidRPr="463FA8F1" w:rsidR="5694B1D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</w:t>
            </w:r>
            <w:r w:rsidRPr="463FA8F1" w:rsidR="6457CD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 możliwością dodania </w:t>
            </w:r>
            <w:r w:rsidRPr="463FA8F1" w:rsidR="28DF16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zdjecia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dodawania indywidualnych opinii atrakcji i ich edytowania</w:t>
            </w:r>
          </w:p>
        </w:tc>
      </w:tr>
      <w:tr w:rsidR="463FA8F1" w:rsidTr="323AE928" w14:paraId="6E04A22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6B3E89F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3E3E029" w14:textId="6CDE87EE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06F43F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Opinia musi zostać zatwierdzona przez administrator, może </w:t>
            </w:r>
            <w:r w:rsidRPr="02D77A4F" w:rsidR="06F43F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póżniejszym</w:t>
            </w:r>
            <w:r w:rsidRPr="02D77A4F" w:rsidR="06F43F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etapie na podstawie algorytmu, który spełnia jakąś polityke prywatności</w:t>
            </w:r>
          </w:p>
        </w:tc>
      </w:tr>
      <w:tr w:rsidR="463FA8F1" w:rsidTr="323AE928" w14:paraId="06788A1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051E9E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0AF103" w14:textId="0EC38A2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Nazwa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użytkownika, mail</w:t>
            </w:r>
          </w:p>
        </w:tc>
      </w:tr>
      <w:tr w:rsidR="463FA8F1" w:rsidTr="323AE928" w14:paraId="100F303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C461917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2D4C4AC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323AE928" w14:paraId="3921A98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856372E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4A9835D" w14:textId="5D3118F9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323AE928" w14:paraId="224626D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EFE2B43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5DC4F519" w14:textId="47AFB97F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50E6B9F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Opinie widoczne do odczytu</w:t>
            </w:r>
          </w:p>
        </w:tc>
      </w:tr>
      <w:tr w:rsidR="463FA8F1" w:rsidTr="323AE928" w14:paraId="6F4B69C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74C15EF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323AE928" w:rsidRDefault="463FA8F1" w14:paraId="33252087" w14:textId="0DA3FD6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commentRangeStart w:id="52640120"/>
            <w:commentRangeStart w:id="1512269068"/>
            <w:commentRangeEnd w:id="52640120"/>
            <w:r>
              <w:rPr>
                <w:rStyle w:val="CommentReference"/>
              </w:rPr>
              <w:commentReference w:id="52640120"/>
            </w:r>
            <w:commentRangeEnd w:id="1512269068"/>
            <w:r>
              <w:rPr>
                <w:rStyle w:val="CommentReference"/>
              </w:rPr>
              <w:commentReference w:id="1512269068"/>
            </w:r>
            <w:r w:rsidRPr="323AE928" w:rsidR="23903A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Opinia musi zostać </w:t>
            </w:r>
            <w:r w:rsidRPr="323AE928" w:rsidR="23903A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zatweirdzona</w:t>
            </w:r>
            <w:r w:rsidRPr="323AE928" w:rsidR="23903A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przez moderatora, nowe opinie wyświetlają się w panelu administratora</w:t>
            </w:r>
          </w:p>
        </w:tc>
      </w:tr>
      <w:tr w:rsidR="463FA8F1" w:rsidTr="323AE928" w14:paraId="0C39160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D2DC249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209992D8" w14:textId="7C467DF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55A3C56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323AE928" w14:paraId="44F449F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E003E71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C64016B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5F175D35" w14:textId="6D89E66E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5603B071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77469F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6E4184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973CD4D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6D87860" w14:textId="3EA3C29D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1E31BF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09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EDFC9DD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BE9FEC4" w:rsidRDefault="463FA8F1" w14:paraId="6ADB7FF6" w14:textId="00F1891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055BD23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</w:t>
            </w:r>
          </w:p>
        </w:tc>
      </w:tr>
      <w:tr w:rsidR="463FA8F1" w:rsidTr="20987CF6" w14:paraId="47076B0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18A2069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38F84F43" w14:textId="3AA82BE5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2D77A4F" w:rsidR="25ECCA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Zapisywanie list wybranych </w:t>
            </w:r>
            <w:r w:rsidRPr="02D77A4F" w:rsidR="25ECCA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pois</w:t>
            </w:r>
            <w:r w:rsidRPr="02D77A4F" w:rsidR="25ECCA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pod konkretną nazwą</w:t>
            </w:r>
          </w:p>
        </w:tc>
      </w:tr>
      <w:tr w:rsidR="463FA8F1" w:rsidTr="20987CF6" w14:paraId="347D8CD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12F0A05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BE188F4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49FBF173" w14:textId="705CA2D6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463FA8F1" w:rsidR="15A0968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zapisania</w:t>
            </w:r>
            <w:r w:rsidRPr="463FA8F1" w:rsidR="4A2713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wybranej trasy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</w:t>
            </w:r>
            <w:r w:rsidRPr="463FA8F1" w:rsidR="0FB5387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to </w:t>
            </w:r>
            <w:r w:rsidRPr="463FA8F1" w:rsidR="35D29CF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przygotowanie trasy na później</w:t>
            </w:r>
          </w:p>
        </w:tc>
      </w:tr>
      <w:tr w:rsidR="463FA8F1" w:rsidTr="20987CF6" w14:paraId="07F6EF4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8AC9C7A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C139C9A" w14:textId="29F9809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5848B57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 wybraniu trasy, która zostanie przedstawiona pokazuje się dymek dodaj do swoich tras</w:t>
            </w:r>
          </w:p>
        </w:tc>
      </w:tr>
      <w:tr w:rsidR="463FA8F1" w:rsidTr="20987CF6" w14:paraId="57FBF97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259C66C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7135CF7" w:rsidP="02D77A4F" w:rsidRDefault="17135CF7" w14:paraId="169490D1" w14:textId="423BE1A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436B39D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Wybrane atrakcje </w:t>
            </w:r>
            <w:r w:rsidRPr="02D77A4F" w:rsidR="035A1F9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turystyczne z</w:t>
            </w:r>
            <w:r w:rsidRPr="02D77A4F" w:rsidR="436B39D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mapy bądź listy atrakcji</w:t>
            </w:r>
            <w:r w:rsidRPr="02D77A4F" w:rsidR="187C1ED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, </w:t>
            </w:r>
          </w:p>
        </w:tc>
      </w:tr>
      <w:tr w:rsidR="463FA8F1" w:rsidTr="20987CF6" w14:paraId="0B2CE89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B7ECB23" w14:textId="483E3F5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3930D30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8AEDE16" w14:textId="5EAFCA7E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C6026D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Wpis do zakładki ostatnich wybranych tras </w:t>
            </w:r>
          </w:p>
        </w:tc>
      </w:tr>
      <w:tr w:rsidR="463FA8F1" w:rsidTr="20987CF6" w14:paraId="700CB1F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39A08D2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AD1BDA6" w14:textId="05E4EAA8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13FB0FA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Odpowiednia zakładka z listą </w:t>
            </w:r>
            <w:r w:rsidRPr="02D77A4F" w:rsidR="1CCFFEF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Zapisane Trasy</w:t>
            </w:r>
          </w:p>
        </w:tc>
      </w:tr>
      <w:tr w:rsidR="463FA8F1" w:rsidTr="20987CF6" w14:paraId="3794977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A2F767D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1261FCD" w14:textId="572F6BD3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Jeśli użytkownik jest 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offline(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lub nie zalogowany) wyskakuje 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błąd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żeby dodać 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trase</w:t>
            </w:r>
            <w:r w:rsidRPr="02D77A4F" w:rsidR="730AB68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trzeba być zalogowanym online</w:t>
            </w:r>
          </w:p>
          <w:p w:rsidR="463FA8F1" w:rsidP="02D77A4F" w:rsidRDefault="463FA8F1" w14:paraId="559D81F2" w14:textId="3D23ADD9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3561EFC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DF0E72A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9BCD47" w:rsidP="463FA8F1" w:rsidRDefault="349BCD47" w14:paraId="0182C4A7" w14:textId="27444FD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349BCD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otworzenia zapisanej optymalnej trasy bez konieczności ponownego jej obliczania</w:t>
            </w:r>
          </w:p>
          <w:p w:rsidR="349BCD47" w:rsidP="463FA8F1" w:rsidRDefault="349BCD47" w14:paraId="076032BE" w14:textId="5B85E694">
            <w:pPr>
              <w:pStyle w:val="podpowiedzi"/>
              <w:spacing w:line="240" w:lineRule="auto"/>
              <w:ind w:firstLine="0"/>
            </w:pPr>
            <w:r w:rsidRPr="463FA8F1" w:rsidR="349BCD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otworzenia zapisanej trasy bez połączenia internetowego</w:t>
            </w:r>
          </w:p>
          <w:p w:rsidR="463FA8F1" w:rsidP="463FA8F1" w:rsidRDefault="463FA8F1" w14:paraId="0AFF819B" w14:textId="77141ED1">
            <w:pPr>
              <w:pStyle w:val="Normalny"/>
              <w:rPr>
                <w:lang w:val="pl-PL"/>
              </w:rPr>
            </w:pPr>
          </w:p>
        </w:tc>
      </w:tr>
      <w:tr w:rsidR="463FA8F1" w:rsidTr="20987CF6" w14:paraId="672219A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1BA514F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4814C32C" w14:textId="01FD70D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7C22718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47C8C31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1841C7D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07CDBC2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6A852B8C" w14:textId="1BB6E0E3">
      <w:pPr>
        <w:pStyle w:val="Normalny"/>
      </w:pPr>
    </w:p>
    <w:p w:rsidR="078BAC5C" w:rsidP="078BAC5C" w:rsidRDefault="078BAC5C" w14:paraId="4CA665AE" w14:textId="1476F19B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2EB39338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62C9C39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6CB3725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8F8BC44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455EB6" w14:textId="5940B41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44D21DB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10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08060A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323AE928" w:rsidRDefault="463FA8F1" w14:paraId="4C6D4F9D" w14:textId="09C579A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4112CBD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323AE928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  <w:tr w:rsidR="463FA8F1" w:rsidTr="20987CF6" w14:paraId="11572D5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242125D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D210550" w:rsidP="463FA8F1" w:rsidRDefault="6D210550" w14:paraId="40602471" w14:textId="0C6DF3CC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63FA8F1" w:rsidR="6D2105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Udostępnianie zapisanych list </w:t>
            </w:r>
            <w:r w:rsidRPr="463FA8F1" w:rsidR="6D2105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pois</w:t>
            </w:r>
            <w:r w:rsidRPr="463FA8F1" w:rsidR="6D2105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pomiędzy użytkownikami</w:t>
            </w:r>
          </w:p>
        </w:tc>
      </w:tr>
      <w:tr w:rsidR="463FA8F1" w:rsidTr="20987CF6" w14:paraId="2CED418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530DB11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3800D12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63B60084" w14:textId="73CD4CDD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463FA8F1" w:rsidR="0015F11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udostępnienia wybranej trasy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1FC24A9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umożliwi</w:t>
            </w:r>
            <w:r w:rsidRPr="463FA8F1" w:rsidR="5E10178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to polecania wybranych tra</w:t>
            </w:r>
            <w:r w:rsidRPr="463FA8F1" w:rsidR="6D3A696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sy</w:t>
            </w:r>
          </w:p>
        </w:tc>
      </w:tr>
      <w:tr w:rsidR="463FA8F1" w:rsidTr="20987CF6" w14:paraId="48626E3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27F46F8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3F7BA7E" w14:textId="72EA981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5B74E42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 </w:t>
            </w:r>
            <w:r w:rsidRPr="02D77A4F" w:rsidR="5B74E42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zakłądce</w:t>
            </w:r>
            <w:r w:rsidRPr="02D77A4F" w:rsidR="5B74E42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zapisanych listy widniej dymek z udostępniem danej trasy</w:t>
            </w:r>
          </w:p>
        </w:tc>
      </w:tr>
      <w:tr w:rsidR="463FA8F1" w:rsidTr="20987CF6" w14:paraId="4E0B6B8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59D0A55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1D9B47" w:rsidP="463FA8F1" w:rsidRDefault="341D9B47" w14:paraId="2CB5B75C" w14:textId="779D2B4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341D9B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Na podstawie zapisanej trasy jest </w:t>
            </w:r>
            <w:r w:rsidRPr="463FA8F1" w:rsidR="72C2807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</w:t>
            </w:r>
            <w:r w:rsidRPr="463FA8F1" w:rsidR="341D9B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wysłania krótko </w:t>
            </w:r>
            <w:r w:rsidRPr="463FA8F1" w:rsidR="34C30C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trwałego</w:t>
            </w:r>
            <w:r w:rsidRPr="463FA8F1" w:rsidR="341D9B4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kodu trasy</w:t>
            </w:r>
          </w:p>
        </w:tc>
      </w:tr>
      <w:tr w:rsidR="463FA8F1" w:rsidTr="20987CF6" w14:paraId="20D7026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6621E14" w14:textId="3F45C7BA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7FF1504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5BE2294" w14:textId="3AE0B8D3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7FF1504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Link do zapisanej trasy</w:t>
            </w:r>
          </w:p>
        </w:tc>
      </w:tr>
      <w:tr w:rsidR="463FA8F1" w:rsidTr="20987CF6" w14:paraId="212AB4F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40E2CAA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3C9F4C8" w:rsidP="463FA8F1" w:rsidRDefault="53C9F4C8" w14:paraId="3C415C95" w14:textId="453F712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3C9F4C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Przesłania linku bądź kodu dla drugie</w:t>
            </w:r>
            <w:r w:rsidRPr="463FA8F1" w:rsidR="03ECAB7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go</w:t>
            </w:r>
            <w:r w:rsidRPr="463FA8F1" w:rsidR="53C9F4C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użytkownika</w:t>
            </w:r>
            <w:r w:rsidRPr="463FA8F1" w:rsidR="2653F53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w celu dodania tej trasy u siebie</w:t>
            </w:r>
          </w:p>
        </w:tc>
      </w:tr>
      <w:tr w:rsidR="463FA8F1" w:rsidTr="20987CF6" w14:paraId="314B4A9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8020DCF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44212A44" w14:textId="2D3BB1CD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6D23414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Wszystkie trasy udostępnione są dostępne online dla wszystkich użytkowników internetu.</w:t>
            </w:r>
          </w:p>
        </w:tc>
      </w:tr>
      <w:tr w:rsidR="463FA8F1" w:rsidTr="20987CF6" w14:paraId="3613140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FA6C1C2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597CA5C8" w14:textId="75445F3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3AC756B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Każda trasa ma indywidualny kod w bazie danych</w:t>
            </w:r>
          </w:p>
        </w:tc>
      </w:tr>
      <w:tr w:rsidR="463FA8F1" w:rsidTr="20987CF6" w14:paraId="2F61731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A45ED2D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D3C23E2" w14:textId="6343AD6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3A93597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</w:t>
            </w:r>
            <w:r w:rsidRPr="02D77A4F" w:rsidR="3A93597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01, UOB</w:t>
            </w:r>
            <w:r w:rsidRPr="02D77A4F" w:rsidR="3A93597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02, UOB03</w:t>
            </w:r>
          </w:p>
        </w:tc>
      </w:tr>
      <w:tr w:rsidR="463FA8F1" w:rsidTr="20987CF6" w14:paraId="2CBBD76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C2FBAE3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0C4A36F" w14:textId="1256EAE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BD070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F11</w:t>
            </w:r>
          </w:p>
        </w:tc>
      </w:tr>
    </w:tbl>
    <w:p w:rsidR="078BAC5C" w:rsidP="078BAC5C" w:rsidRDefault="078BAC5C" w14:paraId="2B41FAF0" w14:textId="2448A78F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165D49F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0B36C10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4DA5455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814B4CB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477F20F" w14:textId="1A8C56C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72B4475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11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728B57F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BE9FEC4" w:rsidRDefault="463FA8F1" w14:paraId="71968F2E" w14:textId="443B795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6D94BD48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</w:p>
        </w:tc>
      </w:tr>
      <w:tr w:rsidR="463FA8F1" w:rsidTr="20987CF6" w14:paraId="2A4BED0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992B8A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7E9ECFC" w14:textId="03981C3D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2B4990B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Wyznaczanie</w:t>
            </w:r>
            <w:r w:rsidRPr="02D77A4F" w:rsidR="2B4990B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optymalnej trasy pieszej pomiędzy wybranymi </w:t>
            </w:r>
            <w:r w:rsidRPr="02D77A4F" w:rsidR="2B4990B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pois</w:t>
            </w:r>
          </w:p>
        </w:tc>
      </w:tr>
      <w:tr w:rsidR="463FA8F1" w:rsidTr="20987CF6" w14:paraId="7B0833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79794A9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A86B045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38D848FB" w14:textId="64F5338B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463FA8F1" w:rsidR="0563D86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przejścia wybranej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trasy</w:t>
            </w:r>
            <w:r w:rsidRPr="463FA8F1" w:rsidR="6E0BEA8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tylko na pieszo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</w:t>
            </w:r>
            <w:r w:rsidRPr="463FA8F1" w:rsidR="32995DC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to wykorzystanie tylko pieszych dróżek</w:t>
            </w:r>
          </w:p>
        </w:tc>
      </w:tr>
      <w:tr w:rsidR="463FA8F1" w:rsidTr="20987CF6" w14:paraId="4A5127D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9DDD814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43B0A133" w14:textId="29E71A9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F94DE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Algorytm wyznacza </w:t>
            </w:r>
            <w:r w:rsidRPr="20987CF6" w:rsidR="1F94DE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trase</w:t>
            </w:r>
            <w:r w:rsidRPr="20987CF6" w:rsidR="3961278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20987CF6" w:rsidR="214C340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od wybranego punktu pierwszego do punktu ostatniego </w:t>
            </w:r>
          </w:p>
        </w:tc>
      </w:tr>
      <w:tr w:rsidR="463FA8F1" w:rsidTr="20987CF6" w14:paraId="6855A89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11FC573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BE9FEC4" w:rsidRDefault="463FA8F1" w14:paraId="5A94F636" w14:textId="38D42CF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3B47F42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Wybrane atrakcje </w:t>
            </w:r>
            <w:r w:rsidRPr="4BE9FEC4" w:rsidR="3B47F42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turystyczn</w:t>
            </w:r>
            <w:r w:rsidRPr="4BE9FEC4" w:rsidR="60F3C8F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e</w:t>
            </w:r>
            <w:r w:rsidRPr="4BE9FEC4" w:rsidR="112809C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</w:t>
            </w:r>
            <w:r w:rsidRPr="4BE9FEC4" w:rsidR="50670C0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trasę</w:t>
            </w:r>
          </w:p>
        </w:tc>
      </w:tr>
      <w:tr w:rsidR="463FA8F1" w:rsidTr="20987CF6" w14:paraId="767632B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A9D3859" w14:textId="3818003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5421D8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573D7E2" w14:textId="783A0FD3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421D80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Przedstawienie trasy podstawie wybranych punktów</w:t>
            </w:r>
          </w:p>
        </w:tc>
      </w:tr>
      <w:tr w:rsidR="463FA8F1" w:rsidTr="20987CF6" w14:paraId="1CE17BD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007E589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873AC77" w14:textId="20699274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584E798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Wymagania w załączniku dotyczące algorytmu</w:t>
            </w:r>
          </w:p>
        </w:tc>
      </w:tr>
      <w:tr w:rsidR="463FA8F1" w:rsidTr="20987CF6" w14:paraId="17794BE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DAF18E8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179B621D" w14:textId="3AD3F784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DBB41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Wybrano punkt, który w dostępnym czasie jest </w:t>
            </w:r>
            <w:r w:rsidRPr="20987CF6" w:rsidR="4DBB41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nei</w:t>
            </w:r>
            <w:r w:rsidRPr="20987CF6" w:rsidR="4DBB41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dostępny </w:t>
            </w:r>
            <w:r w:rsidRPr="20987CF6" w:rsidR="4DBB41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wyświelteni</w:t>
            </w:r>
            <w:r w:rsidRPr="20987CF6" w:rsidR="4DBB41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godzin otwarcia danego punktu z sugestią zmiany czasu</w:t>
            </w:r>
          </w:p>
        </w:tc>
      </w:tr>
      <w:tr w:rsidR="463FA8F1" w:rsidTr="20987CF6" w14:paraId="65856EC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6F8EB23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F5F975F" w14:textId="135AB8D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C17A9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F10</w:t>
            </w:r>
          </w:p>
        </w:tc>
      </w:tr>
      <w:tr w:rsidR="463FA8F1" w:rsidTr="20987CF6" w14:paraId="2FA67C6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5AC7F38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920A0C4" w14:textId="1564FAC5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27A152B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15D5BD0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7575C1D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368F8B4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70FF4F5B" w14:textId="11920DA2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4D78C7B2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E760AF9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25FAAC3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835C0CE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1FEE44" w14:textId="1A8C56C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11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32A4349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D2DB0BC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0ADFBD8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58E28CC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4B64B01" w:rsidP="463FA8F1" w:rsidRDefault="64B64B01" w14:paraId="34C915B6" w14:textId="61B6A971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4B64B0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Wyznaczanie optymalnej trasy z udziałem komunikacji miejskiej (tylko 1 wariant)</w:t>
            </w:r>
          </w:p>
        </w:tc>
      </w:tr>
      <w:tr w:rsidR="463FA8F1" w:rsidTr="20987CF6" w14:paraId="41E760B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1FA0E08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8515432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3F5FE069" w14:textId="5040B93D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przejścia wybranej </w:t>
            </w:r>
            <w:r w:rsidRPr="463FA8F1" w:rsidR="7213888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trasy pieszo</w:t>
            </w:r>
            <w:r w:rsidRPr="463FA8F1" w:rsidR="3626022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oraz aktualnej komunikacji miejsckiej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wykorzystanie</w:t>
            </w:r>
            <w:r w:rsidRPr="463FA8F1" w:rsidR="102FE71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67E279A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optymalnego</w:t>
            </w:r>
            <w:r w:rsidRPr="463FA8F1" w:rsidR="102FE71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połączenia drogi pieszej jak i </w:t>
            </w:r>
            <w:r w:rsidRPr="463FA8F1" w:rsidR="5E844B1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uaktualnianej</w:t>
            </w:r>
            <w:r w:rsidRPr="463FA8F1" w:rsidR="102FE71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komunikacji miejskiej</w:t>
            </w:r>
          </w:p>
        </w:tc>
      </w:tr>
      <w:tr w:rsidR="463FA8F1" w:rsidTr="20987CF6" w14:paraId="4B7FBF2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ACA6908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088B0D5C" w14:textId="4B74250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A31A2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wyboru trasy z transportem komunikacji miejskiej</w:t>
            </w:r>
          </w:p>
        </w:tc>
      </w:tr>
      <w:tr w:rsidR="463FA8F1" w:rsidTr="20987CF6" w14:paraId="22A96E0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EB596A8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43240C5" w14:textId="22E29ED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463FA8F1" w:rsidR="4C9049A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trasa</w:t>
            </w:r>
          </w:p>
        </w:tc>
      </w:tr>
      <w:tr w:rsidR="463FA8F1" w:rsidTr="20987CF6" w14:paraId="364B50C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87F6A36" w14:textId="21D2608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21C5ED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31FAFC5" w14:textId="6FFCEEBE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1C5ED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Przedstawienie trasy podstawie wybranych punktów</w:t>
            </w:r>
          </w:p>
        </w:tc>
      </w:tr>
      <w:tr w:rsidR="463FA8F1" w:rsidTr="20987CF6" w14:paraId="3B651FE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229013B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E4A10F4" w14:textId="45A93093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ADF302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Algorytm zaprezentował  </w:t>
            </w:r>
            <w:r w:rsidRPr="20987CF6" w:rsidR="4ADF302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trase</w:t>
            </w:r>
            <w:r w:rsidRPr="20987CF6" w:rsidR="4ADF302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 wykorzystaniem komunikacji miejskiej</w:t>
            </w:r>
          </w:p>
        </w:tc>
      </w:tr>
      <w:tr w:rsidR="463FA8F1" w:rsidTr="20987CF6" w14:paraId="478C7D4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6311DB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E055952" w14:textId="4DB3B1D7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2A0E15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Zaproponowanie innego transportu np. pieszo</w:t>
            </w:r>
          </w:p>
        </w:tc>
      </w:tr>
      <w:tr w:rsidR="463FA8F1" w:rsidTr="20987CF6" w14:paraId="0228347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5A56BE4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207A70E" w14:textId="2FD9F3F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commentRangeStart w:id="954951075"/>
            <w:commentRangeEnd w:id="954951075"/>
            <w:r>
              <w:rPr>
                <w:rStyle w:val="CommentReference"/>
              </w:rPr>
              <w:commentReference w:id="954951075"/>
            </w:r>
          </w:p>
        </w:tc>
      </w:tr>
      <w:tr w:rsidR="463FA8F1" w:rsidTr="20987CF6" w14:paraId="79086E7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8E631EE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5CC5170E" w14:textId="69C327D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3EB9D0D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1975755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A89A06C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57C0D0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380F0205" w14:textId="05A24E81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10D3C54C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C960F50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2715A6D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06BD033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746B405" w14:textId="0E89385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12501C8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7BB3DBA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1D08AF8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2A6732E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6FFB208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51D0081" w:rsidP="463FA8F1" w:rsidRDefault="451D0081" w14:paraId="7B0FF68C" w14:textId="0AAB2304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51D00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Wyznaczanie optymalnej trasy z udziałem samochodów osobowych</w:t>
            </w:r>
          </w:p>
        </w:tc>
      </w:tr>
      <w:tr w:rsidR="463FA8F1" w:rsidTr="20987CF6" w14:paraId="2945C03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98A828E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17162BA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5AF890D5" w14:textId="1072DE9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przejścia wybranej trasy </w:t>
            </w:r>
            <w:r w:rsidRPr="463FA8F1" w:rsidR="4B71945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samochodem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  <w:tr w:rsidR="463FA8F1" w:rsidTr="20987CF6" w14:paraId="42118DC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3916382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F5C6992" w14:textId="22B25B2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2737AE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wyboru trasy z transportem własnym samochodem</w:t>
            </w:r>
            <w:r w:rsidRPr="20987CF6" w:rsidR="1D10853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  <w:tr w:rsidR="463FA8F1" w:rsidTr="20987CF6" w14:paraId="65EF9EF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5AD3908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C5D52DC" w14:textId="22E29ED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trasa</w:t>
            </w:r>
          </w:p>
        </w:tc>
      </w:tr>
      <w:tr w:rsidR="463FA8F1" w:rsidTr="20987CF6" w14:paraId="4ECD644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FA6B11A" w14:textId="224C50F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72A634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B2ED8D7" w14:textId="515BBA7A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72A6347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Przedstawienie trasy podstawie wybranych punktów</w:t>
            </w:r>
          </w:p>
        </w:tc>
      </w:tr>
      <w:tr w:rsidR="463FA8F1" w:rsidTr="20987CF6" w14:paraId="6C915D0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215AE53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0987CF6" w:rsidP="20987CF6" w:rsidRDefault="20987CF6" w14:paraId="5131BEE6" w14:textId="496AA940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0987CF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Algorytm zaprezentował  trase z wykorzystaniem </w:t>
            </w:r>
            <w:r w:rsidRPr="20987CF6" w:rsidR="16AD4B8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samochpdu</w:t>
            </w:r>
          </w:p>
        </w:tc>
      </w:tr>
      <w:tr w:rsidR="463FA8F1" w:rsidTr="20987CF6" w14:paraId="7FEEB73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8B01C8B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0987CF6" w:rsidP="20987CF6" w:rsidRDefault="20987CF6" w14:paraId="4B87BFB5" w14:textId="4DB3B1D7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0987CF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Zaproponowanie innego transportu np. pieszo</w:t>
            </w:r>
          </w:p>
        </w:tc>
      </w:tr>
      <w:tr w:rsidR="463FA8F1" w:rsidTr="20987CF6" w14:paraId="2C4BD93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22AAB1F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A0C879C" w14:textId="2FD9F3F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commentRangeStart w:id="2120435574"/>
            <w:commentRangeEnd w:id="2120435574"/>
            <w:r>
              <w:rPr>
                <w:rStyle w:val="CommentReference"/>
              </w:rPr>
              <w:commentReference w:id="2120435574"/>
            </w:r>
          </w:p>
        </w:tc>
      </w:tr>
      <w:tr w:rsidR="463FA8F1" w:rsidTr="20987CF6" w14:paraId="171A320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05929BE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C37F4A1" w14:textId="0B953285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138306A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03F0320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3FA6B0F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1FAC2F2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31CB3115" w14:textId="0C0B06D9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0694B613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4A6BB82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48BC197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AC02FA3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D036458" w14:textId="7C1AD4C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246F731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3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D99062B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BE9FEC4" w:rsidRDefault="463FA8F1" w14:paraId="4EB396B4" w14:textId="11F314B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</w:pPr>
            <w:r w:rsidRPr="4BE9FEC4" w:rsidR="672E26E4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4BE9FEC4" w:rsidR="672E26E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- must</w:t>
            </w:r>
          </w:p>
        </w:tc>
      </w:tr>
      <w:tr w:rsidR="463FA8F1" w:rsidTr="20987CF6" w14:paraId="10B50D0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F2B2F69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DF47552" w:rsidP="463FA8F1" w:rsidRDefault="0DF47552" w14:paraId="6CF607AC" w14:textId="5FE36F93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0DF4755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Widok wygenerowanej optymalnej </w:t>
            </w:r>
            <w:r w:rsidRPr="463FA8F1" w:rsidR="0DF4755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trasy </w:t>
            </w:r>
            <w:r w:rsidRPr="463FA8F1" w:rsidR="0DF4755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 możliwością podglądu jej na osi czasu</w:t>
            </w:r>
          </w:p>
        </w:tc>
      </w:tr>
      <w:tr w:rsidR="463FA8F1" w:rsidTr="20987CF6" w14:paraId="508A21E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9D63D52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C88BEF0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65890D83" w14:textId="734E86ED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mie</w:t>
            </w:r>
            <w:r w:rsidRPr="463FA8F1" w:rsidR="4197F06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ć możliwość przejrzenia całej trasy</w:t>
            </w:r>
            <w:r w:rsidRPr="463FA8F1" w:rsidR="3E5D88A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5C3133F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umożliwi</w:t>
            </w:r>
            <w:r w:rsidRPr="463FA8F1" w:rsidR="5F0B160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to przejrzenia </w:t>
            </w:r>
            <w:r w:rsidRPr="463FA8F1" w:rsidR="7901E40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zaproponowanej</w:t>
            </w:r>
            <w:r w:rsidRPr="463FA8F1" w:rsidR="5F0B160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trasy</w:t>
            </w:r>
            <w:r w:rsidRPr="463FA8F1" w:rsidR="32D0812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punkt po punkcie</w:t>
            </w:r>
          </w:p>
        </w:tc>
      </w:tr>
      <w:tr w:rsidR="463FA8F1" w:rsidTr="20987CF6" w14:paraId="7FBEACB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F5146FB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48776DC0" w14:textId="4CF2335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C358A7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Wyświetla lista z czasem początkowym i końcowym każdego punktu odwiedzanego</w:t>
            </w:r>
          </w:p>
        </w:tc>
      </w:tr>
      <w:tr w:rsidR="463FA8F1" w:rsidTr="20987CF6" w14:paraId="257CF01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E61A4EA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5BFD7D3" w14:textId="22E29ED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trasa</w:t>
            </w:r>
          </w:p>
        </w:tc>
      </w:tr>
      <w:tr w:rsidR="463FA8F1" w:rsidTr="20987CF6" w14:paraId="44AB4F8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9A246AD" w14:textId="6168AD4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43A3D3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D7958C4" w14:textId="5AC86948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3A3D3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Lista p</w:t>
            </w:r>
            <w:r w:rsidRPr="20987CF6" w:rsidR="1FCC8C7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odróżowania wyświetlona </w:t>
            </w:r>
            <w:r w:rsidRPr="20987CF6" w:rsidR="43A3D3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na osi czasu</w:t>
            </w:r>
          </w:p>
        </w:tc>
      </w:tr>
      <w:tr w:rsidR="463FA8F1" w:rsidTr="20987CF6" w14:paraId="63E0710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1DFA89A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AEFE1F8" w14:textId="3E2AA935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0C9582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Prezentacja na aktywnej mapie całej trasy Funkcja podróży</w:t>
            </w:r>
          </w:p>
        </w:tc>
      </w:tr>
      <w:tr w:rsidR="463FA8F1" w:rsidTr="20987CF6" w14:paraId="3695B85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440050D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39C1AEA" w14:textId="200C92BC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B4DA74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 wybranej trasy</w:t>
            </w:r>
          </w:p>
        </w:tc>
      </w:tr>
      <w:tr w:rsidR="463FA8F1" w:rsidTr="20987CF6" w14:paraId="42785E4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62C70C0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09CFDE" w14:textId="2FD9F3F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4283874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7C942B2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89A0491" w14:textId="7634D7D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D9B563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UOB01, UOB03</w:t>
            </w:r>
          </w:p>
        </w:tc>
      </w:tr>
      <w:tr w:rsidR="463FA8F1" w:rsidTr="20987CF6" w14:paraId="7AED5D2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8098023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9C504FD" w14:textId="777C544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1C0AE0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F14, F15, F16</w:t>
            </w:r>
          </w:p>
        </w:tc>
      </w:tr>
    </w:tbl>
    <w:p w:rsidR="078BAC5C" w:rsidP="078BAC5C" w:rsidRDefault="078BAC5C" w14:paraId="6A2EA4A6" w14:textId="6177D61E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2F6D8D12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D88D0B5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005A814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01451B8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8590AC3" w14:textId="492554F0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2020F01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4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41E81AE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663D761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33C4917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0535DDD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76F7BE7" w:rsidP="463FA8F1" w:rsidRDefault="676F7BE7" w14:paraId="3802251A" w14:textId="6EB87AF1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76F7BE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optymalnej trasy powinien umożliwiać zmianę kolejności odwiedzania pois co w efekcie dostosuje resztę optymalnej trasy</w:t>
            </w:r>
          </w:p>
        </w:tc>
      </w:tr>
      <w:tr w:rsidR="463FA8F1" w:rsidTr="20987CF6" w14:paraId="57F5C06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48A4C1D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BE9EAB7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09463774" w14:textId="55A4662E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463FA8F1" w:rsidR="1222F3B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edycji kolejności punktów </w:t>
            </w:r>
            <w:r w:rsidRPr="463FA8F1" w:rsidR="4D18AF3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względem</w:t>
            </w:r>
            <w:r w:rsidRPr="463FA8F1" w:rsidR="6425D02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preferencji osobistych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</w:t>
            </w:r>
            <w:r w:rsidRPr="463FA8F1" w:rsidR="3378A2D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edycji personalizacji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zaproponowanej trasy</w:t>
            </w:r>
          </w:p>
        </w:tc>
      </w:tr>
      <w:tr w:rsidR="463FA8F1" w:rsidTr="20987CF6" w14:paraId="494B85B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32BAABC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18FF7AE6" w14:textId="4E0E35D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6BED332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może wybrać każdy element z propoponowanej trasy i go zmienić</w:t>
            </w:r>
          </w:p>
        </w:tc>
      </w:tr>
      <w:tr w:rsidR="463FA8F1" w:rsidTr="20987CF6" w14:paraId="00B3FBC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7A7F49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D302F0A" w14:textId="2ED7BDB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20987CF6" w:rsidR="2B30E9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trasa</w:t>
            </w:r>
            <w:r w:rsidRPr="20987CF6" w:rsidR="2B30E9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np. Zapisana trasa lub </w:t>
            </w:r>
            <w:r w:rsidRPr="20987CF6" w:rsidR="2B30E9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stworzenie nowej</w:t>
            </w:r>
            <w:r w:rsidRPr="20987CF6" w:rsidR="2B30E9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trasy</w:t>
            </w:r>
          </w:p>
        </w:tc>
      </w:tr>
      <w:tr w:rsidR="463FA8F1" w:rsidTr="20987CF6" w14:paraId="574D9F7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D9C6AD5" w14:textId="5FBE7A5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2B30E99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4054D34F" w14:textId="0E6ECBE3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B30E9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 edytowana nowa trasa</w:t>
            </w:r>
          </w:p>
        </w:tc>
      </w:tr>
      <w:tr w:rsidR="463FA8F1" w:rsidTr="20987CF6" w14:paraId="0CCF9B6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5448DF1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47A93A30" w14:textId="2A902E67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051C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Prezentacja nowej trasy o nowe sugestie w podróży</w:t>
            </w:r>
          </w:p>
        </w:tc>
      </w:tr>
      <w:tr w:rsidR="463FA8F1" w:rsidTr="20987CF6" w14:paraId="5DB12AE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6363E0A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271631E" w14:textId="5B4905FA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0FF534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Błędna trasa</w:t>
            </w:r>
          </w:p>
        </w:tc>
      </w:tr>
      <w:tr w:rsidR="463FA8F1" w:rsidTr="20987CF6" w14:paraId="6D041E7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6446681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FF89DF7" w14:textId="2FD9F3F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4701C49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1E841D9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03E0E12" w14:textId="05304755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4A3B2117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1D59D63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9A86A68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B6731C3" w14:textId="556DD14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0958FF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F13, F15, F16</w:t>
            </w:r>
          </w:p>
        </w:tc>
      </w:tr>
    </w:tbl>
    <w:p w:rsidR="078BAC5C" w:rsidP="078BAC5C" w:rsidRDefault="078BAC5C" w14:paraId="349522AB" w14:textId="63ECAD4F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6CC3251E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2C7ABCF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0A4456E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2F37BE8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807BA2A" w14:textId="03A598D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0AF05C7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5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9DB0358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C8613C7" w14:textId="057FB03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563E60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</w:p>
        </w:tc>
      </w:tr>
      <w:tr w:rsidR="463FA8F1" w:rsidTr="20987CF6" w14:paraId="41D7AE1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14A7B5A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681BAB6" w:rsidP="463FA8F1" w:rsidRDefault="1681BAB6" w14:paraId="3C34A522" w14:textId="57488DB7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1681BAB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optymalnej trasy powinien umożliwiać dodanie nowego lub usunięcie poi co w efekcie dostosuje resztę optymalnej trasy</w:t>
            </w:r>
          </w:p>
        </w:tc>
      </w:tr>
      <w:tr w:rsidR="463FA8F1" w:rsidTr="20987CF6" w14:paraId="1783200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744020B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6133320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00CAE09F" w14:textId="01F88D3A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</w:t>
            </w:r>
            <w:r w:rsidRPr="463FA8F1" w:rsidR="256020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dodania nowych punktó</w:t>
            </w:r>
            <w:r w:rsidRPr="463FA8F1" w:rsidR="2560209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</w:t>
            </w:r>
            <w:r w:rsidRPr="463FA8F1" w:rsidR="7D0662A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 usunięcia z aktualnej listy </w:t>
            </w:r>
            <w:r w:rsidRPr="463FA8F1" w:rsidR="446CD8A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domyślnych punktów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</w:t>
            </w:r>
            <w:r w:rsidRPr="463FA8F1" w:rsidR="7D339BA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dodani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personalizacji zaproponowanej trasy</w:t>
            </w:r>
          </w:p>
        </w:tc>
      </w:tr>
      <w:tr w:rsidR="463FA8F1" w:rsidTr="20987CF6" w14:paraId="61CE93D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89645CA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0DE69168" w14:textId="301459E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87D174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dodan</w:t>
            </w:r>
            <w:r w:rsidRPr="20987CF6" w:rsidR="6E8001C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ia niestandardowego punktu startowego i końcowego</w:t>
            </w:r>
          </w:p>
        </w:tc>
      </w:tr>
      <w:tr w:rsidR="463FA8F1" w:rsidTr="20987CF6" w14:paraId="0390FC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A5B41E6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8255B06" w14:textId="22E29ED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trasa</w:t>
            </w:r>
          </w:p>
        </w:tc>
      </w:tr>
      <w:tr w:rsidR="463FA8F1" w:rsidTr="20987CF6" w14:paraId="6B01B75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343D8824" w14:textId="6A0594F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4CA91E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D812DE3" w14:textId="08D14104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26062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Trasa zaktualizowana o niestandardowe punkty</w:t>
            </w:r>
          </w:p>
        </w:tc>
      </w:tr>
      <w:tr w:rsidR="463FA8F1" w:rsidTr="20987CF6" w14:paraId="3E93423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17872B5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7C1EB11" w14:textId="6CFBC160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66B0E4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Prezentacja finalnej trasy</w:t>
            </w:r>
          </w:p>
        </w:tc>
      </w:tr>
      <w:tr w:rsidR="463FA8F1" w:rsidTr="20987CF6" w14:paraId="3352FA0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E72384F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0A795B1E" w14:textId="0AAC8650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77189BA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Brak punktów niestandardowych lub punkt nie mieści się w </w:t>
            </w:r>
            <w:r w:rsidRPr="20987CF6" w:rsidR="77189BA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obrębie</w:t>
            </w:r>
            <w:r w:rsidRPr="20987CF6" w:rsidR="77189BA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dostępnej mapy</w:t>
            </w:r>
          </w:p>
        </w:tc>
      </w:tr>
      <w:tr w:rsidR="463FA8F1" w:rsidTr="20987CF6" w14:paraId="536E987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9391449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696CBB7" w14:textId="2FD9F3FD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2633123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522F343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F015AF0" w14:textId="7326D1A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17F502A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350AEAA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CE21BE0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41C81B2" w14:textId="349F97E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0F1807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F14, F13, F16</w:t>
            </w:r>
          </w:p>
        </w:tc>
      </w:tr>
    </w:tbl>
    <w:p w:rsidR="078BAC5C" w:rsidP="078BAC5C" w:rsidRDefault="078BAC5C" w14:paraId="1B017767" w14:textId="2A65F3AC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5028DA5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A4802FE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0D7D826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91E7CF8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8BBA8DF" w14:textId="613AF058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119FF8A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6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3658E6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6283E3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6AC8869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F58EBF1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BBD9464" w:rsidP="463FA8F1" w:rsidRDefault="0BBD9464" w14:paraId="0F0B610C" w14:textId="6E943F6B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0BBD946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Użytkownicy powinni mieć możliwość dodawania na mapę własnych pois</w:t>
            </w:r>
          </w:p>
          <w:p w:rsidR="463FA8F1" w:rsidP="463FA8F1" w:rsidRDefault="463FA8F1" w14:paraId="23BCFE04" w14:textId="34707E53">
            <w:pPr>
              <w:pStyle w:val="Normalny"/>
              <w:bidi w:val="0"/>
              <w:rPr>
                <w:lang w:val="pl-PL"/>
              </w:rPr>
            </w:pPr>
          </w:p>
        </w:tc>
      </w:tr>
      <w:tr w:rsidR="463FA8F1" w:rsidTr="20987CF6" w14:paraId="3C34D10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7DCEF45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B9B3229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1EC0F575" w14:textId="3551ECFF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dodania nowych </w:t>
            </w:r>
            <w:r w:rsidRPr="463FA8F1" w:rsidR="5DED270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własnych</w:t>
            </w:r>
            <w:r w:rsidRPr="463FA8F1" w:rsidR="49729A9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punktów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dodani</w:t>
            </w:r>
            <w:r w:rsidRPr="463FA8F1" w:rsidR="0D3A0E1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 </w:t>
            </w:r>
            <w:r w:rsidRPr="463FA8F1" w:rsidR="2274707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własnego </w:t>
            </w:r>
            <w:r w:rsidRPr="463FA8F1" w:rsidR="0D3A0E1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punktu</w:t>
            </w:r>
            <w:r w:rsidRPr="463FA8F1" w:rsidR="1749AA3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prywatnie lub publicznie</w:t>
            </w:r>
          </w:p>
        </w:tc>
      </w:tr>
      <w:tr w:rsidR="463FA8F1" w:rsidTr="20987CF6" w14:paraId="0B07CD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01A22B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31FB171" w14:textId="21BED47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64690A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zaproponowania przez użytkownika nowego punktu pois</w:t>
            </w:r>
          </w:p>
        </w:tc>
      </w:tr>
      <w:tr w:rsidR="463FA8F1" w:rsidTr="20987CF6" w14:paraId="0FE95F8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7C51A1B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F354EB1" w14:textId="0259190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FE1C12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Przez formularz możliwość dodać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atrakcje turystyczne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trasa</w:t>
            </w:r>
          </w:p>
        </w:tc>
      </w:tr>
      <w:tr w:rsidR="463FA8F1" w:rsidTr="20987CF6" w14:paraId="6DC6C0B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EAD0B6E" w14:textId="44733EF3">
            <w:pPr>
              <w:pStyle w:val="tekstwtabeliTN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0987CF6" w:rsidR="592143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1351FF2" w14:textId="4B616E4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499FA6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Administrator otrzymuje w panelu </w:t>
            </w:r>
            <w:r w:rsidRPr="20987CF6" w:rsidR="1499FA6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propo</w:t>
            </w:r>
            <w:r w:rsidRPr="20987CF6" w:rsidR="1499FA6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zycje nowych miejsc</w:t>
            </w:r>
          </w:p>
        </w:tc>
      </w:tr>
      <w:tr w:rsidR="463FA8F1" w:rsidTr="20987CF6" w14:paraId="6D91D91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7336A03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32CB955" w14:textId="6F338832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760F35F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</w:t>
            </w:r>
            <w:r w:rsidRPr="20987CF6" w:rsidR="760F35F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zostaje poinformowany o dodaniu kolejnych punktów</w:t>
            </w:r>
          </w:p>
        </w:tc>
      </w:tr>
      <w:tr w:rsidR="463FA8F1" w:rsidTr="20987CF6" w14:paraId="2025175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B024689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3449366" w14:textId="78984B6D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73683AE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Dane w formularzu nie spełniają wymagań do zatwierdzenia</w:t>
            </w:r>
          </w:p>
        </w:tc>
      </w:tr>
      <w:tr w:rsidR="463FA8F1" w:rsidTr="20987CF6" w14:paraId="76944CA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70119A3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E6D256E" w:rsidP="463FA8F1" w:rsidRDefault="1E6D256E" w14:paraId="297932E0" w14:textId="194759AF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1E6D256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Dodane przez użytkowników poi powinny dzielić się na publiczne i prywatne</w:t>
            </w:r>
          </w:p>
        </w:tc>
      </w:tr>
      <w:tr w:rsidR="463FA8F1" w:rsidTr="20987CF6" w14:paraId="07F0951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9084F20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08AC65D7" w14:textId="3A99033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2612DF4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20987CF6" w14:paraId="703E423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AE4CA2C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289CE09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6AE68690" w14:textId="05F5D234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4E8C5CD8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5F90AEF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629439C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6B705D7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63345AB" w14:textId="0523E340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1B4410F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7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8C32D5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7C7D916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29A33EA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069843C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251B9C3" w:rsidP="20987CF6" w:rsidRDefault="7251B9C3" w14:paraId="42F53D28" w14:textId="4B3B1941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E22342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śledzenia obecnej pozycji na mapie</w:t>
            </w:r>
            <w:r w:rsidRPr="20987CF6" w:rsidR="0B62B1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Nawigacja Wstępna</w:t>
            </w:r>
          </w:p>
        </w:tc>
      </w:tr>
      <w:tr w:rsidR="463FA8F1" w:rsidTr="20987CF6" w14:paraId="254BC89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46C52E7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65CA493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20987CF6" w:rsidRDefault="463FA8F1" w14:paraId="4ACD9CDE" w14:textId="0A92B9E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</w:t>
            </w:r>
            <w:r w:rsidRPr="20987CF6" w:rsidR="5BD7797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możliwość </w:t>
            </w:r>
            <w:r w:rsidRPr="20987CF6" w:rsidR="4E49AB4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aktualnego podążania z trasą</w:t>
            </w:r>
            <w:r w:rsidRPr="20987CF6" w:rsidR="1BA32EB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>
              <w:br/>
            </w:r>
            <w:r w:rsidRPr="20987CF6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to dodani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 </w:t>
            </w:r>
            <w:r w:rsidRPr="20987CF6" w:rsidR="2CD1ABB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własnego</w:t>
            </w:r>
            <w:r w:rsidRPr="20987CF6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punktu</w:t>
            </w:r>
            <w:r w:rsidRPr="20987CF6" w:rsidR="71D151C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  <w:tr w:rsidR="463FA8F1" w:rsidTr="20987CF6" w14:paraId="08BB948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510AFE5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0E55469" w14:textId="34FCF20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04678EA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Dodany Tryb podróży</w:t>
            </w:r>
          </w:p>
        </w:tc>
      </w:tr>
      <w:tr w:rsidR="463FA8F1" w:rsidTr="20987CF6" w14:paraId="1C80747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FAAD089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2727E0B" w14:textId="022039B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 – trasa</w:t>
            </w:r>
          </w:p>
        </w:tc>
      </w:tr>
      <w:tr w:rsidR="463FA8F1" w:rsidTr="20987CF6" w14:paraId="292E2CA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FCD8174" w14:textId="09DC472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50F8FF8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1910C17A" w14:textId="4C55A17D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0F8FF8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Możliwość wykorzystanie </w:t>
            </w:r>
            <w:r w:rsidRPr="20987CF6" w:rsidR="50F8FF8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oprogramowania</w:t>
            </w:r>
            <w:r w:rsidRPr="20987CF6" w:rsidR="50F8FF8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jako nawigacja</w:t>
            </w:r>
          </w:p>
        </w:tc>
      </w:tr>
      <w:tr w:rsidR="463FA8F1" w:rsidTr="20987CF6" w14:paraId="1240C2F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A7ECD6D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526B00DB" w14:textId="00769202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C6D327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Tryb nawigacja daje wskazówki drogowe</w:t>
            </w:r>
          </w:p>
        </w:tc>
      </w:tr>
      <w:tr w:rsidR="463FA8F1" w:rsidTr="20987CF6" w14:paraId="3A99612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94B19D0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D793E32" w14:textId="2E0E27A2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40C9EF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 mało wybranych punktów, np. Nie brak udostępnienia lokalizacji urządzenia</w:t>
            </w:r>
          </w:p>
        </w:tc>
      </w:tr>
      <w:tr w:rsidR="463FA8F1" w:rsidTr="20987CF6" w14:paraId="3C755B2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BB95C81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A223C5" w14:textId="44C3046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4B3450D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2CB53CC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EC9A666" w14:textId="18FA30BE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27290F6B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</w:t>
            </w:r>
          </w:p>
        </w:tc>
      </w:tr>
      <w:tr w:rsidR="463FA8F1" w:rsidTr="20987CF6" w14:paraId="6845A91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FF8E9F8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B84E219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73C977D8" w14:textId="70A2DCA4">
      <w:pPr>
        <w:pStyle w:val="Normalny"/>
      </w:pPr>
    </w:p>
    <w:p w:rsidR="463FA8F1" w:rsidP="463FA8F1" w:rsidRDefault="463FA8F1" w14:paraId="77853529" w14:textId="2FA82E8F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20987CF6" w14:paraId="0DD6A8A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DC259AD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20987CF6" w14:paraId="62D81A4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DE3AC42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370D9AB" w14:textId="48C26AD5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38D7C65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8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EADB4B6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431AEA1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20987CF6" w14:paraId="3784786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D56EAC5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B875767" w:rsidP="4BE9FEC4" w:rsidRDefault="4B875767" w14:paraId="09B909FB" w14:textId="366C0CCA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BE9FEC4" w:rsidR="5679F4E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Aktualna trasa w trakcie bez </w:t>
            </w:r>
            <w:r w:rsidRPr="4BE9FEC4" w:rsidR="487027D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ciągłego obliczania</w:t>
            </w:r>
          </w:p>
        </w:tc>
      </w:tr>
      <w:tr w:rsidR="463FA8F1" w:rsidTr="20987CF6" w14:paraId="32B286D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573ADAC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A7D5A1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4DB1990E" w14:textId="2B4682AF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Chcę</w:t>
            </w:r>
            <w:r w:rsidRPr="463FA8F1" w:rsidR="0BC82AD3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0BC82AD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otworzenia zapisanej optymalnej trasy bez konieczności ponownego jej obliczania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 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</w:t>
            </w:r>
            <w:r w:rsidRPr="463FA8F1" w:rsidR="7DF1691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 interaktywne korzystanie</w:t>
            </w:r>
          </w:p>
        </w:tc>
      </w:tr>
      <w:tr w:rsidR="463FA8F1" w:rsidTr="20987CF6" w14:paraId="2420971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A27D54D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6A40EFFB" w14:textId="28923A0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15872A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Każda zapisana trasa zapisuje się na urządzeniu wykorzystywanym do otwarcia/wyboru trasy w celu pożniejszego jej odtworzenia</w:t>
            </w:r>
          </w:p>
        </w:tc>
      </w:tr>
      <w:tr w:rsidR="463FA8F1" w:rsidTr="20987CF6" w14:paraId="38AD9DF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F46EC2E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A64D2CA" w14:textId="43D53DE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Wybrane atrakcje turystyczne – </w:t>
            </w:r>
            <w:r w:rsidRPr="463FA8F1" w:rsidR="2E05F8A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osi czasu obecnej trasy powinien domyślnie przeskakiwać do etapu na którym obecnie znajduje się użytkownik ( na podstawie czasu i pozycji usera)</w:t>
            </w:r>
          </w:p>
        </w:tc>
      </w:tr>
      <w:tr w:rsidR="463FA8F1" w:rsidTr="20987CF6" w14:paraId="4A7B1B1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5C4A20A" w14:textId="653EF306">
            <w:pPr>
              <w:pStyle w:val="tekstwtabeliTNR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50D1C5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 xml:space="preserve">Dane </w:t>
            </w:r>
            <w:r w:rsidRPr="20987CF6" w:rsidR="7C11B1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217B21E4" w14:textId="6B62C38F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50D1C53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Po wybraniu zapisanej trasy wchodzi ona do trybu osi czasu z </w:t>
            </w:r>
            <w:r w:rsidRPr="20987CF6" w:rsidR="4EEA989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możliwością</w:t>
            </w:r>
            <w:r w:rsidRPr="20987CF6" w:rsidR="50D1C53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trybu nawigacji</w:t>
            </w:r>
          </w:p>
        </w:tc>
      </w:tr>
      <w:tr w:rsidR="463FA8F1" w:rsidTr="20987CF6" w14:paraId="5ED26CC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21EB666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04280551" w14:textId="20818C4E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2A1F7AC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Wyświetla się wybrana </w:t>
            </w:r>
            <w:r w:rsidRPr="20987CF6" w:rsidR="5ADFF1B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zapisana</w:t>
            </w:r>
            <w:r w:rsidRPr="20987CF6" w:rsidR="2A1F7AC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trasa</w:t>
            </w:r>
            <w:r w:rsidRPr="20987CF6" w:rsidR="6C40396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 ostatnimi informacjami możliwość aktualizacji </w:t>
            </w:r>
          </w:p>
        </w:tc>
      </w:tr>
      <w:tr w:rsidR="463FA8F1" w:rsidTr="20987CF6" w14:paraId="72CF560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F7DDA11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42BF334E" w14:textId="3DC2EBC3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49B5C6B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Jeśli jest tryb </w:t>
            </w:r>
            <w:r w:rsidRPr="20987CF6" w:rsidR="49B5C6B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offiline</w:t>
            </w:r>
            <w:r w:rsidRPr="20987CF6" w:rsidR="49B5C6B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trasa się nie aktualizuje</w:t>
            </w:r>
          </w:p>
        </w:tc>
      </w:tr>
      <w:tr w:rsidR="463FA8F1" w:rsidTr="20987CF6" w14:paraId="1BF1FEA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B454E89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6F71BDA" w14:textId="44C3046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20987CF6" w14:paraId="6AC1599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7787571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449EC131" w14:textId="41F1401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76F640C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UOB01</w:t>
            </w:r>
          </w:p>
        </w:tc>
      </w:tr>
      <w:tr w:rsidR="463FA8F1" w:rsidTr="20987CF6" w14:paraId="50663BC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4852A89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156D484A" w14:textId="317C6F2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DD5A8D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F17,</w:t>
            </w:r>
            <w:r w:rsidRPr="20987CF6" w:rsidR="282F6CE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</w:tbl>
    <w:p w:rsidR="463FA8F1" w:rsidP="463FA8F1" w:rsidRDefault="463FA8F1" w14:paraId="2F7730A5" w14:textId="70BEF8D1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12EC37CE" w14:paraId="2A570BAA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C580300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12EC37CE" w14:paraId="76D7A5B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AD03B6F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77D25E8" w14:textId="2A8866C5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</w:t>
            </w:r>
            <w:r w:rsidRPr="463FA8F1" w:rsidR="68FA7D0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9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46F2723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3FD4272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12EC37CE" w14:paraId="57CDBC1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9BBA48A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2EEAB77" w:rsidP="463FA8F1" w:rsidRDefault="52EEAB77" w14:paraId="7DDE8F81" w14:textId="4F87D732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2EEAB7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Trasa Offline</w:t>
            </w:r>
          </w:p>
        </w:tc>
      </w:tr>
      <w:tr w:rsidR="463FA8F1" w:rsidTr="12EC37CE" w14:paraId="02AB003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E777C0C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2BA5FFA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6737C263" w14:textId="4FF0BB3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Chcę</w:t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6F61137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otworzenia zapisanej trasy bez połączenia internetowego</w:t>
            </w:r>
          </w:p>
          <w:p w:rsidR="463FA8F1" w:rsidP="463FA8F1" w:rsidRDefault="463FA8F1" w14:paraId="060EB615" w14:textId="1507F51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 interaktywne korzystanie</w:t>
            </w:r>
            <w:r w:rsidRPr="463FA8F1" w:rsidR="7DEA887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cały czas</w:t>
            </w:r>
          </w:p>
        </w:tc>
      </w:tr>
      <w:tr w:rsidR="463FA8F1" w:rsidTr="12EC37CE" w14:paraId="3E58DD5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0D4B9CB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AFC80B2" w:rsidP="463FA8F1" w:rsidRDefault="5AFC80B2" w14:paraId="4EA353AC" w14:textId="07E14BE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AFC80B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osi czasu obecnej trasy powinien domyślnie przeskakiwać do etapu na którym obecnie znajduje się użytkownik ( na podstawie czasu i pozycji usera)</w:t>
            </w:r>
          </w:p>
        </w:tc>
      </w:tr>
      <w:tr w:rsidR="463FA8F1" w:rsidTr="12EC37CE" w14:paraId="172075F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693A4F0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6FB0AA" w14:textId="022039B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 – trasa</w:t>
            </w:r>
          </w:p>
        </w:tc>
      </w:tr>
      <w:tr w:rsidR="463FA8F1" w:rsidTr="12EC37CE" w14:paraId="7CDE116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098F258E" w14:textId="1351156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20987CF6" w:rsidR="2ABD3B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42F5668A" w14:textId="215578F8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2F6F822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0103C73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2A7EC6D0" w14:textId="7D14D244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3EE64AE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Aplikacja działająca bez podłączenia do internetu</w:t>
            </w:r>
          </w:p>
        </w:tc>
      </w:tr>
      <w:tr w:rsidR="463FA8F1" w:rsidTr="12EC37CE" w14:paraId="2C9153B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37EA768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3D170B51" w14:textId="607BEFA5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Apliakcja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została uruchomiona automatycznie po pobraniu bez 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internetu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(prosi o 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poodłączenie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do </w:t>
            </w:r>
            <w:r w:rsidRPr="12EC37CE" w:rsidR="542F305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internetu)</w:t>
            </w:r>
          </w:p>
        </w:tc>
      </w:tr>
      <w:tr w:rsidR="463FA8F1" w:rsidTr="12EC37CE" w14:paraId="62EDD4B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A59236A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60BC59F" w14:textId="44C3046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637D005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F667737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D8AEC60" w14:textId="6C998A7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5D7D9BB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UOB01</w:t>
            </w:r>
          </w:p>
        </w:tc>
      </w:tr>
      <w:tr w:rsidR="463FA8F1" w:rsidTr="12EC37CE" w14:paraId="1DA9B9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C369BF5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0987CF6" w:rsidRDefault="463FA8F1" w14:paraId="755E374A" w14:textId="63C9CDA3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0987CF6" w:rsidR="3777B5D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F18</w:t>
            </w:r>
          </w:p>
        </w:tc>
      </w:tr>
    </w:tbl>
    <w:p w:rsidR="463FA8F1" w:rsidP="463FA8F1" w:rsidRDefault="463FA8F1" w14:paraId="58B79E20" w14:textId="77E2120A">
      <w:pPr>
        <w:pStyle w:val="Normalny"/>
      </w:pPr>
    </w:p>
    <w:p w:rsidR="463FA8F1" w:rsidP="463FA8F1" w:rsidRDefault="463FA8F1" w14:paraId="51D48CA5" w14:textId="63AF4D82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12EC37CE" w14:paraId="028D7289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422D738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12EC37CE" w14:paraId="76DBC46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C7A6DE7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2AA1355" w14:textId="62FCCECE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2DF257F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20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FB1A7C2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0DD09C3" w14:textId="615F7AA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should (powinno być)</w:t>
            </w:r>
          </w:p>
        </w:tc>
      </w:tr>
      <w:tr w:rsidR="463FA8F1" w:rsidTr="12EC37CE" w14:paraId="30D0CA4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5009E1C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4824999" w:rsidP="463FA8F1" w:rsidRDefault="54824999" w14:paraId="4BF3D818" w14:textId="2F4F4B4F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482499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Plannera</w:t>
            </w:r>
          </w:p>
        </w:tc>
      </w:tr>
      <w:tr w:rsidR="463FA8F1" w:rsidTr="12EC37CE" w14:paraId="03BAB57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6F76006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287179F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368489E6" w14:textId="0AF96BFC">
            <w:pPr>
              <w:pStyle w:val="podpowiedzi"/>
              <w:spacing w:line="240" w:lineRule="auto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6BE4DC1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żeby</w:t>
            </w:r>
            <w:r w:rsidRPr="463FA8F1" w:rsidR="6BE4DC1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planner korzystał z wszystkich możliwości</w:t>
            </w:r>
          </w:p>
          <w:p w:rsidR="463FA8F1" w:rsidP="463FA8F1" w:rsidRDefault="463FA8F1" w14:paraId="3C95CC6F" w14:textId="1507F51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umożliwi t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 interaktywne korzystanie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cały czas</w:t>
            </w:r>
          </w:p>
        </w:tc>
      </w:tr>
      <w:tr w:rsidR="463FA8F1" w:rsidTr="12EC37CE" w14:paraId="0CF0912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9752F9B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9387C1D" w14:textId="07E14BE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osi czasu obecnej trasy powinien domyślnie przeskakiwać do etapu na którym obecnie znajduje się użytkownik ( na podstawie czasu i pozycji usera)</w:t>
            </w:r>
          </w:p>
        </w:tc>
      </w:tr>
      <w:tr w:rsidR="463FA8F1" w:rsidTr="12EC37CE" w14:paraId="1E8DC2F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5B0948C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93C30A6" w14:textId="022039B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 – trasa</w:t>
            </w:r>
          </w:p>
        </w:tc>
      </w:tr>
      <w:tr w:rsidR="463FA8F1" w:rsidTr="12EC37CE" w14:paraId="18F8666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3A5DC479" w14:textId="3FFB553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  <w:r w:rsidRPr="12EC37CE" w:rsidR="1B3F30B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wyjściowe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37655CBF" w14:textId="72EAF049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1B3F30B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Przestawia optymalną trase</w:t>
            </w:r>
          </w:p>
        </w:tc>
      </w:tr>
      <w:tr w:rsidR="463FA8F1" w:rsidTr="12EC37CE" w14:paraId="33C2BED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8A62380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50374CFA" w14:textId="2B4D7D85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464A7C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Trasa zostaje przedstawiona użytkownikowi</w:t>
            </w:r>
          </w:p>
        </w:tc>
      </w:tr>
      <w:tr w:rsidR="463FA8F1" w:rsidTr="12EC37CE" w14:paraId="2F8FC8B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D03103B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2B1681BD" w14:textId="3CE600D7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7A91A34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Brak atrakcji brak planu</w:t>
            </w:r>
          </w:p>
        </w:tc>
      </w:tr>
      <w:tr w:rsidR="463FA8F1" w:rsidTr="12EC37CE" w14:paraId="1C6E8B0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F63A380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3FBB5E2" w:rsidP="463FA8F1" w:rsidRDefault="53FBB5E2" w14:paraId="3C4E39C7" w14:textId="5748CB1E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brać pod uwagę czas potrzeby na zwiedzenie konkretnej atrakcji</w:t>
            </w:r>
          </w:p>
          <w:p w:rsidR="53FBB5E2" w:rsidP="463FA8F1" w:rsidRDefault="53FBB5E2" w14:paraId="7C448809" w14:textId="632C250D">
            <w:pPr>
              <w:pStyle w:val="podpowiedzi"/>
              <w:spacing w:line="240" w:lineRule="auto"/>
              <w:ind w:firstLine="0"/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brać pod uwagę czas przeznaczony na zwiedzenia w ciągu danego dnia</w:t>
            </w:r>
          </w:p>
          <w:p w:rsidR="53FBB5E2" w:rsidP="463FA8F1" w:rsidRDefault="53FBB5E2" w14:paraId="201F5199" w14:textId="5149850B">
            <w:pPr>
              <w:pStyle w:val="podpowiedzi"/>
              <w:spacing w:line="240" w:lineRule="auto"/>
              <w:ind w:firstLine="0"/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brać pod uwagę dni przeznaczone na zwiedzanie</w:t>
            </w:r>
          </w:p>
          <w:p w:rsidR="53FBB5E2" w:rsidP="463FA8F1" w:rsidRDefault="53FBB5E2" w14:paraId="1145B78A" w14:textId="57396194">
            <w:pPr>
              <w:pStyle w:val="podpowiedzi"/>
              <w:spacing w:line="240" w:lineRule="auto"/>
              <w:ind w:firstLine="0"/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brać pod uwagę status atrakcji (np otwarte tylko w środy o konkretnych godzinach)</w:t>
            </w:r>
          </w:p>
          <w:p w:rsidR="53FBB5E2" w:rsidP="463FA8F1" w:rsidRDefault="53FBB5E2" w14:paraId="276C9E9D" w14:textId="10CE33A5">
            <w:pPr>
              <w:pStyle w:val="podpowiedzi"/>
              <w:spacing w:line="240" w:lineRule="auto"/>
              <w:ind w:firstLine="0"/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brać pod uwagę warunki pogodowe i przesuwać poi wymagające odpowiedniej kolejności względem siebie jeśli to możliwe</w:t>
            </w:r>
          </w:p>
          <w:p w:rsidR="53FBB5E2" w:rsidP="463FA8F1" w:rsidRDefault="53FBB5E2" w14:paraId="4A7FA129" w14:textId="7F9318D6">
            <w:pPr>
              <w:pStyle w:val="podpowiedzi"/>
              <w:spacing w:line="240" w:lineRule="auto"/>
              <w:ind w:firstLine="0"/>
            </w:pPr>
            <w:r w:rsidRPr="463FA8F1" w:rsidR="53FBB5E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Algorytm optymalnej trasy powinien informować użytkownika o zmianie pogody i powinien zaproponować alternatywny plan zwiedzania</w:t>
            </w:r>
          </w:p>
          <w:p w:rsidR="463FA8F1" w:rsidP="463FA8F1" w:rsidRDefault="463FA8F1" w14:paraId="756A3EF0" w14:textId="4A356343">
            <w:pPr>
              <w:pStyle w:val="Normalny"/>
              <w:rPr>
                <w:lang w:val="pl-PL"/>
              </w:rPr>
            </w:pPr>
          </w:p>
        </w:tc>
      </w:tr>
      <w:tr w:rsidR="463FA8F1" w:rsidTr="12EC37CE" w14:paraId="136E47A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AF28DC9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7C7F839" w14:textId="036B7E10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0D56CDDC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12EC37CE" w14:paraId="4B9BAF0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7C03385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4081A2A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63FA8F1" w:rsidP="463FA8F1" w:rsidRDefault="463FA8F1" w14:paraId="657C5017" w14:textId="710C87B7">
      <w:pPr>
        <w:pStyle w:val="Normalny"/>
      </w:pPr>
    </w:p>
    <w:p w:rsidR="463FA8F1" w:rsidP="463FA8F1" w:rsidRDefault="463FA8F1" w14:paraId="74ABB1F5" w14:textId="16C2ED2E">
      <w:pPr>
        <w:pStyle w:val="Normalny"/>
      </w:pPr>
    </w:p>
    <w:p w:rsidR="463FA8F1" w:rsidP="463FA8F1" w:rsidRDefault="463FA8F1" w14:paraId="3F2C53D3" w14:textId="00CFD649">
      <w:pPr>
        <w:pStyle w:val="Normalny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02D77A4F" w14:paraId="61AFA8A3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0ECDB6D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02D77A4F" w14:paraId="52FA29A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43BC40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DD90BCB" w14:textId="393BBA68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4349E57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A9AC703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A0A62CA" w:rsidP="463FA8F1" w:rsidRDefault="0A0A62CA" w14:paraId="53DAD405" w14:textId="0CFD51E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0A0A62C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463FA8F1" w:rsidR="38111EB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</w:t>
            </w:r>
            <w:r w:rsidRPr="463FA8F1" w:rsidR="2043B8C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być)</w:t>
            </w:r>
          </w:p>
        </w:tc>
      </w:tr>
      <w:tr w:rsidR="463FA8F1" w:rsidTr="02D77A4F" w14:paraId="727355B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0D4F0C3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5F35A58" w14:textId="5EB5E873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Algorytm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Plannera</w:t>
            </w:r>
            <w:r w:rsidRPr="463FA8F1" w:rsidR="20B96D2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- </w:t>
            </w:r>
            <w:r w:rsidRPr="463FA8F1" w:rsidR="20B96D2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środ</w:t>
            </w:r>
            <w:r w:rsidRPr="463FA8F1" w:rsidR="01609D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e</w:t>
            </w:r>
            <w:r w:rsidRPr="463FA8F1" w:rsidR="01609D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k </w:t>
            </w:r>
            <w:r w:rsidRPr="463FA8F1" w:rsidR="00ECEC3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transportu</w:t>
            </w:r>
            <w:r w:rsidRPr="463FA8F1" w:rsidR="01609D2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rower</w:t>
            </w:r>
          </w:p>
        </w:tc>
      </w:tr>
      <w:tr w:rsidR="463FA8F1" w:rsidTr="02D77A4F" w14:paraId="79E23F8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D28CF8A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FAACEE1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2ED7069D" w:rsidRDefault="463FA8F1" w14:paraId="2F6EBF59" w14:textId="62366A65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B5568E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2ED7069D" w:rsidR="2B5568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Możliwość </w:t>
            </w:r>
            <w:r w:rsidRPr="2ED7069D" w:rsidR="24BB993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wykorzystanie z</w:t>
            </w:r>
            <w:r w:rsidRPr="2ED7069D" w:rsidR="0F0C572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rower</w:t>
            </w:r>
            <w:r w:rsidRPr="2ED7069D" w:rsidR="12717E4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</w:t>
            </w:r>
            <w:r w:rsidRPr="2ED7069D" w:rsidR="0FCF354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/ mevo</w:t>
            </w:r>
            <w:r>
              <w:br/>
            </w:r>
            <w:r w:rsidRPr="2ED7069D" w:rsidR="2B5568E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2ED7069D" w:rsidR="2B5568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2ED7069D" w:rsidR="56AF9F9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chci8ałbym korzystać z </w:t>
            </w:r>
            <w:r w:rsidRPr="2ED7069D" w:rsidR="56AF9F9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wsojego</w:t>
            </w:r>
            <w:r w:rsidRPr="2ED7069D" w:rsidR="56AF9F9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roweru bądź wypożyczonego podczas zwiedzania</w:t>
            </w:r>
          </w:p>
        </w:tc>
      </w:tr>
      <w:tr w:rsidR="463FA8F1" w:rsidTr="02D77A4F" w14:paraId="74494D7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C2407C8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58B95CD" w14:textId="26B845A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02D77A4F" w14:paraId="715AA86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699C7A5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8B60646" w14:textId="022039B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 – trasa</w:t>
            </w:r>
          </w:p>
        </w:tc>
      </w:tr>
      <w:tr w:rsidR="463FA8F1" w:rsidTr="02D77A4F" w14:paraId="2128AC8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6E760B1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38E1822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02D77A4F" w14:paraId="0AE1E25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C2B66C4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F8E926E" w14:textId="51231E09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02D77A4F" w14:paraId="3B79379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A62C021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90FEC1A" w14:textId="1F974D7F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02D77A4F" w14:paraId="4E4E508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B3253A7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ED7069D" w:rsidRDefault="463FA8F1" w14:paraId="3F00DFF0" w14:textId="2CC0FC39">
            <w:pPr>
              <w:pStyle w:val="Normalny"/>
              <w:rPr>
                <w:lang w:val="pl-PL"/>
              </w:rPr>
            </w:pPr>
            <w:r w:rsidRPr="2ED7069D" w:rsidR="58D0231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Algorytm optymalnej trasy powinien mieć możliwość wyboru transportu rowerem i kierować trasę po ścieżkach rowerowych </w:t>
            </w:r>
          </w:p>
          <w:p w:rsidR="463FA8F1" w:rsidP="463FA8F1" w:rsidRDefault="463FA8F1" w14:paraId="1E59E52C" w14:textId="2D98252C">
            <w:pPr>
              <w:pStyle w:val="Normalny"/>
              <w:rPr>
                <w:lang w:val="pl-PL"/>
              </w:rPr>
            </w:pPr>
            <w:r w:rsidRPr="2ED7069D" w:rsidR="58D0231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 przypadku podróży rowerowej lista optymalnej trasy powinna pokazać estymowany koszt mevo</w:t>
            </w:r>
            <w:r w:rsidRPr="2ED7069D" w:rsidR="58D0231D">
              <w:rPr>
                <w:lang w:val="pl-PL"/>
              </w:rPr>
              <w:t xml:space="preserve"> </w:t>
            </w:r>
          </w:p>
          <w:p w:rsidR="463FA8F1" w:rsidP="463FA8F1" w:rsidRDefault="463FA8F1" w14:paraId="30E28797" w14:textId="24EE6156">
            <w:pPr>
              <w:pStyle w:val="Normalny"/>
              <w:ind w:firstLine="0"/>
              <w:rPr>
                <w:lang w:val="pl-PL"/>
              </w:rPr>
            </w:pPr>
          </w:p>
        </w:tc>
      </w:tr>
      <w:tr w:rsidR="463FA8F1" w:rsidTr="02D77A4F" w14:paraId="585A27A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2BA5187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62B47813" w14:textId="4E4A8D5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3ECA6394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02D77A4F" w14:paraId="18883C7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4F97566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32A1A83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63FA8F1" w:rsidP="463FA8F1" w:rsidRDefault="463FA8F1" w14:paraId="72EE92B5" w14:textId="1D047CE9">
      <w:pPr>
        <w:pStyle w:val="Normalny"/>
        <w:ind w:firstLine="0"/>
      </w:pPr>
    </w:p>
    <w:p w:rsidR="463FA8F1" w:rsidP="463FA8F1" w:rsidRDefault="463FA8F1" w14:paraId="6B507C28" w14:textId="6AECBC94">
      <w:pPr>
        <w:pStyle w:val="Normalny"/>
        <w:ind w:firstLine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12EC37CE" w14:paraId="7BDB2655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EA1561A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12EC37CE" w14:paraId="77105E7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EFCE359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96F7EE4" w14:textId="393BBA68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87F4F6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D95A5C6" w14:textId="0CFD51E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być)</w:t>
            </w:r>
          </w:p>
        </w:tc>
      </w:tr>
      <w:tr w:rsidR="463FA8F1" w:rsidTr="12EC37CE" w14:paraId="3B8B5E3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2D206CC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957EB80" w:rsidP="463FA8F1" w:rsidRDefault="6957EB80" w14:paraId="068067DF" w14:textId="1BF13417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957EB8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Druku - Pdf</w:t>
            </w:r>
          </w:p>
        </w:tc>
      </w:tr>
      <w:tr w:rsidR="463FA8F1" w:rsidTr="12EC37CE" w14:paraId="0D19F75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258C013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E25D29F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463FA8F1" w:rsidRDefault="463FA8F1" w14:paraId="1FADE295" w14:textId="1FA95984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463FA8F1" w:rsidR="79A91A7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mieć możliwość prezentacji trasy z wszystkimi punktami w formacie pdf</w:t>
            </w:r>
            <w:r>
              <w:br/>
            </w: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463FA8F1" w:rsidR="0D47915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chciałbym mieć na kartce</w:t>
            </w:r>
          </w:p>
        </w:tc>
      </w:tr>
      <w:tr w:rsidR="463FA8F1" w:rsidTr="12EC37CE" w14:paraId="3639103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00610DE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303B676E" w14:textId="26B845A1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780F07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685AC5D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8C1FDBC" w14:textId="489463DC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Wybrane atrakcje turystyczne – </w:t>
            </w:r>
            <w:r w:rsidRPr="463FA8F1" w:rsidR="7C077C8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Zapisana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trasa</w:t>
            </w:r>
          </w:p>
        </w:tc>
      </w:tr>
      <w:tr w:rsidR="463FA8F1" w:rsidTr="12EC37CE" w14:paraId="22815FC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059F041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EBA081E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6142F69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E558861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72F0039D" w14:textId="18202F3F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776A5E8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Przełącza na tryb druku wbudowany w urządzenie</w:t>
            </w:r>
          </w:p>
        </w:tc>
      </w:tr>
      <w:tr w:rsidR="463FA8F1" w:rsidTr="12EC37CE" w14:paraId="68888F6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294680A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08CBC2D6" w14:textId="3346A3E6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551303B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Jeśli urządzenie nie ma możliwości druku przełącza na pobieranie PDF</w:t>
            </w:r>
          </w:p>
        </w:tc>
      </w:tr>
      <w:tr w:rsidR="463FA8F1" w:rsidTr="12EC37CE" w14:paraId="2530FB4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947ECF4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A3A8F25" w:rsidP="2ED7069D" w:rsidRDefault="7A3A8F25" w14:paraId="18392C31" w14:textId="0D969083">
            <w:pPr>
              <w:pStyle w:val="Normalny"/>
              <w:rPr>
                <w:lang w:val="pl-PL"/>
              </w:rPr>
            </w:pPr>
            <w:r w:rsidRPr="2ED7069D" w:rsidR="3DB257B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Widok optymalnej trasy powinien umożliwiać wydruk trasy w formie przystępnej drukarkom</w:t>
            </w:r>
            <w:r w:rsidRPr="2ED7069D" w:rsidR="3DB257BB">
              <w:rPr>
                <w:lang w:val="pl-PL"/>
              </w:rPr>
              <w:t xml:space="preserve"> </w:t>
            </w:r>
          </w:p>
        </w:tc>
      </w:tr>
      <w:tr w:rsidR="463FA8F1" w:rsidTr="12EC37CE" w14:paraId="112A569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F87F856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78C62A38" w14:textId="2FA55B2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7FD03085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  <w:r w:rsidRPr="02D77A4F" w:rsidR="38D76C8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,UOB03</w:t>
            </w:r>
          </w:p>
        </w:tc>
      </w:tr>
      <w:tr w:rsidR="463FA8F1" w:rsidTr="12EC37CE" w14:paraId="2664ED3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C879AC5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7AABE31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2ED7069D" w:rsidRDefault="2ED7069D" w14:paraId="507D0BAB" w14:textId="115B06D2"/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463FA8F1" w:rsidTr="12EC37CE" w14:paraId="04C91019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722E928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463FA8F1" w:rsidTr="12EC37CE" w14:paraId="3266A83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C6F6BA0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9BD3D9B" w14:textId="276C103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F2</w:t>
            </w:r>
            <w:r w:rsidRPr="463FA8F1" w:rsidR="1500225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729BD667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5B27EAF" w14:textId="0CFD51E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może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być)</w:t>
            </w:r>
          </w:p>
        </w:tc>
      </w:tr>
      <w:tr w:rsidR="463FA8F1" w:rsidTr="12EC37CE" w14:paraId="02C0A73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3A2AF9A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6CB800B0" w:rsidP="463FA8F1" w:rsidRDefault="6CB800B0" w14:paraId="68C68E0B" w14:textId="5B4D8F83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6CB800B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Filtracja dostępnych Atrakcji - Menu</w:t>
            </w:r>
          </w:p>
        </w:tc>
      </w:tr>
      <w:tr w:rsidR="463FA8F1" w:rsidTr="12EC37CE" w14:paraId="7FD1A9A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1442A53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0B41EEF3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463FA8F1" w:rsidR="463FA8F1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463FA8F1" w:rsidR="463FA8F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463FA8F1" w:rsidP="2ED7069D" w:rsidRDefault="463FA8F1" w14:paraId="3030B542" w14:textId="51595EA3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B5568E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2ED7069D" w:rsidR="2B5568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mieć możliwość </w:t>
            </w:r>
            <w:r w:rsidRPr="2ED7069D" w:rsidR="2C609F0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filtrowani</w:t>
            </w:r>
            <w:r w:rsidRPr="2ED7069D" w:rsidR="1D5DF13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e atrakcji po kategoriach takie jak </w:t>
            </w:r>
            <w:r w:rsidRPr="2ED7069D" w:rsidR="1D5DF13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ilopść</w:t>
            </w:r>
            <w:r w:rsidRPr="2ED7069D" w:rsidR="1D5DF13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osób cenea</w:t>
            </w:r>
            <w:r>
              <w:br/>
            </w:r>
            <w:r w:rsidRPr="2ED7069D" w:rsidR="2B5568EE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2ED7069D" w:rsidR="2B5568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2ED7069D" w:rsidR="2B5568E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chciałbym mieć na kartce</w:t>
            </w:r>
          </w:p>
        </w:tc>
      </w:tr>
      <w:tr w:rsidR="463FA8F1" w:rsidTr="12EC37CE" w14:paraId="250359C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87849DD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ED7069D" w:rsidRDefault="463FA8F1" w14:paraId="3D51083D" w14:textId="46C9759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08752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Możliwości </w:t>
            </w:r>
            <w:r w:rsidRPr="2ED7069D" w:rsidR="3DBA9A5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wyboru </w:t>
            </w:r>
            <w:r w:rsidRPr="2ED7069D" w:rsidR="5570F0C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kategorii</w:t>
            </w:r>
            <w:r w:rsidRPr="2ED7069D" w:rsidR="3DBA9A5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POI</w:t>
            </w:r>
          </w:p>
        </w:tc>
      </w:tr>
      <w:tr w:rsidR="463FA8F1" w:rsidTr="12EC37CE" w14:paraId="511E844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A0F16CA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356B264C" w14:textId="60F0D5D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485CFA2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Wybrane atrakcje turystyczne</w:t>
            </w:r>
            <w:r w:rsidRPr="12EC37CE" w:rsidR="07740F6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, okres czasowy jaki nas interesuje dotyczące atrakcji</w:t>
            </w:r>
          </w:p>
        </w:tc>
      </w:tr>
      <w:tr w:rsidR="463FA8F1" w:rsidTr="12EC37CE" w14:paraId="25AA3CC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5FD6EAA6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C89D347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062C9BD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1A32B0F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12EC37CE" w:rsidRDefault="463FA8F1" w14:paraId="295341EB" w14:textId="33CDFA3F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2FA8AD5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 wybraniu kategorii POI wyświetlają się odpowiednie atrakcje</w:t>
            </w:r>
            <w:r w:rsidRPr="12EC37CE" w:rsidR="205C032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per kategoria</w:t>
            </w:r>
            <w:r w:rsidRPr="12EC37CE" w:rsidR="2FA8AD5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.</w:t>
            </w:r>
          </w:p>
        </w:tc>
      </w:tr>
      <w:tr w:rsidR="463FA8F1" w:rsidTr="12EC37CE" w14:paraId="0EE29E4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65ED1F2F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2C6CDB1" w14:textId="1F974D7F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463FA8F1" w:rsidTr="12EC37CE" w14:paraId="3493789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1A00FE3A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2ED7069D" w:rsidRDefault="463FA8F1" w14:paraId="66B46777" w14:textId="53CB8C98">
            <w:pPr>
              <w:pStyle w:val="Normalny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4634FE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filtrowania poi na podstawie kategorii takich jak ilość osób, cena i</w:t>
            </w:r>
            <w:r w:rsidRPr="2ED7069D" w:rsidR="24634FE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td</w:t>
            </w:r>
          </w:p>
        </w:tc>
      </w:tr>
      <w:tr w:rsidR="463FA8F1" w:rsidTr="12EC37CE" w14:paraId="195F715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4E12B89A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02D77A4F" w:rsidRDefault="463FA8F1" w14:paraId="3371B632" w14:textId="496E107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415E77E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463FA8F1" w:rsidTr="12EC37CE" w14:paraId="43E9063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1132122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463FA8F1" w:rsidR="463FA8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FA8F1" w:rsidP="463FA8F1" w:rsidRDefault="463FA8F1" w14:paraId="2F4CEBC0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63FA8F1" w:rsidP="463FA8F1" w:rsidRDefault="463FA8F1" w14:paraId="52874DDC" w14:textId="7256E314">
      <w:pPr>
        <w:pStyle w:val="Normalny"/>
        <w:ind w:firstLine="0"/>
      </w:pPr>
    </w:p>
    <w:p w:rsidR="463FA8F1" w:rsidP="463FA8F1" w:rsidRDefault="463FA8F1" w14:paraId="09FB7F6B" w14:textId="12EDCAAE">
      <w:pPr>
        <w:pStyle w:val="Normalny"/>
        <w:ind w:firstLine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2ED7069D" w:rsidTr="12EC37CE" w14:paraId="46307541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1873555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2ED7069D" w:rsidTr="12EC37CE" w14:paraId="6C71D13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7D03A33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2135785" w14:textId="0074119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F2</w:t>
            </w:r>
            <w:r w:rsidRPr="2ED7069D" w:rsidR="649B704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3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157FAA2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3703389" w14:textId="0CFD51E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może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być)</w:t>
            </w:r>
          </w:p>
        </w:tc>
      </w:tr>
      <w:tr w:rsidR="2ED7069D" w:rsidTr="12EC37CE" w14:paraId="4B89E74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AAF6DF7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548FDB7" w:rsidP="2ED7069D" w:rsidRDefault="0548FDB7" w14:paraId="435D4B5A" w14:textId="44372D2F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0548FDB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Przeliczanie Trasy o aktualną</w:t>
            </w:r>
            <w:r w:rsidRPr="2ED7069D" w:rsidR="0548FDB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2ED7069D" w:rsidR="01989CF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datę</w:t>
            </w:r>
            <w:r w:rsidRPr="2ED7069D" w:rsidR="6BC4515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 czas</w:t>
            </w:r>
          </w:p>
        </w:tc>
      </w:tr>
      <w:tr w:rsidR="2ED7069D" w:rsidTr="12EC37CE" w14:paraId="6F8CBF1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7F5DB12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47D50EC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2ED7069D" w:rsidP="2ED7069D" w:rsidRDefault="2ED7069D" w14:paraId="6A98C8B9" w14:textId="3E11EF19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2ED7069D" w:rsidR="20CBB23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dostawać aktualne (ciągle odświeżane) dane o mojej trasie</w:t>
            </w:r>
            <w:r>
              <w:br/>
            </w: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chciałbym mieć</w:t>
            </w:r>
            <w:r w:rsidRPr="2ED7069D" w:rsidR="4D0AAE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aktualne dane np.</w:t>
            </w:r>
            <w:r w:rsidRPr="2ED7069D" w:rsidR="403D822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2ED7069D" w:rsidR="4D0AAE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nie</w:t>
            </w:r>
            <w:r w:rsidRPr="2ED7069D" w:rsidR="70CA134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będę mógł</w:t>
            </w:r>
            <w:r w:rsidRPr="2ED7069D" w:rsidR="4D0AAE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spełnić całego planu </w:t>
            </w:r>
            <w:r w:rsidRPr="2ED7069D" w:rsidR="4D0AAE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np..</w:t>
            </w:r>
            <w:r w:rsidRPr="2ED7069D" w:rsidR="4D0AAEE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Pójdę coś zjeść</w:t>
            </w:r>
          </w:p>
        </w:tc>
      </w:tr>
      <w:tr w:rsidR="2ED7069D" w:rsidTr="12EC37CE" w14:paraId="3C82A3D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C50CFBB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9E69FF" w:rsidP="2ED7069D" w:rsidRDefault="2E9E69FF" w14:paraId="73820678" w14:textId="05AF60C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9E69F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Przycisk odświeżenia planu trasy</w:t>
            </w:r>
          </w:p>
        </w:tc>
      </w:tr>
      <w:tr w:rsidR="2ED7069D" w:rsidTr="12EC37CE" w14:paraId="190DA00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9ACEA5A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4FD8FC5" w14:textId="43C1337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</w:t>
            </w:r>
            <w:r w:rsidRPr="2ED7069D" w:rsidR="154DA1E4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 trasa turystyczna</w:t>
            </w:r>
          </w:p>
        </w:tc>
      </w:tr>
      <w:tr w:rsidR="2ED7069D" w:rsidTr="12EC37CE" w14:paraId="309867C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237FFFF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20E2644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2ED7069D" w:rsidTr="12EC37CE" w14:paraId="21E2925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5DE46FA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E29A216" w:rsidP="2ED7069D" w:rsidRDefault="7E29A216" w14:paraId="6A4363D2" w14:textId="004F508B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7E29A21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Wyświetla się aktualny plan trasy</w:t>
            </w:r>
          </w:p>
        </w:tc>
      </w:tr>
      <w:tr w:rsidR="2ED7069D" w:rsidTr="12EC37CE" w14:paraId="313779A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4FFB69CA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F13571F" w:rsidP="12EC37CE" w:rsidRDefault="2F13571F" w14:paraId="19174998" w14:textId="509159B4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12EC37CE" w:rsidR="1BEBE1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Wyświetla </w:t>
            </w:r>
            <w:r w:rsidRPr="12EC37CE" w:rsidR="1BEBE1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błąd</w:t>
            </w:r>
            <w:r w:rsidRPr="12EC37CE" w:rsidR="1BEBE16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że aktualna atrakcja jest już </w:t>
            </w:r>
            <w:r w:rsidRPr="12EC37CE" w:rsidR="4DC51FA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zamknięta</w:t>
            </w:r>
          </w:p>
        </w:tc>
      </w:tr>
      <w:tr w:rsidR="2ED7069D" w:rsidTr="12EC37CE" w14:paraId="266492A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18EF5B1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96A1520" w14:textId="4AF86C21">
            <w:pPr>
              <w:pStyle w:val="Normalny"/>
              <w:rPr>
                <w:lang w:val="pl-PL"/>
              </w:rPr>
            </w:pPr>
          </w:p>
        </w:tc>
      </w:tr>
      <w:tr w:rsidR="2ED7069D" w:rsidTr="12EC37CE" w14:paraId="5658F4D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6D7885C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02D77A4F" w:rsidRDefault="2ED7069D" w14:paraId="101A452F" w14:textId="59243978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68E94BF1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2ED7069D" w:rsidTr="12EC37CE" w14:paraId="62E7E8B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3C7FC7F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868D2A0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63FA8F1" w:rsidP="463FA8F1" w:rsidRDefault="463FA8F1" w14:paraId="770A4CE1" w14:textId="392981AA">
      <w:pPr>
        <w:pStyle w:val="Normalny"/>
        <w:ind w:firstLine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2ED7069D" w:rsidTr="2ED7069D" w14:paraId="42CADBC5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4FE716B1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2ED7069D" w:rsidTr="2ED7069D" w14:paraId="4883C30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49C43C3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C3DAA14" w14:textId="4E5034F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F2</w:t>
            </w:r>
            <w:r w:rsidRPr="2ED7069D" w:rsidR="706E71E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4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C3A56E5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5EF7E83" w14:textId="0CFD51E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could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(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może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być)</w:t>
            </w:r>
          </w:p>
        </w:tc>
      </w:tr>
      <w:tr w:rsidR="2ED7069D" w:rsidTr="2ED7069D" w14:paraId="0FFA927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3EB0345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A81566B" w14:textId="0C7D8AFC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Przeliczanie Trasy o </w:t>
            </w:r>
            <w:r w:rsidRPr="2ED7069D" w:rsidR="685FF65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opóźnienia</w:t>
            </w:r>
            <w:r w:rsidRPr="2ED7069D" w:rsidR="7A33686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komunikacji</w:t>
            </w:r>
          </w:p>
        </w:tc>
      </w:tr>
      <w:tr w:rsidR="2ED7069D" w:rsidTr="2ED7069D" w14:paraId="1471706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FFAD90D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5B38AC6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2ED7069D" w:rsidP="2ED7069D" w:rsidRDefault="2ED7069D" w14:paraId="2D8DB356" w14:textId="40C10F74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dostawać aktualne dane o </w:t>
            </w:r>
            <w:r w:rsidRPr="2ED7069D" w:rsidR="30F1594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czasie oczekiwania na środek transportu</w:t>
            </w:r>
            <w:r>
              <w:br/>
            </w: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chciałbym mieć aktualne dane </w:t>
            </w:r>
            <w:r w:rsidRPr="2ED7069D" w:rsidR="7650D62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ile będę czekać</w:t>
            </w:r>
          </w:p>
        </w:tc>
      </w:tr>
      <w:tr w:rsidR="2ED7069D" w:rsidTr="2ED7069D" w14:paraId="56DFFF7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5FE4596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D083BA7" w14:textId="05AF60C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Przycisk odświeżenia planu trasy</w:t>
            </w:r>
          </w:p>
        </w:tc>
      </w:tr>
      <w:tr w:rsidR="2ED7069D" w:rsidTr="2ED7069D" w14:paraId="1B461CA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B0CD7E7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005FDCB" w14:textId="43C1337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Wybran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 trasa turystyczna</w:t>
            </w:r>
          </w:p>
        </w:tc>
      </w:tr>
      <w:tr w:rsidR="2ED7069D" w:rsidTr="2ED7069D" w14:paraId="03A58DC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42A67DE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B513BB3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2ED7069D" w:rsidTr="2ED7069D" w14:paraId="7A9F75B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80C151D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323CE31" w14:textId="004F508B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Wyświetla się aktualny plan trasy</w:t>
            </w:r>
          </w:p>
        </w:tc>
      </w:tr>
      <w:tr w:rsidR="2ED7069D" w:rsidTr="2ED7069D" w14:paraId="4C241A2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0437C0D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161F8B09" w14:textId="3CE17B0A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Wyświetla </w:t>
            </w:r>
            <w:r w:rsidRPr="2ED7069D" w:rsidR="7070B22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błąd,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że aktualna atrakcja jest już </w:t>
            </w:r>
            <w:r w:rsidRPr="2ED7069D" w:rsidR="2D9FF3C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zamknięta</w:t>
            </w:r>
            <w:r w:rsidRPr="2ED7069D" w:rsidR="4F544403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i się nie zdąży</w:t>
            </w:r>
          </w:p>
        </w:tc>
      </w:tr>
      <w:tr w:rsidR="2ED7069D" w:rsidTr="2ED7069D" w14:paraId="5B3E5D5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6B0CE5F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BA93DE6" w14:textId="4AF86C21">
            <w:pPr>
              <w:pStyle w:val="Normalny"/>
              <w:rPr>
                <w:lang w:val="pl-PL"/>
              </w:rPr>
            </w:pPr>
          </w:p>
        </w:tc>
      </w:tr>
      <w:tr w:rsidR="2ED7069D" w:rsidTr="2ED7069D" w14:paraId="4CEDB1C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3988BCD3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FD09883" w14:textId="2F8CF3B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2ED7069D" w:rsidTr="2ED7069D" w14:paraId="6331796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C9096A9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D61E1F2" w14:textId="7904F02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463FA8F1" w:rsidP="463FA8F1" w:rsidRDefault="463FA8F1" w14:paraId="599F0E3C" w14:textId="7D62ADED">
      <w:pPr>
        <w:pStyle w:val="Normalny"/>
        <w:ind w:firstLine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2ED7069D" w:rsidTr="323AE928" w14:paraId="2CE00042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2D54D89" w14:textId="762D8DC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2ED7069D" w:rsidTr="323AE928" w14:paraId="17156DA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6642FE8" w14:textId="4F1AA57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ADDB777" w14:textId="0E206A4F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F2</w:t>
            </w:r>
            <w:r w:rsidRPr="2ED7069D" w:rsidR="06D44FE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5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97C9F51" w14:textId="4B3E07E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5C814F23" w14:textId="714D8B02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</w:pPr>
            <w:r w:rsidRPr="323AE928" w:rsidR="65614E02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323AE928" w:rsidR="7ABDCC62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</w:p>
        </w:tc>
      </w:tr>
      <w:tr w:rsidR="2ED7069D" w:rsidTr="323AE928" w14:paraId="1D266B6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BE67989" w14:textId="6CED4CE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46359C48" w:rsidP="2ED7069D" w:rsidRDefault="46359C48" w14:paraId="5EC60EAA" w14:textId="2F09E21B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ED7069D" w:rsidR="46359C48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Możliwość korzystania jako gość</w:t>
            </w:r>
          </w:p>
        </w:tc>
      </w:tr>
      <w:tr w:rsidR="2ED7069D" w:rsidTr="323AE928" w14:paraId="265C164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4DC6EC37" w14:textId="6423A5C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4C49182C" w14:textId="6C6F0A73">
            <w:pPr>
              <w:pStyle w:val="podpowiedzi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2ED7069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Jako</w:t>
            </w:r>
            <w:r w:rsidRPr="2ED7069D" w:rsidR="2ED7069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 Użytkownik</w:t>
            </w:r>
          </w:p>
          <w:p w:rsidR="29BB1126" w:rsidP="323AE928" w:rsidRDefault="29BB1126" w14:paraId="397F302A" w14:textId="0A2DC02D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026CB3BD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Nie </w:t>
            </w:r>
            <w:r w:rsidRPr="323AE928" w:rsidR="060EDB6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 xml:space="preserve">Chcę </w:t>
            </w:r>
            <w:r w:rsidRPr="323AE928" w:rsidR="44E4EA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logować do aplikacji</w:t>
            </w:r>
          </w:p>
          <w:p w:rsidR="29BB1126" w:rsidP="323AE928" w:rsidRDefault="29BB1126" w14:paraId="04A1E39A" w14:textId="6B2CD637">
            <w:pPr>
              <w:pStyle w:val="podpowiedzi"/>
              <w:spacing w:line="240" w:lineRule="auto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060EDB6A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Ponieważ</w:t>
            </w:r>
            <w:r w:rsidRPr="323AE928" w:rsidR="060EDB6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</w:t>
            </w:r>
            <w:r w:rsidRPr="323AE928" w:rsidR="5D03598D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chciałbym przetestować aplikacje bez tworzenia konta</w:t>
            </w:r>
          </w:p>
        </w:tc>
      </w:tr>
      <w:tr w:rsidR="2ED7069D" w:rsidTr="323AE928" w14:paraId="43BAF9F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2D8A48C" w14:textId="1AF28F3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DC5BCFE" w:rsidP="323AE928" w:rsidRDefault="7DC5BCFE" w14:paraId="07943824" w14:textId="408FF91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084F17FF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Dostęp do podstawowych funkcjonalności bez konieczności posiadania konta</w:t>
            </w:r>
          </w:p>
        </w:tc>
      </w:tr>
      <w:tr w:rsidR="2ED7069D" w:rsidTr="323AE928" w14:paraId="58DA323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7DA2AB27" w14:textId="160661B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77B47B82" w14:textId="241C294A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3AE928" w:rsidR="6F7EA51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-</w:t>
            </w:r>
          </w:p>
        </w:tc>
      </w:tr>
      <w:tr w:rsidR="2ED7069D" w:rsidTr="323AE928" w14:paraId="6FB5F48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69715DF8" w14:textId="73F719F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</w:pP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3BAB58D" w14:textId="7DEFB2E6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  <w:tr w:rsidR="2ED7069D" w:rsidTr="323AE928" w14:paraId="72CD6B73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0EACA134" w14:textId="0F2976E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157C766F" w14:textId="345382EE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23AE928" w:rsidR="0547F9FB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Użytkownik ma możliwość skorzystania z wybranej funkcji bez konta</w:t>
            </w:r>
          </w:p>
        </w:tc>
      </w:tr>
      <w:tr w:rsidR="2ED7069D" w:rsidTr="323AE928" w14:paraId="7A1EA6E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D4D5F2D" w14:textId="6A0022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6B4220FE" w14:textId="3DA1F428">
            <w:pPr>
              <w:pStyle w:val="komentarz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0E317C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Użytkownik próbuje wykonać akcję, która wymaga posiadania konta – system </w:t>
            </w:r>
            <w:r w:rsidRPr="323AE928" w:rsidR="0E317C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powinien</w:t>
            </w:r>
            <w:r w:rsidRPr="323AE928" w:rsidR="0E317C4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powiadomić użytkownika o konieczności posiadania konta do wykonania tej akcji, </w:t>
            </w:r>
          </w:p>
        </w:tc>
      </w:tr>
      <w:tr w:rsidR="2ED7069D" w:rsidTr="323AE928" w14:paraId="27A17E7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4D04309D" w14:textId="07DFF5A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606ED2E7" w14:textId="14BD3524">
            <w:pPr>
              <w:pStyle w:val="Normalny"/>
              <w:ind w:firstLine="0"/>
              <w:rPr>
                <w:lang w:val="pl-PL"/>
              </w:rPr>
            </w:pPr>
            <w:r w:rsidRPr="323AE928" w:rsidR="2EDF09A8">
              <w:rPr>
                <w:lang w:val="pl-PL"/>
              </w:rPr>
              <w:t>-</w:t>
            </w:r>
          </w:p>
        </w:tc>
      </w:tr>
      <w:tr w:rsidR="2ED7069D" w:rsidTr="323AE928" w14:paraId="1199E3B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230E65F2" w14:textId="7F67149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02D77A4F" w:rsidRDefault="2ED7069D" w14:paraId="5D948376" w14:textId="09266AE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1EB788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UOB</w:t>
            </w:r>
            <w:r w:rsidRPr="02D77A4F" w:rsidR="1EB788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01,UOB</w:t>
            </w:r>
            <w:r w:rsidRPr="02D77A4F" w:rsidR="1EB78881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02,UOB03</w:t>
            </w:r>
          </w:p>
        </w:tc>
      </w:tr>
      <w:tr w:rsidR="2ED7069D" w:rsidTr="323AE928" w14:paraId="3AC879F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2ED7069D" w:rsidP="2ED7069D" w:rsidRDefault="2ED7069D" w14:paraId="5EFD39FA" w14:textId="7BC558F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2ED7069D" w:rsidR="2ED7069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ED7069D" w:rsidP="323AE928" w:rsidRDefault="2ED7069D" w14:paraId="59C0507C" w14:textId="0FC126E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Tu trzeba wypisać wszystko co nie wymaga 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logowania,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albo wymaga logowania tylko 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częściwo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. N.P.: Oglądanie 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opinni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nie wymaga 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logowania</w:t>
            </w:r>
            <w:r w:rsidRPr="323AE928" w:rsidR="57957ED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ale tworzenie opinii już takl</w:t>
            </w:r>
          </w:p>
        </w:tc>
      </w:tr>
    </w:tbl>
    <w:p w:rsidR="463FA8F1" w:rsidP="463FA8F1" w:rsidRDefault="463FA8F1" w14:paraId="4B67F370" w14:textId="57D550FF">
      <w:pPr>
        <w:pStyle w:val="Normalny"/>
        <w:ind w:firstLine="0"/>
      </w:pPr>
    </w:p>
    <w:p w:rsidRPr="00A32660" w:rsidR="00606BDC" w:rsidP="003D2CA3" w:rsidRDefault="00606BDC" w14:paraId="6E75095B" w14:textId="77777777">
      <w:pPr>
        <w:pStyle w:val="Nagwek3"/>
        <w:rPr/>
      </w:pPr>
      <w:r w:rsidR="00606BDC">
        <w:rPr/>
        <w:t>Interfejs z otoczeniem</w:t>
      </w:r>
    </w:p>
    <w:p w:rsidR="00606BDC" w:rsidP="008A30F7" w:rsidRDefault="00606BDC" w14:paraId="1AF4D41C" w14:textId="7777777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Pr="00EA66FA" w:rsidR="00EA66FA" w:rsidP="009B52AE" w:rsidRDefault="00EA66FA" w14:paraId="3D79E6F3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:rsidTr="078BAC5C" w14:paraId="2AFFAA26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089DDBA3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3D2CA3" w:rsidTr="078BAC5C" w14:paraId="5A1A1AEC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2D2F348B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tcMar/>
            <w:vAlign w:val="center"/>
          </w:tcPr>
          <w:p w:rsidRPr="005A5155" w:rsidR="003D2CA3" w:rsidP="006F5A48" w:rsidRDefault="003D2CA3" w14:paraId="06FF8FF1" w14:textId="77777777">
            <w:pPr>
              <w:pStyle w:val="podpowiedzi"/>
            </w:pPr>
            <w:r>
              <w:t>{jednoznaczny symbol np. I01, I02 ... lub WI01..}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EA66FA" w14:paraId="1541C30E" w14:textId="77777777">
            <w:pPr>
              <w:pStyle w:val="tekstwtabeliTNR"/>
            </w:pPr>
            <w:r>
              <w:t>Priorytet</w:t>
            </w:r>
            <w:r w:rsidRPr="005D58FD" w:rsidR="003D2C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16E4B3E6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5ED640CA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5C807519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4719399E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3D2CA3" w:rsidP="009671D1" w:rsidRDefault="009671D1" w14:paraId="2DC42DB4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78BAC5C" w14:paraId="4A02D1EA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3687A2FB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3D2CA3" w:rsidP="006F5A48" w:rsidRDefault="003D2CA3" w14:paraId="0C844975" w14:textId="77777777">
            <w:pPr>
              <w:pStyle w:val="podpowiedzi"/>
            </w:pPr>
            <w:r>
              <w:t>{krótki opis}</w:t>
            </w:r>
          </w:p>
        </w:tc>
      </w:tr>
      <w:tr w:rsidR="003D2CA3" w:rsidTr="078BAC5C" w14:paraId="2B3EE654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3D2CA3" w:rsidP="006F5A48" w:rsidRDefault="003D2CA3" w14:paraId="693BD1A0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3D2CA3" w:rsidP="009671D1" w:rsidRDefault="003D2CA3" w14:paraId="36E5DC3D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</w:t>
            </w:r>
            <w:r w:rsidR="009671D1">
              <w:t xml:space="preserve"> </w:t>
            </w:r>
            <w:r>
              <w:t>}</w:t>
            </w:r>
          </w:p>
        </w:tc>
      </w:tr>
      <w:tr w:rsidR="00D43452" w:rsidTr="078BAC5C" w14:paraId="119C73A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2716FA03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3782023B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D43452" w:rsidTr="078BAC5C" w14:paraId="061F1AAE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3A0E1F9E" w14:textId="77777777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4ADFC897" w14:textId="77777777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78BAC5C" w14:paraId="57B47388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724F462C" w14:textId="77777777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Pr="00151458" w:rsidR="00D43452" w:rsidP="00DF67CD" w:rsidRDefault="00D43452" w14:paraId="6643F254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78BAC5C" w14:paraId="04745B83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P="00DF67CD" w:rsidRDefault="00D43452" w14:paraId="40C0FB47" w14:textId="77777777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Pr="00151458" w:rsidR="00D43452" w:rsidP="00DF67CD" w:rsidRDefault="00D43452" w14:paraId="4674A896" w14:textId="77777777">
            <w:pPr>
              <w:pStyle w:val="komentarz"/>
            </w:pPr>
            <w:r w:rsidRPr="00E7625F">
              <w:t>{</w:t>
            </w:r>
            <w:r>
              <w:t xml:space="preserve"> uzupełniane w trakcie sprintu – </w:t>
            </w:r>
            <w:r w:rsidRPr="00E7625F">
              <w:t>warunk</w:t>
            </w:r>
            <w:r>
              <w:t>i, które</w:t>
            </w:r>
            <w:r w:rsidRPr="00E7625F">
              <w:t xml:space="preserve"> </w:t>
            </w:r>
            <w:r>
              <w:t>muszą być prawdziwe</w:t>
            </w:r>
            <w:r w:rsidRPr="00E7625F">
              <w:t xml:space="preserve"> </w:t>
            </w:r>
            <w:r>
              <w:t>po wywołaniu</w:t>
            </w:r>
            <w:r w:rsidRPr="00E7625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43452" w:rsidTr="078BAC5C" w14:paraId="465CFF2E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7EE75BF8" w14:textId="77777777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0CC03FD1" w14:textId="77777777">
            <w:pPr>
              <w:pStyle w:val="komentarz"/>
            </w:pPr>
            <w:r>
              <w:t>{ uzupełniane w trakcie sprintu – niepożądane sytuacje i sposoby ich obsługi}</w:t>
            </w:r>
          </w:p>
        </w:tc>
      </w:tr>
      <w:tr w:rsidR="00D43452" w:rsidTr="078BAC5C" w14:paraId="17127B5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D43452" w:rsidDel="00DE7D70" w:rsidP="00DF67CD" w:rsidRDefault="00D43452" w14:paraId="78B661C6" w14:textId="77777777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Del="00DE7D70" w:rsidP="00DF67CD" w:rsidRDefault="00D43452" w14:paraId="07D1CF83" w14:textId="77777777">
            <w:pPr>
              <w:pStyle w:val="podpowiedzi"/>
            </w:pPr>
            <w:r>
              <w:t>{ uzupełniane w trakcie sprintu – opis sposobu realizacji}</w:t>
            </w:r>
          </w:p>
        </w:tc>
      </w:tr>
      <w:tr w:rsidR="009671D1" w:rsidTr="078BAC5C" w14:paraId="052CE97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3B121BD5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40C29DCF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78BAC5C" w14:paraId="7C3D87A5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70536D9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0E15FAA7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78BAC5C" w:rsidP="078BAC5C" w:rsidRDefault="078BAC5C" w14:paraId="406FE9D2" w14:textId="2CD2020B">
      <w:pPr>
        <w:pStyle w:val="Nagwek2"/>
        <w:numPr>
          <w:numId w:val="0"/>
        </w:numPr>
        <w:ind w:left="0"/>
      </w:pPr>
    </w:p>
    <w:p w:rsidR="078BAC5C" w:rsidP="078BAC5C" w:rsidRDefault="078BAC5C" w14:paraId="303EC810" w14:textId="11FED248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253A195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09E6CA8" w14:textId="310636F4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7725DA2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6B13180F" w14:textId="292D5DA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E43FA43" w14:textId="029C0E07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Io1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22FB5DE" w14:textId="2D7AE05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BE9FEC4" w:rsidRDefault="078BAC5C" w14:paraId="63A70DA7" w14:textId="13437AA9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BE9FEC4" w:rsidR="151EDA1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S</w:t>
            </w:r>
          </w:p>
        </w:tc>
      </w:tr>
      <w:tr w:rsidR="078BAC5C" w:rsidTr="02D77A4F" w14:paraId="18E087D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ABF0B0D" w14:textId="7BF68BD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10260A" w:rsidP="078BAC5C" w:rsidRDefault="0710260A" w14:paraId="2A20A2DA" w14:textId="26EA255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0710260A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Komunikacja z API MZK Gdańsk</w:t>
            </w:r>
          </w:p>
        </w:tc>
      </w:tr>
      <w:tr w:rsidR="078BAC5C" w:rsidTr="02D77A4F" w14:paraId="11C18A9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E6EA78B" w14:textId="438901C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37A5437" w14:textId="7870A810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Interfejs pozyskujący dane </w:t>
            </w:r>
            <w:r w:rsidRPr="078BAC5C" w:rsidR="620F104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o komunikacji </w:t>
            </w:r>
            <w:r w:rsidRPr="078BAC5C" w:rsidR="4288DC96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publicznej </w:t>
            </w:r>
            <w:r w:rsidRPr="078BAC5C" w:rsidR="620F104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miasta </w:t>
            </w:r>
            <w:r w:rsidRPr="078BAC5C" w:rsidR="326F93A5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G</w:t>
            </w:r>
            <w:r w:rsidRPr="078BAC5C" w:rsidR="620F104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dańsk</w:t>
            </w:r>
          </w:p>
        </w:tc>
      </w:tr>
      <w:tr w:rsidR="078BAC5C" w:rsidTr="02D77A4F" w14:paraId="51D41A0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F572441" w14:textId="6134094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DEEEA31" w14:textId="0745FEC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Pozyskanie aktualnych danych</w:t>
            </w:r>
          </w:p>
        </w:tc>
      </w:tr>
      <w:tr w:rsidR="078BAC5C" w:rsidTr="02D77A4F" w14:paraId="13B7558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6D286EF4" w14:textId="69758BC5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Dane wejściowe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7216E319" w:rsidP="078BAC5C" w:rsidRDefault="7216E319" w14:paraId="0C5903FA" w14:textId="6C4D49F7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7216E319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API</w:t>
            </w:r>
            <w:r w:rsidRPr="078BAC5C" w:rsidR="511A203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MZK Gdańsk</w:t>
            </w:r>
          </w:p>
        </w:tc>
      </w:tr>
      <w:tr w:rsidR="078BAC5C" w:rsidTr="02D77A4F" w14:paraId="5BDB465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B9735BD" w14:textId="5F84846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początkowe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93DEF37" w14:textId="1DEF6C99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Platforma </w:t>
            </w:r>
            <w:r w:rsidRPr="078BAC5C" w:rsidR="530D305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MZK Gdańsk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działa</w:t>
            </w:r>
          </w:p>
        </w:tc>
      </w:tr>
      <w:tr w:rsidR="078BAC5C" w:rsidTr="02D77A4F" w14:paraId="0C9A732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F17CE0F" w14:textId="3397C3F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Warunki końcowe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28A8D4CD" w14:textId="18E9CD4B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Informacje zostały poprawnie przekazane do plików</w:t>
            </w:r>
          </w:p>
        </w:tc>
      </w:tr>
      <w:tr w:rsidR="078BAC5C" w:rsidTr="02D77A4F" w14:paraId="60F10C6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DB545B3" w14:textId="32A031B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Sytuacje wyjątkowe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2D77A4F" w:rsidRDefault="078BAC5C" w14:paraId="038BCFCA" w14:textId="34AD5AF0">
            <w:pPr>
              <w:pStyle w:val="komentarz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2D77A4F" w:rsidR="331C1B42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Przekierowanie do map Google</w:t>
            </w:r>
          </w:p>
        </w:tc>
      </w:tr>
      <w:tr w:rsidR="078BAC5C" w:rsidTr="02D77A4F" w14:paraId="24845C6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DCAE084" w14:textId="10DB6F2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Szczegóły implementacji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47B753B" w14:textId="13C027F8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Pobieranie danych z API </w:t>
            </w:r>
            <w:r w:rsidRPr="078BAC5C" w:rsidR="45F0FCC7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będzie integrowane w wewnętrzny algorytm</w:t>
            </w:r>
          </w:p>
        </w:tc>
      </w:tr>
      <w:tr w:rsidR="078BAC5C" w:rsidTr="02D77A4F" w14:paraId="6DBCC7F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A948486" w14:textId="1A4B2F4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2D77A4F" w:rsidRDefault="078BAC5C" w14:paraId="1B91FD8C" w14:textId="528C9D28">
            <w:pPr>
              <w:pStyle w:val="podpowiedzi"/>
              <w:spacing w:before="0" w:beforeAutospacing="off" w:after="0" w:afterAutospacing="off" w:line="240" w:lineRule="auto"/>
              <w:ind/>
            </w:pPr>
            <w:r w:rsidR="5D2BF0EA">
              <w:rPr/>
              <w:t>UOB01, UOB03, UOB02</w:t>
            </w:r>
          </w:p>
        </w:tc>
      </w:tr>
      <w:tr w:rsidR="078BAC5C" w:rsidTr="02D77A4F" w14:paraId="72DA3A2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19C74467" w14:textId="1DAC9B8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A5BA8F7" w14:textId="0D1DD606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67428318" w14:textId="62F22940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323AE928" w14:paraId="12C0CADF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64077CF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323AE928" w14:paraId="03C5E973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1F76AED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2538ED51" w:rsidP="463FA8F1" w:rsidRDefault="2538ED51" w14:paraId="4252BE82" w14:textId="32659128">
            <w:pPr>
              <w:pStyle w:val="podpowiedzi"/>
            </w:pPr>
            <w:r w:rsidR="2538ED51">
              <w:rPr/>
              <w:t>IO2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343AC8E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463FA8F1" w:rsidP="4BE9FEC4" w:rsidRDefault="463FA8F1" w14:paraId="37D832CA" w14:textId="61362790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</w:rPr>
            </w:pPr>
            <w:r w:rsidRPr="4BE9FEC4" w:rsidR="6828520E">
              <w:rPr>
                <w:b w:val="1"/>
                <w:bCs w:val="1"/>
              </w:rPr>
              <w:t>Should</w:t>
            </w:r>
          </w:p>
        </w:tc>
      </w:tr>
      <w:tr w:rsidR="463FA8F1" w:rsidTr="323AE928" w14:paraId="4372E6F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6B369A0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B9F83B5" w:rsidP="463FA8F1" w:rsidRDefault="2B9F83B5" w14:paraId="5D97FF6A" w14:textId="0D5B40C7">
            <w:pPr>
              <w:pStyle w:val="podpowiedzi"/>
            </w:pPr>
            <w:r w:rsidR="2B9F83B5">
              <w:rPr/>
              <w:t xml:space="preserve">Integracja z systemem open </w:t>
            </w:r>
            <w:r w:rsidR="0AF1F64E">
              <w:rPr/>
              <w:t>W</w:t>
            </w:r>
            <w:r w:rsidR="2B9F83B5">
              <w:rPr/>
              <w:t>eather</w:t>
            </w:r>
            <w:r w:rsidR="2B9F83B5">
              <w:rPr/>
              <w:t xml:space="preserve"> API</w:t>
            </w:r>
          </w:p>
        </w:tc>
      </w:tr>
      <w:tr w:rsidR="463FA8F1" w:rsidTr="323AE928" w14:paraId="43F2232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CAB9E90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5D1D07D7" w:rsidP="463FA8F1" w:rsidRDefault="5D1D07D7" w14:paraId="254B764E" w14:textId="7739044E">
            <w:pPr>
              <w:pStyle w:val="podpowiedzi"/>
            </w:pPr>
            <w:r w:rsidR="5D1D07D7">
              <w:rPr/>
              <w:t>Cykliczna aktualizacja bazy pogodowej dla Gdańska</w:t>
            </w:r>
          </w:p>
        </w:tc>
      </w:tr>
      <w:tr w:rsidR="463FA8F1" w:rsidTr="323AE928" w14:paraId="457F453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F53BB78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5A0A0A69" w:rsidP="463FA8F1" w:rsidRDefault="5A0A0A69" w14:paraId="70FF9673" w14:textId="648C7A1A">
            <w:pPr>
              <w:pStyle w:val="podpowiedzi"/>
            </w:pPr>
            <w:r w:rsidR="5A0A0A69">
              <w:rPr/>
              <w:t>Integracja algorytmu planowania trasy na podstawie pogody</w:t>
            </w:r>
          </w:p>
        </w:tc>
      </w:tr>
      <w:tr w:rsidR="463FA8F1" w:rsidTr="323AE928" w14:paraId="374A0DE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C818FE2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95C7D02" w:rsidP="463FA8F1" w:rsidRDefault="395C7D02" w14:paraId="57810379" w14:textId="2D78D985">
            <w:pPr>
              <w:pStyle w:val="podpowiedzi"/>
            </w:pPr>
            <w:r w:rsidR="395C7D02">
              <w:rPr/>
              <w:t>Miasto Gdańsk</w:t>
            </w:r>
          </w:p>
        </w:tc>
      </w:tr>
      <w:tr w:rsidR="463FA8F1" w:rsidTr="323AE928" w14:paraId="4338F87B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AD650D3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44A5CDA" w:rsidP="463FA8F1" w:rsidRDefault="044A5CDA" w14:paraId="648D3416" w14:textId="7DB15615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44A5CDA">
              <w:rPr/>
              <w:t>Okres potrzebowania na podróż</w:t>
            </w:r>
            <w:r w:rsidR="42EF420B">
              <w:rPr/>
              <w:t xml:space="preserve"> </w:t>
            </w:r>
          </w:p>
        </w:tc>
      </w:tr>
      <w:tr w:rsidR="463FA8F1" w:rsidTr="323AE928" w14:paraId="3DAFB476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6FD56D9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3F6B65B" w:rsidP="463FA8F1" w:rsidRDefault="23F6B65B" w14:paraId="1C45A508" w14:textId="42A870A3">
            <w:pPr>
              <w:pStyle w:val="komentarz"/>
            </w:pPr>
            <w:r w:rsidR="23F6B65B">
              <w:rPr/>
              <w:t xml:space="preserve">Przekazane dane pogodowe na </w:t>
            </w:r>
            <w:r w:rsidR="7B2D90D8">
              <w:rPr/>
              <w:t>odpowiedni</w:t>
            </w:r>
            <w:r w:rsidR="23F6B65B">
              <w:rPr/>
              <w:t xml:space="preserve"> okres</w:t>
            </w:r>
          </w:p>
        </w:tc>
      </w:tr>
      <w:tr w:rsidR="463FA8F1" w:rsidTr="323AE928" w14:paraId="07732F89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E8A01A1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F4FED72" w14:textId="47A6CB86">
            <w:pPr>
              <w:pStyle w:val="komentarz"/>
            </w:pPr>
            <w:r w:rsidR="5180ED63">
              <w:rPr/>
              <w:t xml:space="preserve">Wyświetla </w:t>
            </w:r>
            <w:r w:rsidR="5180ED63">
              <w:rPr/>
              <w:t>błąd</w:t>
            </w:r>
            <w:r w:rsidR="5180ED63">
              <w:rPr/>
              <w:t xml:space="preserve"> iż plan trasy nie został </w:t>
            </w:r>
            <w:r w:rsidR="5180ED63">
              <w:rPr/>
              <w:t>uzwgledniony</w:t>
            </w:r>
            <w:r w:rsidR="5180ED63">
              <w:rPr/>
              <w:t xml:space="preserve"> o pogodę, gdyż wystąpił błąd np. Brak połączenia internetowego</w:t>
            </w:r>
          </w:p>
        </w:tc>
      </w:tr>
      <w:tr w:rsidR="463FA8F1" w:rsidTr="323AE928" w14:paraId="1CD5346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2269521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C52545B" w14:textId="57CF53F9">
            <w:pPr>
              <w:pStyle w:val="podpowiedzi"/>
            </w:pPr>
          </w:p>
        </w:tc>
      </w:tr>
      <w:tr w:rsidR="463FA8F1" w:rsidTr="323AE928" w14:paraId="1D5AB82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409F909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3302C9F" w14:textId="0EE86471">
            <w:pPr>
              <w:pStyle w:val="podpowiedzi"/>
            </w:pPr>
            <w:r w:rsidR="7BF788C7">
              <w:rPr/>
              <w:t>UOB01, UOB03, UOB02</w:t>
            </w:r>
          </w:p>
        </w:tc>
      </w:tr>
      <w:tr w:rsidR="463FA8F1" w:rsidTr="323AE928" w14:paraId="58816CE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C429EDA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AAFAD2D" w14:textId="5B25CFB4">
            <w:pPr>
              <w:pStyle w:val="podpowiedzi"/>
            </w:pPr>
          </w:p>
        </w:tc>
      </w:tr>
    </w:tbl>
    <w:p w:rsidR="078BAC5C" w:rsidP="078BAC5C" w:rsidRDefault="078BAC5C" w14:paraId="4366BC1B" w14:textId="103409E3">
      <w:pPr>
        <w:pStyle w:val="Normalny"/>
      </w:pPr>
    </w:p>
    <w:p w:rsidR="078BAC5C" w:rsidP="078BAC5C" w:rsidRDefault="078BAC5C" w14:paraId="0A9FFA5D" w14:textId="68E5D006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12EC37CE" w14:paraId="65C435DA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D408255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12EC37CE" w14:paraId="3EA0812F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567DBC5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3FA8F1" w:rsidP="463FA8F1" w:rsidRDefault="463FA8F1" w14:paraId="1B4E1574" w14:textId="468D6D85">
            <w:pPr>
              <w:pStyle w:val="podpowiedzi"/>
            </w:pPr>
            <w:r w:rsidR="463FA8F1">
              <w:rPr/>
              <w:t>IO</w:t>
            </w:r>
            <w:r w:rsidR="0138FBBC">
              <w:rPr/>
              <w:t>3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49B02C4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463FA8F1" w:rsidP="463FA8F1" w:rsidRDefault="463FA8F1" w14:paraId="1CE42FF3" w14:textId="1C7955DF">
            <w:pPr>
              <w:pStyle w:val="podpowiedzi"/>
            </w:pPr>
            <w:r w:rsidRPr="463FA8F1" w:rsidR="463FA8F1">
              <w:rPr>
                <w:b w:val="1"/>
                <w:bCs w:val="1"/>
              </w:rPr>
              <w:t>M</w:t>
            </w:r>
            <w:r w:rsidR="463FA8F1">
              <w:rPr/>
              <w:t xml:space="preserve"> – </w:t>
            </w:r>
            <w:r w:rsidR="463FA8F1">
              <w:rPr/>
              <w:t>must</w:t>
            </w:r>
            <w:r w:rsidR="463FA8F1">
              <w:rPr/>
              <w:t xml:space="preserve"> (musi być)</w:t>
            </w:r>
          </w:p>
        </w:tc>
      </w:tr>
      <w:tr w:rsidR="463FA8F1" w:rsidTr="12EC37CE" w14:paraId="5811446A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6E80C81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0A07CD8" w:rsidP="463FA8F1" w:rsidRDefault="30A07CD8" w14:paraId="5A8FC1BE" w14:textId="6F15B75B">
            <w:pPr>
              <w:pStyle w:val="podpowiedzi"/>
            </w:pPr>
            <w:r w:rsidR="30A07CD8">
              <w:rPr/>
              <w:t>Integracja z systemem overpass API</w:t>
            </w:r>
          </w:p>
        </w:tc>
      </w:tr>
      <w:tr w:rsidR="463FA8F1" w:rsidTr="12EC37CE" w14:paraId="1D0D160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9801B52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36BDFA6" w:rsidP="463FA8F1" w:rsidRDefault="336BDFA6" w14:paraId="3554847E" w14:textId="5B239EE2">
            <w:pPr>
              <w:pStyle w:val="podpowiedzi"/>
            </w:pPr>
            <w:r w:rsidR="336BDFA6">
              <w:rPr/>
              <w:t xml:space="preserve">cykliczna aktualizacja bazy </w:t>
            </w:r>
            <w:r w:rsidR="1F074CE5">
              <w:rPr/>
              <w:t>dróg,</w:t>
            </w:r>
            <w:r w:rsidR="336BDFA6">
              <w:rPr/>
              <w:t xml:space="preserve"> ścieżek </w:t>
            </w:r>
            <w:r w:rsidR="336BDFA6">
              <w:rPr/>
              <w:t>itd</w:t>
            </w:r>
            <w:r w:rsidR="336BDFA6">
              <w:rPr/>
              <w:t xml:space="preserve"> w Gdańsku</w:t>
            </w:r>
          </w:p>
        </w:tc>
      </w:tr>
      <w:tr w:rsidR="463FA8F1" w:rsidTr="12EC37CE" w14:paraId="0246AE7B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1D74B53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444C578A" w14:textId="1E6370EC">
            <w:pPr>
              <w:pStyle w:val="podpowiedzi"/>
            </w:pPr>
            <w:r w:rsidR="463FA8F1">
              <w:rPr/>
              <w:t xml:space="preserve">Integracja algorytmu planowania trasy na podstawie </w:t>
            </w:r>
            <w:r w:rsidR="305D66F4">
              <w:rPr/>
              <w:t>danych</w:t>
            </w:r>
            <w:r w:rsidR="170A85D4">
              <w:rPr/>
              <w:t xml:space="preserve"> </w:t>
            </w:r>
            <w:r w:rsidR="5542A27B">
              <w:rPr/>
              <w:t>transportu publicznego</w:t>
            </w:r>
          </w:p>
        </w:tc>
      </w:tr>
      <w:tr w:rsidR="463FA8F1" w:rsidTr="12EC37CE" w14:paraId="7D1113A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B13A2DA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323AE928" w:rsidRDefault="463FA8F1" w14:paraId="21EBCBEA" w14:textId="6816F8CB">
            <w:pPr>
              <w:pStyle w:val="podpowiedzi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297F7C">
              <w:rPr/>
              <w:t>Graf połączeń pieszych, samochodowych i transportu miejskiego z punktami docelowymi na mapie</w:t>
            </w:r>
            <w:r w:rsidR="07E9D0AF">
              <w:rPr/>
              <w:t>, 2 wybrane przez użytkownika punkty - początek i koniec</w:t>
            </w:r>
          </w:p>
        </w:tc>
      </w:tr>
      <w:tr w:rsidR="463FA8F1" w:rsidTr="12EC37CE" w14:paraId="10CE2C6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1BA2210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323AE928" w:rsidRDefault="463FA8F1" w14:paraId="161E2696" w14:textId="09C4BC51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817839F">
              <w:rPr/>
              <w:t xml:space="preserve">Baza danych zawiera aktualne </w:t>
            </w:r>
            <w:r w:rsidR="0B78F554">
              <w:rPr/>
              <w:t>informacje</w:t>
            </w:r>
            <w:r w:rsidR="6817839F">
              <w:rPr/>
              <w:t xml:space="preserve"> o </w:t>
            </w:r>
            <w:r w:rsidR="6708E6EE">
              <w:rPr/>
              <w:t>ścieżkach w grafie</w:t>
            </w:r>
          </w:p>
        </w:tc>
      </w:tr>
      <w:tr w:rsidR="463FA8F1" w:rsidTr="12EC37CE" w14:paraId="4CB522C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AFB96A6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66062E6" w14:textId="2C70580B">
            <w:pPr>
              <w:pStyle w:val="komentarz"/>
            </w:pPr>
            <w:r w:rsidR="463FA8F1">
              <w:rPr/>
              <w:t>Przekazane dan</w:t>
            </w:r>
            <w:r w:rsidR="5D0BC95D">
              <w:rPr/>
              <w:t>e trasy według optymalnych założeń</w:t>
            </w:r>
          </w:p>
        </w:tc>
      </w:tr>
      <w:tr w:rsidR="463FA8F1" w:rsidTr="12EC37CE" w14:paraId="0E624B04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4A9BD85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900AE6E" w14:textId="7D75FD5B">
            <w:pPr>
              <w:pStyle w:val="komentarz"/>
            </w:pPr>
            <w:r w:rsidR="7330B378">
              <w:rPr/>
              <w:t xml:space="preserve">Brak połączenia między wybranymi punktami, system </w:t>
            </w:r>
            <w:r w:rsidR="7330B378">
              <w:rPr/>
              <w:t>powinien</w:t>
            </w:r>
            <w:r w:rsidR="7330B378">
              <w:rPr/>
              <w:t xml:space="preserve"> zwrócić informację o takie</w:t>
            </w:r>
            <w:r w:rsidR="7330B378">
              <w:rPr/>
              <w:t>j</w:t>
            </w:r>
            <w:r w:rsidR="7330B378">
              <w:rPr/>
              <w:t xml:space="preserve"> </w:t>
            </w:r>
            <w:r w:rsidR="7330B378">
              <w:rPr/>
              <w:t>styac</w:t>
            </w:r>
            <w:r w:rsidR="7330B378">
              <w:rPr/>
              <w:t>j</w:t>
            </w:r>
            <w:r w:rsidR="7330B378">
              <w:rPr/>
              <w:t>i</w:t>
            </w:r>
            <w:r w:rsidR="7330B378">
              <w:rPr/>
              <w:t xml:space="preserve"> zamiast zakończy</w:t>
            </w:r>
            <w:r w:rsidR="7330B378">
              <w:rPr/>
              <w:t>ć</w:t>
            </w:r>
            <w:r w:rsidR="7330B378">
              <w:rPr/>
              <w:t xml:space="preserve"> </w:t>
            </w:r>
            <w:r w:rsidR="7330B378">
              <w:rPr/>
              <w:t>żądanie</w:t>
            </w:r>
            <w:r w:rsidR="7330B378">
              <w:rPr/>
              <w:t xml:space="preserve"> niepowodzeniem.</w:t>
            </w:r>
          </w:p>
        </w:tc>
      </w:tr>
      <w:tr w:rsidR="463FA8F1" w:rsidTr="12EC37CE" w14:paraId="3C3372E6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D4378E8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A3822E3" w14:textId="4D8605CE">
            <w:pPr>
              <w:pStyle w:val="podpowiedzi"/>
            </w:pPr>
            <w:r w:rsidR="72191A7C">
              <w:rPr/>
              <w:t xml:space="preserve">Cała mapa Gdańska zajmuje ok 100 MB w formacie JSON, system powinien obliczać </w:t>
            </w:r>
            <w:r w:rsidR="243027C8">
              <w:rPr/>
              <w:t>optymalną</w:t>
            </w:r>
            <w:r w:rsidR="72191A7C">
              <w:rPr/>
              <w:t xml:space="preserve"> trasę na pełnym grafie połączeń, nie ma potrzeby tworzenia </w:t>
            </w:r>
            <w:r w:rsidR="044F3257">
              <w:rPr/>
              <w:t>pod grafów.</w:t>
            </w:r>
          </w:p>
        </w:tc>
      </w:tr>
      <w:tr w:rsidR="463FA8F1" w:rsidTr="12EC37CE" w14:paraId="6B22456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235033B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E7E0865" w14:textId="23A55A01">
            <w:pPr>
              <w:pStyle w:val="podpowiedzi"/>
            </w:pPr>
            <w:r w:rsidR="0B2F7838">
              <w:rPr/>
              <w:t>UOB01 UOB02</w:t>
            </w:r>
          </w:p>
        </w:tc>
      </w:tr>
      <w:tr w:rsidR="463FA8F1" w:rsidTr="12EC37CE" w14:paraId="4E1B7856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9F8FBDC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D9E58E1" w14:textId="5B25CFB4">
            <w:pPr>
              <w:pStyle w:val="podpowiedzi"/>
            </w:pPr>
          </w:p>
        </w:tc>
      </w:tr>
    </w:tbl>
    <w:p w:rsidR="078BAC5C" w:rsidP="078BAC5C" w:rsidRDefault="078BAC5C" w14:paraId="760024B7" w14:textId="5BA5BE99">
      <w:pPr>
        <w:pStyle w:val="Normalny"/>
      </w:pPr>
    </w:p>
    <w:p w:rsidR="078BAC5C" w:rsidP="323AE928" w:rsidRDefault="078BAC5C" w14:paraId="4E0C74D3" w14:textId="7C583820">
      <w:pPr>
        <w:pStyle w:val="Normalny"/>
        <w:ind w:firstLine="0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12EC37CE" w14:paraId="1C728F51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5292618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12EC37CE" w14:paraId="12C36CB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CF31337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3FA8F1" w:rsidP="463FA8F1" w:rsidRDefault="463FA8F1" w14:paraId="7D942C52" w14:textId="768CB4CF">
            <w:pPr>
              <w:pStyle w:val="podpowiedzi"/>
            </w:pPr>
            <w:r w:rsidR="3B47F420">
              <w:rPr/>
              <w:t>IO</w:t>
            </w:r>
            <w:r w:rsidR="146D1801">
              <w:rPr/>
              <w:t>5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B30B039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463FA8F1" w:rsidP="4BE9FEC4" w:rsidRDefault="463FA8F1" w14:paraId="6C6EDFF6" w14:textId="415FB760">
            <w:pPr>
              <w:pStyle w:val="podpowiedzi"/>
              <w:rPr>
                <w:b w:val="1"/>
                <w:bCs w:val="1"/>
              </w:rPr>
            </w:pPr>
            <w:r w:rsidRPr="4BE9FEC4" w:rsidR="11AC5B46">
              <w:rPr>
                <w:b w:val="1"/>
                <w:bCs w:val="1"/>
              </w:rPr>
              <w:t>S</w:t>
            </w:r>
          </w:p>
        </w:tc>
      </w:tr>
      <w:tr w:rsidR="463FA8F1" w:rsidTr="12EC37CE" w14:paraId="2AF5D420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4345AEE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30A3FBF" w:rsidP="463FA8F1" w:rsidRDefault="230A3FBF" w14:paraId="1641826D" w14:textId="1588E424">
            <w:pPr>
              <w:pStyle w:val="podpowiedzi"/>
            </w:pPr>
            <w:r w:rsidR="230A3FBF">
              <w:rPr/>
              <w:t xml:space="preserve">Implementacja interaktywnej mapy internetowej w oparciu o </w:t>
            </w:r>
            <w:r w:rsidR="230A3FBF">
              <w:rPr/>
              <w:t>leaflet</w:t>
            </w:r>
          </w:p>
        </w:tc>
      </w:tr>
      <w:tr w:rsidR="463FA8F1" w:rsidTr="12EC37CE" w14:paraId="7085C854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F30B5C8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7364982" w14:textId="62B4BAC5">
            <w:pPr>
              <w:pStyle w:val="podpowiedzi"/>
            </w:pPr>
            <w:r w:rsidR="584E3448">
              <w:rPr/>
              <w:t>Aplikacja zawiera dwuwymiarową mapę, kolorystycznie dostosowaną do trybu ciemnego / jasnego zgodnie z ustawieniami urządzenia użytkownika</w:t>
            </w:r>
            <w:r w:rsidR="4F3FA161">
              <w:rPr/>
              <w:t>.</w:t>
            </w:r>
          </w:p>
        </w:tc>
      </w:tr>
      <w:tr w:rsidR="463FA8F1" w:rsidTr="12EC37CE" w14:paraId="490DF24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28FC421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2CE93B6" w14:textId="4AA5473A">
            <w:pPr>
              <w:pStyle w:val="podpowiedzi"/>
            </w:pPr>
            <w:r w:rsidR="37AEDFFB">
              <w:rPr/>
              <w:t>Mapa zawiera ikony przedstawiające atrakcje turystycznych, po których kliknięciu otworzy się okienko z informacjami o tej atrakcji. Mapa obsługuje urządzenia obsługiwane przy pomocy myszki jak i urządzenia z ekranami dotykowymi.</w:t>
            </w:r>
          </w:p>
        </w:tc>
      </w:tr>
      <w:tr w:rsidR="463FA8F1" w:rsidTr="12EC37CE" w14:paraId="2D4EF953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337678A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ED97403" w14:textId="220EC4EF">
            <w:pPr>
              <w:pStyle w:val="podpowiedzi"/>
            </w:pPr>
            <w:commentRangeStart w:id="1938325630"/>
            <w:commentRangeEnd w:id="1938325630"/>
            <w:r>
              <w:rPr>
                <w:rStyle w:val="CommentReference"/>
              </w:rPr>
              <w:commentReference w:id="1938325630"/>
            </w:r>
            <w:r w:rsidR="31484997">
              <w:rPr/>
              <w:t>Lista atrakcji turystycznych wraz z informacjami o nich, schemat kolorstyczny urządzenia (jasny / ciemny)</w:t>
            </w:r>
          </w:p>
        </w:tc>
      </w:tr>
      <w:tr w:rsidR="463FA8F1" w:rsidTr="12EC37CE" w14:paraId="3049E789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5B55511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DDBAF78" w14:textId="21B4E64F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0A2F7E6">
              <w:rPr/>
              <w:t>-</w:t>
            </w:r>
          </w:p>
        </w:tc>
      </w:tr>
      <w:tr w:rsidR="463FA8F1" w:rsidTr="12EC37CE" w14:paraId="3EF35BB9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771002D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131DEB1" w14:textId="6150F6C5">
            <w:pPr>
              <w:pStyle w:val="komentarz"/>
            </w:pPr>
            <w:r w:rsidR="1FFA1B0C">
              <w:rPr/>
              <w:t>-</w:t>
            </w:r>
          </w:p>
        </w:tc>
      </w:tr>
      <w:tr w:rsidR="463FA8F1" w:rsidTr="12EC37CE" w14:paraId="24DBF76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1F0CF32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04DF3249" w14:textId="471C1458">
            <w:pPr>
              <w:pStyle w:val="komentarz"/>
            </w:pPr>
            <w:r w:rsidR="2AE1B333">
              <w:rPr/>
              <w:t>Brak atrakcji turystycznych – mapa powinna pokazać informację o braku danych</w:t>
            </w:r>
          </w:p>
        </w:tc>
      </w:tr>
      <w:tr w:rsidR="463FA8F1" w:rsidTr="12EC37CE" w14:paraId="1F766A3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9314FE9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0F26C45" w14:textId="62BBDCA2">
            <w:pPr>
              <w:pStyle w:val="podpowiedzi"/>
            </w:pPr>
            <w:r w:rsidR="1FF56A7F">
              <w:rPr/>
              <w:t>Kafelki mapy w różnych wersjach kolorystycznych zapewni usługa Stadia Maps</w:t>
            </w:r>
          </w:p>
        </w:tc>
      </w:tr>
      <w:tr w:rsidR="463FA8F1" w:rsidTr="12EC37CE" w14:paraId="45CE4FE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C67A303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3921071" w14:textId="5C3646FE">
            <w:pPr>
              <w:pStyle w:val="podpowiedzi"/>
            </w:pPr>
            <w:r w:rsidR="554754E3">
              <w:rPr/>
              <w:t>UOB01, UOB02</w:t>
            </w:r>
          </w:p>
        </w:tc>
      </w:tr>
      <w:tr w:rsidR="463FA8F1" w:rsidTr="12EC37CE" w14:paraId="6AD98FF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A8D3AD7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2A9E464" w14:textId="5B25CFB4">
            <w:pPr>
              <w:pStyle w:val="podpowiedzi"/>
            </w:pPr>
          </w:p>
        </w:tc>
      </w:tr>
    </w:tbl>
    <w:p w:rsidR="078BAC5C" w:rsidP="078BAC5C" w:rsidRDefault="078BAC5C" w14:paraId="5EA16823" w14:textId="056F0BE2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323AE928" w14:paraId="1E0CDD40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B15C39E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323AE928" w14:paraId="59A2085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AF17090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3FA8F1" w:rsidP="463FA8F1" w:rsidRDefault="463FA8F1" w14:paraId="22CBCAD7" w14:textId="7D08421B">
            <w:pPr>
              <w:pStyle w:val="podpowiedzi"/>
            </w:pPr>
            <w:r w:rsidR="463FA8F1">
              <w:rPr/>
              <w:t>IO</w:t>
            </w:r>
            <w:r w:rsidR="12973596">
              <w:rPr/>
              <w:t>7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4F65C7E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0DA47918" w:rsidP="463FA8F1" w:rsidRDefault="0DA47918" w14:paraId="5E2B922B" w14:textId="0AFA22FF">
            <w:pPr>
              <w:pStyle w:val="podpowiedzi"/>
            </w:pPr>
            <w:r w:rsidRPr="463FA8F1" w:rsidR="0DA47918">
              <w:rPr>
                <w:b w:val="1"/>
                <w:bCs w:val="1"/>
              </w:rPr>
              <w:t>C</w:t>
            </w:r>
            <w:r w:rsidR="0DA47918">
              <w:rPr/>
              <w:t xml:space="preserve"> – </w:t>
            </w:r>
            <w:r w:rsidR="0DA47918">
              <w:rPr/>
              <w:t>could</w:t>
            </w:r>
            <w:r w:rsidR="0DA47918">
              <w:rPr/>
              <w:t xml:space="preserve"> (może być)</w:t>
            </w:r>
          </w:p>
        </w:tc>
      </w:tr>
      <w:tr w:rsidR="463FA8F1" w:rsidTr="323AE928" w14:paraId="0DA5DE7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E730AA6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EFF93E6" w:rsidP="463FA8F1" w:rsidRDefault="4EFF93E6" w14:paraId="200B7E6F" w14:textId="505B844C">
            <w:pPr>
              <w:pStyle w:val="podpowiedzi"/>
            </w:pPr>
            <w:r w:rsidR="4EFF93E6">
              <w:rPr/>
              <w:t>Integracja z systemem otwartych danych o transporcie miejskim w Gdańsku</w:t>
            </w:r>
          </w:p>
        </w:tc>
      </w:tr>
      <w:tr w:rsidR="463FA8F1" w:rsidTr="323AE928" w14:paraId="11B6152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23B287C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CF6EBB0" w:rsidP="463FA8F1" w:rsidRDefault="6CF6EBB0" w14:paraId="51EF29D9" w14:textId="30F91A5E">
            <w:pPr>
              <w:pStyle w:val="podpowiedzi"/>
            </w:pPr>
            <w:r w:rsidR="6E109FAC">
              <w:rPr/>
              <w:t>cykliczna aktualizacja danych o trasach komunikacyjnych, rozkładach jazdy i ścieżkach linii transportowych</w:t>
            </w:r>
          </w:p>
          <w:p w:rsidR="6CF6EBB0" w:rsidP="02D77A4F" w:rsidRDefault="6CF6EBB0" w14:paraId="7C5B9F0B" w14:textId="7D4C9F31">
            <w:pPr>
              <w:pStyle w:val="Normalny"/>
            </w:pPr>
          </w:p>
        </w:tc>
      </w:tr>
      <w:tr w:rsidR="463FA8F1" w:rsidTr="323AE928" w14:paraId="05F3D1B1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DA84924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098D5618" w14:textId="6D3EAA8B">
            <w:pPr>
              <w:pStyle w:val="podpowiedzi"/>
            </w:pPr>
            <w:r w:rsidR="13386753">
              <w:rPr/>
              <w:t>Aplikacja zawiera aktualne dane o komunikacji miejskiej w częstotliwości zmian do 1 godziny</w:t>
            </w:r>
          </w:p>
        </w:tc>
      </w:tr>
      <w:tr w:rsidR="463FA8F1" w:rsidTr="323AE928" w14:paraId="3349E83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90B0048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44B2AF49" w14:textId="5831758F">
            <w:pPr>
              <w:pStyle w:val="podpowiedzi"/>
            </w:pPr>
            <w:commentRangeStart w:id="2120402644"/>
            <w:commentRangeEnd w:id="2120402644"/>
            <w:r>
              <w:rPr>
                <w:rStyle w:val="CommentReference"/>
              </w:rPr>
              <w:commentReference w:id="2120402644"/>
            </w:r>
            <w:r w:rsidR="4B1A56FF">
              <w:rPr/>
              <w:t>-</w:t>
            </w:r>
          </w:p>
        </w:tc>
      </w:tr>
      <w:tr w:rsidR="463FA8F1" w:rsidTr="323AE928" w14:paraId="0E7C200E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7FB3C69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3DF1A21" w14:textId="1B544CAA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83C8A5C">
              <w:rPr/>
              <w:t>API urzędu transportu miejskiego w Gdańsku działa poprawnie</w:t>
            </w:r>
          </w:p>
        </w:tc>
      </w:tr>
      <w:tr w:rsidR="463FA8F1" w:rsidTr="323AE928" w14:paraId="3A14898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E0BD5A1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038A9F8" w14:textId="0EFA1C5C">
            <w:pPr>
              <w:pStyle w:val="komentarz"/>
            </w:pPr>
            <w:r w:rsidR="383AEB6B">
              <w:rPr/>
              <w:t>Docelowa baza danych działa poprawnie</w:t>
            </w:r>
          </w:p>
        </w:tc>
      </w:tr>
      <w:tr w:rsidR="463FA8F1" w:rsidTr="323AE928" w14:paraId="56CD51C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50AC2F5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574EB4E" w14:textId="3F70E654">
            <w:pPr>
              <w:pStyle w:val="komentarz"/>
            </w:pPr>
            <w:r w:rsidR="0BE18FEF">
              <w:rPr/>
              <w:t xml:space="preserve">API urzędu transportu miejskiego w Gdańsku nie działa poprawnie, system powinien zapisać w logach </w:t>
            </w:r>
            <w:r w:rsidR="0BE18FEF">
              <w:rPr/>
              <w:t>informację</w:t>
            </w:r>
            <w:r w:rsidR="0BE18FEF">
              <w:rPr/>
              <w:t xml:space="preserve"> o błędzie w przeładowaniu danych i ponowić działanie w następnym okresie synchronizacji</w:t>
            </w:r>
          </w:p>
        </w:tc>
      </w:tr>
      <w:tr w:rsidR="463FA8F1" w:rsidTr="323AE928" w14:paraId="62CCD56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0493BBD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02AFAC2D" w14:textId="66B00C64">
            <w:pPr>
              <w:pStyle w:val="podpowiedzi"/>
            </w:pPr>
            <w:r w:rsidR="7B34539C">
              <w:rPr/>
              <w:t>Dane powinny być strumieniowane w formacje JSON a przechowywane w bazie danych</w:t>
            </w:r>
          </w:p>
        </w:tc>
      </w:tr>
      <w:tr w:rsidR="463FA8F1" w:rsidTr="323AE928" w14:paraId="3E546140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E9A60AF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EAD3F81" w14:textId="77ABD43C">
            <w:pPr>
              <w:pStyle w:val="podpowiedzi"/>
            </w:pPr>
            <w:r w:rsidR="00C030B7">
              <w:rPr/>
              <w:t>UOB01</w:t>
            </w:r>
          </w:p>
        </w:tc>
      </w:tr>
      <w:tr w:rsidR="463FA8F1" w:rsidTr="323AE928" w14:paraId="1DD87985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E690C01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32BE87F" w14:textId="5B25CFB4">
            <w:pPr>
              <w:pStyle w:val="podpowiedzi"/>
            </w:pPr>
          </w:p>
        </w:tc>
      </w:tr>
    </w:tbl>
    <w:p w:rsidR="078BAC5C" w:rsidP="078BAC5C" w:rsidRDefault="078BAC5C" w14:paraId="00C2A4F7" w14:textId="0EA0F282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12EC37CE" w14:paraId="2C105D5E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34E1B5D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12EC37CE" w14:paraId="69CEF77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6310544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3FA8F1" w:rsidP="463FA8F1" w:rsidRDefault="463FA8F1" w14:paraId="517E2BA3" w14:textId="1C96B6B1">
            <w:pPr>
              <w:pStyle w:val="podpowiedzi"/>
            </w:pPr>
            <w:r w:rsidR="463FA8F1">
              <w:rPr/>
              <w:t>IO</w:t>
            </w:r>
            <w:r w:rsidR="491D2FA4">
              <w:rPr/>
              <w:t>8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C2BD80A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463FA8F1" w:rsidP="463FA8F1" w:rsidRDefault="463FA8F1" w14:paraId="65279AC3" w14:textId="106A233B">
            <w:pPr>
              <w:pStyle w:val="podpowiedzi"/>
            </w:pPr>
            <w:r w:rsidR="6B68382B">
              <w:rPr/>
              <w:t>W</w:t>
            </w:r>
          </w:p>
        </w:tc>
      </w:tr>
      <w:tr w:rsidR="463FA8F1" w:rsidTr="12EC37CE" w14:paraId="02E4278F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8A48CFC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C71C817" w:rsidP="463FA8F1" w:rsidRDefault="6C71C817" w14:paraId="64C44429" w14:textId="57AA0F7D">
            <w:pPr>
              <w:pStyle w:val="podpowiedzi"/>
            </w:pPr>
            <w:r w:rsidR="5FEDBB94">
              <w:rPr/>
              <w:t>O</w:t>
            </w:r>
            <w:r w:rsidR="2400D557">
              <w:rPr/>
              <w:t>pcja przekierowania do zakupu biletów dla komunikacji miejskiej</w:t>
            </w:r>
          </w:p>
        </w:tc>
      </w:tr>
      <w:tr w:rsidR="463FA8F1" w:rsidTr="12EC37CE" w14:paraId="2FC358BB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3EB8D22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E0F30F8" w14:textId="4F588A31">
            <w:pPr>
              <w:pStyle w:val="podpowiedzi"/>
            </w:pPr>
            <w:r w:rsidR="0D198896">
              <w:rPr/>
              <w:t>Po wybraniu</w:t>
            </w:r>
            <w:r w:rsidR="268A1636">
              <w:rPr/>
              <w:t xml:space="preserve"> trybu transportu z wykorzystaniem Komunikacji miejskiej pojawia się propozycja skorzystania z jakieś aplikacji do zakupu biletów np. </w:t>
            </w:r>
            <w:r w:rsidR="268A1636">
              <w:rPr/>
              <w:t>skycash</w:t>
            </w:r>
          </w:p>
        </w:tc>
      </w:tr>
      <w:tr w:rsidR="463FA8F1" w:rsidTr="12EC37CE" w14:paraId="4F0B5BD4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DA40E52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1A14CD82" w14:textId="74DED46B">
            <w:pPr>
              <w:pStyle w:val="podpowiedzi"/>
            </w:pPr>
            <w:r w:rsidR="729D4C9E">
              <w:rPr/>
              <w:t>Opcja transportu przekazuje informacje w formie linka do polecanej aplikacji</w:t>
            </w:r>
          </w:p>
        </w:tc>
      </w:tr>
      <w:tr w:rsidR="463FA8F1" w:rsidTr="12EC37CE" w14:paraId="3C2FA7FA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3ED5581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76E30086" w14:textId="5145D1D1">
            <w:pPr>
              <w:pStyle w:val="podpowiedzi"/>
            </w:pPr>
            <w:r w:rsidR="314231D0">
              <w:rPr/>
              <w:t>Transport</w:t>
            </w:r>
            <w:r w:rsidR="37249612">
              <w:rPr/>
              <w:t xml:space="preserve"> publiczny</w:t>
            </w:r>
          </w:p>
        </w:tc>
      </w:tr>
      <w:tr w:rsidR="463FA8F1" w:rsidTr="12EC37CE" w14:paraId="47BF9219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424F584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124B0F9" w14:textId="0E74B877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31C6B3">
              <w:rPr/>
              <w:t xml:space="preserve">Użytkownik wybrał tryb nawigacji poprzez </w:t>
            </w:r>
            <w:r w:rsidR="29980BF9">
              <w:rPr/>
              <w:t>transport publiczny</w:t>
            </w:r>
          </w:p>
        </w:tc>
      </w:tr>
      <w:tr w:rsidR="463FA8F1" w:rsidTr="12EC37CE" w14:paraId="5719AEA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4FEACC1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F3AF7E8" w14:textId="7C5A6F5D">
            <w:pPr>
              <w:pStyle w:val="komentarz"/>
            </w:pPr>
            <w:r w:rsidR="293D2D14">
              <w:rPr/>
              <w:t>Przekierowanie działa</w:t>
            </w:r>
          </w:p>
        </w:tc>
      </w:tr>
      <w:tr w:rsidR="463FA8F1" w:rsidTr="12EC37CE" w14:paraId="6DE32DCD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12BF62E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5779FF7B" w14:textId="785BEE9C">
            <w:pPr>
              <w:pStyle w:val="komentarz"/>
            </w:pPr>
            <w:r w:rsidR="0336267D">
              <w:rPr/>
              <w:t xml:space="preserve">Brak </w:t>
            </w:r>
            <w:r w:rsidR="0336267D">
              <w:rPr/>
              <w:t>internetu</w:t>
            </w:r>
            <w:r w:rsidR="0336267D">
              <w:rPr/>
              <w:t xml:space="preserve"> informacje </w:t>
            </w:r>
            <w:r w:rsidR="0336267D">
              <w:rPr/>
              <w:t>przekazuje</w:t>
            </w:r>
            <w:r w:rsidR="0336267D">
              <w:rPr/>
              <w:t xml:space="preserve"> że bez internetu ta funkcja nie działa</w:t>
            </w:r>
          </w:p>
        </w:tc>
      </w:tr>
      <w:tr w:rsidR="463FA8F1" w:rsidTr="12EC37CE" w14:paraId="4011001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CE21CA4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53F96AFF" w14:textId="57CF53F9">
            <w:pPr>
              <w:pStyle w:val="podpowiedzi"/>
            </w:pPr>
          </w:p>
        </w:tc>
      </w:tr>
      <w:tr w:rsidR="463FA8F1" w:rsidTr="12EC37CE" w14:paraId="14FD976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BC77D5D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09F00EDE" w14:textId="0E0C8A18">
            <w:pPr>
              <w:pStyle w:val="podpowiedzi"/>
            </w:pPr>
            <w:r w:rsidR="2EB44D8F">
              <w:rPr/>
              <w:t>UOB01</w:t>
            </w:r>
          </w:p>
        </w:tc>
      </w:tr>
      <w:tr w:rsidR="463FA8F1" w:rsidTr="12EC37CE" w14:paraId="44B1962A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E30CF30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49296CC" w14:textId="5B25CFB4">
            <w:pPr>
              <w:pStyle w:val="podpowiedzi"/>
            </w:pPr>
          </w:p>
        </w:tc>
      </w:tr>
    </w:tbl>
    <w:p w:rsidR="078BAC5C" w:rsidP="078BAC5C" w:rsidRDefault="078BAC5C" w14:paraId="77BEE44F" w14:textId="15A4C16B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463FA8F1" w:rsidTr="12EC37CE" w14:paraId="3B76339D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228F40AB">
            <w:pPr>
              <w:pStyle w:val="wpiswtabeli"/>
            </w:pPr>
            <w:r w:rsidR="463FA8F1">
              <w:rPr/>
              <w:t>KARTA WYMAGANIA</w:t>
            </w:r>
          </w:p>
        </w:tc>
      </w:tr>
      <w:tr w:rsidR="463FA8F1" w:rsidTr="12EC37CE" w14:paraId="65A457C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E8C7343">
            <w:pPr>
              <w:pStyle w:val="tekstwtabeliTNR"/>
            </w:pPr>
            <w:r w:rsidR="463FA8F1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463FA8F1" w:rsidP="463FA8F1" w:rsidRDefault="463FA8F1" w14:paraId="2D089A6D" w14:textId="72D6A74F">
            <w:pPr>
              <w:pStyle w:val="podpowiedzi"/>
            </w:pPr>
            <w:r w:rsidR="463FA8F1">
              <w:rPr/>
              <w:t>IO</w:t>
            </w:r>
            <w:r w:rsidR="08F273D4">
              <w:rPr/>
              <w:t>9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7B37AFDE">
            <w:pPr>
              <w:pStyle w:val="tekstwtabeliTNR"/>
            </w:pPr>
            <w:r w:rsidR="463FA8F1">
              <w:rPr/>
              <w:t>Priorytet</w:t>
            </w:r>
            <w:r w:rsidR="463FA8F1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463FA8F1" w:rsidP="463FA8F1" w:rsidRDefault="463FA8F1" w14:paraId="34A6A485" w14:textId="258BC2B9">
            <w:pPr>
              <w:pStyle w:val="podpowiedzi"/>
            </w:pPr>
            <w:r w:rsidR="6F432341">
              <w:rPr/>
              <w:t>C</w:t>
            </w:r>
          </w:p>
        </w:tc>
      </w:tr>
      <w:tr w:rsidR="463FA8F1" w:rsidTr="12EC37CE" w14:paraId="4FA86530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3D6201F">
            <w:pPr>
              <w:pStyle w:val="tekstwtabeliTNR"/>
            </w:pPr>
            <w:r w:rsidR="463FA8F1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5B34A113" w14:textId="04C975D1">
            <w:pPr>
              <w:pStyle w:val="podpowiedzi"/>
            </w:pPr>
            <w:r w:rsidR="463FA8F1">
              <w:rPr/>
              <w:t>Integracja z system biletów</w:t>
            </w:r>
            <w:r w:rsidR="76044763">
              <w:rPr/>
              <w:t xml:space="preserve"> konkretnej atrakcji</w:t>
            </w:r>
            <w:r w:rsidR="463FA8F1">
              <w:rPr/>
              <w:t xml:space="preserve"> online</w:t>
            </w:r>
          </w:p>
        </w:tc>
      </w:tr>
      <w:tr w:rsidR="463FA8F1" w:rsidTr="12EC37CE" w14:paraId="02837D68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E9BD4CF">
            <w:pPr>
              <w:pStyle w:val="tekstwtabeliTNR"/>
            </w:pPr>
            <w:r w:rsidR="463FA8F1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57826E8F" w14:textId="07F197C8">
            <w:pPr>
              <w:pStyle w:val="podpowiedzi"/>
            </w:pPr>
            <w:r w:rsidR="463FA8F1">
              <w:rPr/>
              <w:t xml:space="preserve">cykliczna aktualizacja danych o </w:t>
            </w:r>
            <w:r w:rsidR="2D2A51FF">
              <w:rPr/>
              <w:t>cennikach danej atrakcji</w:t>
            </w:r>
          </w:p>
        </w:tc>
      </w:tr>
      <w:tr w:rsidR="463FA8F1" w:rsidTr="12EC37CE" w14:paraId="3DA36D99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1B062FB">
            <w:pPr>
              <w:pStyle w:val="tekstwtabeliTNR"/>
            </w:pPr>
            <w:r w:rsidR="463FA8F1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37E6E398" w:rsidP="463FA8F1" w:rsidRDefault="37E6E398" w14:paraId="3862E8C9" w14:textId="1922DF3C">
            <w:pPr>
              <w:pStyle w:val="podpowiedzi"/>
            </w:pPr>
            <w:r w:rsidR="37E6E398">
              <w:rPr/>
              <w:t>Link przekierowujący do strony z sklepem internetowym danej atrakcji</w:t>
            </w:r>
          </w:p>
        </w:tc>
      </w:tr>
      <w:tr w:rsidR="463FA8F1" w:rsidTr="12EC37CE" w14:paraId="03FDECDE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C3D17FF">
            <w:pPr>
              <w:pStyle w:val="tekstwtabeliTNR"/>
            </w:pPr>
            <w:r w:rsidR="463FA8F1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30AD6C95" w14:textId="753931EF">
            <w:pPr>
              <w:pStyle w:val="podpowiedzi"/>
            </w:pPr>
            <w:r w:rsidR="20A0ED23">
              <w:rPr/>
              <w:t>Użytkownik wybrał szczegółowe informacje dotyczące atrakcji</w:t>
            </w:r>
          </w:p>
        </w:tc>
      </w:tr>
      <w:tr w:rsidR="463FA8F1" w:rsidTr="12EC37CE" w14:paraId="47B7DBEB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15571D36">
            <w:pPr>
              <w:pStyle w:val="tekstwtabeliTNR"/>
            </w:pPr>
            <w:r w:rsidR="463FA8F1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4BE6B007" w14:textId="1B47DFEE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C039B34">
              <w:rPr/>
              <w:t>Miejsce z informacją polecanych platformach kupna</w:t>
            </w:r>
          </w:p>
        </w:tc>
      </w:tr>
      <w:tr w:rsidR="463FA8F1" w:rsidTr="12EC37CE" w14:paraId="086B54B2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5DA3278E">
            <w:pPr>
              <w:pStyle w:val="tekstwtabeliTNR"/>
            </w:pPr>
            <w:r w:rsidR="463FA8F1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494CE311" w14:textId="13533307">
            <w:pPr>
              <w:pStyle w:val="komentarz"/>
            </w:pPr>
          </w:p>
        </w:tc>
      </w:tr>
      <w:tr w:rsidR="463FA8F1" w:rsidTr="12EC37CE" w14:paraId="2522F1DA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47FFB59D">
            <w:pPr>
              <w:pStyle w:val="tekstwtabeliTNR"/>
            </w:pPr>
            <w:r w:rsidR="463FA8F1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2D708AF9" w14:textId="769F0D15">
            <w:pPr>
              <w:pStyle w:val="komentarz"/>
            </w:pPr>
            <w:r w:rsidR="5446AA6D">
              <w:rPr/>
              <w:t>Funkcjonalność nie działa</w:t>
            </w:r>
          </w:p>
        </w:tc>
      </w:tr>
      <w:tr w:rsidR="463FA8F1" w:rsidTr="12EC37CE" w14:paraId="0D970B20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02A38981">
            <w:pPr>
              <w:pStyle w:val="tekstwtabeliTNR"/>
            </w:pPr>
            <w:r w:rsidR="463FA8F1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56C8DE6E" w14:textId="03961314">
            <w:pPr>
              <w:pStyle w:val="podpowiedzi"/>
            </w:pPr>
            <w:r w:rsidR="28E55734">
              <w:rPr/>
              <w:t>Strona z listą podstron, W planie podróży przekierowanie do odpowiedniej aplikacji</w:t>
            </w:r>
          </w:p>
        </w:tc>
      </w:tr>
      <w:tr w:rsidR="463FA8F1" w:rsidTr="12EC37CE" w14:paraId="22C297C6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39CF7CBD">
            <w:pPr>
              <w:pStyle w:val="tekstwtabeliTNR"/>
            </w:pPr>
            <w:r w:rsidR="463FA8F1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02D77A4F" w:rsidRDefault="463FA8F1" w14:paraId="7B2F2F26" w14:textId="1E81ABC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1D8E8A8A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</w:t>
            </w:r>
          </w:p>
        </w:tc>
      </w:tr>
      <w:tr w:rsidR="463FA8F1" w:rsidTr="12EC37CE" w14:paraId="322D53E4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463FA8F1" w:rsidP="463FA8F1" w:rsidRDefault="463FA8F1" w14:paraId="6A3BD219">
            <w:pPr>
              <w:pStyle w:val="tekstwtabeliTNR"/>
            </w:pPr>
            <w:r w:rsidR="463FA8F1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463FA8F1" w:rsidP="463FA8F1" w:rsidRDefault="463FA8F1" w14:paraId="69144A2E" w14:textId="5B25CFB4">
            <w:pPr>
              <w:pStyle w:val="podpowiedzi"/>
            </w:pPr>
          </w:p>
        </w:tc>
      </w:tr>
    </w:tbl>
    <w:p w:rsidR="078BAC5C" w:rsidP="078BAC5C" w:rsidRDefault="078BAC5C" w14:paraId="77CCA0D2" w14:textId="685C2CEF">
      <w:pPr>
        <w:pStyle w:val="Normalny"/>
      </w:pPr>
    </w:p>
    <w:tbl>
      <w:tblPr>
        <w:tblW w:w="0" w:type="auto"/>
        <w:tblInd w:w="7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2ED7069D" w:rsidTr="02D77A4F" w14:paraId="4EFDD613">
        <w:trPr>
          <w:trHeight w:val="300"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50A3E679">
            <w:pPr>
              <w:pStyle w:val="wpiswtabeli"/>
            </w:pPr>
            <w:r w:rsidR="2ED7069D">
              <w:rPr/>
              <w:t>KARTA WYMAGANIA</w:t>
            </w:r>
          </w:p>
        </w:tc>
      </w:tr>
      <w:tr w:rsidR="2ED7069D" w:rsidTr="02D77A4F" w14:paraId="1BE41764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6F3C2DD4">
            <w:pPr>
              <w:pStyle w:val="tekstwtabeliTNR"/>
            </w:pPr>
            <w:r w:rsidR="2ED7069D">
              <w:rPr/>
              <w:t>Identyfikator:</w:t>
            </w:r>
          </w:p>
        </w:tc>
        <w:tc>
          <w:tcPr>
            <w:tcW w:w="1971" w:type="dxa"/>
            <w:tcMar/>
            <w:vAlign w:val="center"/>
          </w:tcPr>
          <w:p w:rsidR="2ED7069D" w:rsidP="2ED7069D" w:rsidRDefault="2ED7069D" w14:paraId="636D6DB6" w14:textId="7B210D02">
            <w:pPr>
              <w:pStyle w:val="podpowiedzi"/>
            </w:pPr>
            <w:r w:rsidR="2ED7069D">
              <w:rPr/>
              <w:t>IO</w:t>
            </w:r>
            <w:r w:rsidR="438D380C">
              <w:rPr/>
              <w:t>10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53C0C793">
            <w:pPr>
              <w:pStyle w:val="tekstwtabeliTNR"/>
            </w:pPr>
            <w:r w:rsidR="2ED7069D">
              <w:rPr/>
              <w:t>Priorytet</w:t>
            </w:r>
            <w:r w:rsidR="2ED7069D">
              <w:rPr/>
              <w:t>:</w:t>
            </w:r>
          </w:p>
        </w:tc>
        <w:tc>
          <w:tcPr>
            <w:tcW w:w="3782" w:type="dxa"/>
            <w:tcMar/>
            <w:vAlign w:val="center"/>
          </w:tcPr>
          <w:p w:rsidR="2ED7069D" w:rsidP="2ED7069D" w:rsidRDefault="2ED7069D" w14:paraId="26799D55" w14:textId="1C7955DF">
            <w:pPr>
              <w:pStyle w:val="podpowiedzi"/>
            </w:pPr>
            <w:r w:rsidRPr="2ED7069D" w:rsidR="2ED7069D">
              <w:rPr>
                <w:b w:val="1"/>
                <w:bCs w:val="1"/>
              </w:rPr>
              <w:t>M</w:t>
            </w:r>
            <w:r w:rsidR="2ED7069D">
              <w:rPr/>
              <w:t xml:space="preserve"> – </w:t>
            </w:r>
            <w:r w:rsidR="2ED7069D">
              <w:rPr/>
              <w:t>must</w:t>
            </w:r>
            <w:r w:rsidR="2ED7069D">
              <w:rPr/>
              <w:t xml:space="preserve"> (musi być)</w:t>
            </w:r>
          </w:p>
        </w:tc>
      </w:tr>
      <w:tr w:rsidR="2ED7069D" w:rsidTr="02D77A4F" w14:paraId="22D1866F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03292BB8">
            <w:pPr>
              <w:pStyle w:val="tekstwtabeliTNR"/>
            </w:pPr>
            <w:r w:rsidR="2ED7069D">
              <w:rPr/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3B249F78" w14:textId="4DBE49AE">
            <w:pPr>
              <w:pStyle w:val="podpowiedzi"/>
            </w:pPr>
            <w:r w:rsidR="2ED7069D">
              <w:rPr/>
              <w:t xml:space="preserve">Integracja </w:t>
            </w:r>
            <w:r w:rsidR="5A1EBCC4">
              <w:rPr/>
              <w:t>z podstawową listą atrakcji Miasta Gdańsk</w:t>
            </w:r>
          </w:p>
        </w:tc>
      </w:tr>
      <w:tr w:rsidR="2ED7069D" w:rsidTr="02D77A4F" w14:paraId="63F2C63F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01202723">
            <w:pPr>
              <w:pStyle w:val="tekstwtabeliTNR"/>
            </w:pPr>
            <w:r w:rsidR="2ED7069D">
              <w:rPr/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10F88EDA" w14:textId="7B259713">
            <w:pPr>
              <w:pStyle w:val="podpowiedzi"/>
            </w:pPr>
            <w:r w:rsidR="2ED7069D">
              <w:rPr/>
              <w:t xml:space="preserve">cykliczna aktualizacja danych </w:t>
            </w:r>
            <w:r w:rsidR="72DD96B2">
              <w:rPr/>
              <w:t>POI Miasta Gdańsk</w:t>
            </w:r>
          </w:p>
        </w:tc>
      </w:tr>
      <w:tr w:rsidR="2ED7069D" w:rsidTr="02D77A4F" w14:paraId="463DE5FB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1059F1DD">
            <w:pPr>
              <w:pStyle w:val="tekstwtabeliTNR"/>
            </w:pPr>
            <w:r w:rsidR="2ED7069D">
              <w:rPr/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2290B019" w14:textId="1922DF3C">
            <w:pPr>
              <w:pStyle w:val="podpowiedzi"/>
            </w:pPr>
            <w:r w:rsidR="2ED7069D">
              <w:rPr/>
              <w:t>Link przekierowujący do strony z sklepem internetowym danej atrakcji</w:t>
            </w:r>
          </w:p>
        </w:tc>
      </w:tr>
      <w:tr w:rsidR="2ED7069D" w:rsidTr="02D77A4F" w14:paraId="64779395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11518A2B">
            <w:pPr>
              <w:pStyle w:val="tekstwtabeliTNR"/>
            </w:pPr>
            <w:r w:rsidR="2ED7069D">
              <w:rPr/>
              <w:t>Dane wejściowe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21465AF" w:rsidP="2ED7069D" w:rsidRDefault="721465AF" w14:paraId="654DEF5C" w14:textId="121D8ECA">
            <w:pPr>
              <w:pStyle w:val="podpowiedzi"/>
            </w:pPr>
            <w:r w:rsidR="721465AF">
              <w:rPr/>
              <w:t xml:space="preserve">Nazwa </w:t>
            </w:r>
            <w:r w:rsidR="58C0DA96">
              <w:rPr/>
              <w:t>,</w:t>
            </w:r>
            <w:r w:rsidR="58C0DA96">
              <w:rPr/>
              <w:t xml:space="preserve"> czasy otwarcia </w:t>
            </w:r>
          </w:p>
        </w:tc>
      </w:tr>
      <w:tr w:rsidR="2ED7069D" w:rsidTr="02D77A4F" w14:paraId="20CF548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670DE8A8">
            <w:pPr>
              <w:pStyle w:val="tekstwtabeliTNR"/>
            </w:pPr>
            <w:r w:rsidR="2ED7069D">
              <w:rPr/>
              <w:t>Warunki początkowe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7083C019" w:rsidP="2ED7069D" w:rsidRDefault="7083C019" w14:paraId="2A8501FB" w14:textId="50A99D05">
            <w:pPr>
              <w:pStyle w:val="komentarz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083C019">
              <w:rPr/>
              <w:t xml:space="preserve">Dla podstawowych poi system powinien implementować web </w:t>
            </w:r>
            <w:r w:rsidR="7083C019">
              <w:rPr/>
              <w:t>scrappera</w:t>
            </w:r>
            <w:r w:rsidR="7083C019">
              <w:rPr/>
              <w:t xml:space="preserve"> który automatycznie będzie aktualizować godziny otwarcia oraz stan atrakcji</w:t>
            </w:r>
            <w:r>
              <w:br/>
            </w:r>
          </w:p>
        </w:tc>
      </w:tr>
      <w:tr w:rsidR="2ED7069D" w:rsidTr="02D77A4F" w14:paraId="2F484AA6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5A36DAF2">
            <w:pPr>
              <w:pStyle w:val="tekstwtabeliTNR"/>
            </w:pPr>
            <w:r w:rsidR="2ED7069D">
              <w:rPr/>
              <w:t>Warunki końcowe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1190E4AF" w14:textId="6B801A63">
            <w:pPr>
              <w:pStyle w:val="komentarz"/>
            </w:pPr>
            <w:r w:rsidR="68FA2341">
              <w:rPr/>
              <w:t>Integracje przewiduje 10 ATRAKCJI Najbardziej popularnych w gdańsku</w:t>
            </w:r>
          </w:p>
        </w:tc>
      </w:tr>
      <w:tr w:rsidR="2ED7069D" w:rsidTr="02D77A4F" w14:paraId="4DDEFFA0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575677C1">
            <w:pPr>
              <w:pStyle w:val="tekstwtabeliTNR"/>
            </w:pPr>
            <w:r w:rsidR="2ED7069D">
              <w:rPr/>
              <w:t>Sytuacje wyjątkowe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41CF7997" w14:textId="150AC852">
            <w:pPr>
              <w:pStyle w:val="komentarz"/>
            </w:pPr>
            <w:r w:rsidR="30A14149">
              <w:rPr/>
              <w:t xml:space="preserve">Jeśli </w:t>
            </w:r>
            <w:r w:rsidR="30A14149">
              <w:rPr/>
              <w:t>scapper</w:t>
            </w:r>
            <w:r w:rsidR="30A14149">
              <w:rPr/>
              <w:t xml:space="preserve"> nie </w:t>
            </w:r>
            <w:r w:rsidR="30A14149">
              <w:rPr/>
              <w:t>działą</w:t>
            </w:r>
            <w:r w:rsidR="30A14149">
              <w:rPr/>
              <w:t xml:space="preserve"> przedstawia ostatnią aktualną informacje</w:t>
            </w:r>
          </w:p>
        </w:tc>
      </w:tr>
      <w:tr w:rsidR="2ED7069D" w:rsidTr="02D77A4F" w14:paraId="723E0257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0B1D18EB">
            <w:pPr>
              <w:pStyle w:val="tekstwtabeliTNR"/>
            </w:pPr>
            <w:r w:rsidR="2ED7069D">
              <w:rPr/>
              <w:t>Szczegóły implementacji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661069EA" w:rsidP="2ED7069D" w:rsidRDefault="661069EA" w14:paraId="0AA52E80" w14:textId="19CF1685">
            <w:pPr>
              <w:pStyle w:val="podpowiedzi"/>
              <w:suppressLineNumbers w:val="0"/>
              <w:bidi w:val="0"/>
            </w:pPr>
            <w:hyperlink r:id="R87acb3ea75a044bf">
              <w:r w:rsidRPr="2ED7069D" w:rsidR="661069EA">
                <w:rPr>
                  <w:rStyle w:val="Hyperlink"/>
                </w:rPr>
                <w:t>https://www.gdansk.pl/turystyka-w-gdansku/informacja-turystyczna,a,3761</w:t>
              </w:r>
              <w:r>
                <w:br/>
              </w:r>
              <w:r>
                <w:br/>
              </w:r>
            </w:hyperlink>
            <w:hyperlink r:id="Rf2c701d19e7e4153">
              <w:r w:rsidRPr="2ED7069D" w:rsidR="4562DC83">
                <w:rPr>
                  <w:rStyle w:val="Hyperlink"/>
                </w:rPr>
                <w:t>https://www.gdansk.pl/turystyka-w-gdansku/atrakcje-turystyczne,a,784</w:t>
              </w:r>
              <w:r>
                <w:br/>
              </w:r>
            </w:hyperlink>
            <w:hyperlink r:id="R6cad91edccd54685">
              <w:r w:rsidRPr="2ED7069D" w:rsidR="58AC2A74">
                <w:rPr>
                  <w:rStyle w:val="Hyperlink"/>
                </w:rPr>
                <w:t>https://www.gdansk.pl/turystyka-w-gdansku/gdanskie-zabytki,a,3685</w:t>
              </w:r>
              <w:r>
                <w:br/>
              </w:r>
            </w:hyperlink>
            <w:hyperlink r:id="R3bffc8bfe2cf4131">
              <w:r w:rsidRPr="2ED7069D" w:rsidR="6B706BA0">
                <w:rPr>
                  <w:rStyle w:val="Hyperlink"/>
                </w:rPr>
                <w:t>https://pomorskie.travel/</w:t>
              </w:r>
            </w:hyperlink>
          </w:p>
        </w:tc>
      </w:tr>
      <w:tr w:rsidR="2ED7069D" w:rsidTr="02D77A4F" w14:paraId="273FA35C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337DE7B3">
            <w:pPr>
              <w:pStyle w:val="tekstwtabeliTNR"/>
            </w:pPr>
            <w:r w:rsidR="2ED7069D">
              <w:rPr/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02D77A4F" w:rsidRDefault="2ED7069D" w14:paraId="4C3D5027" w14:textId="62900FD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0BE0E482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2ED7069D" w:rsidTr="02D77A4F" w14:paraId="756E5A7A">
        <w:trPr>
          <w:trHeight w:val="300"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2ED7069D" w:rsidP="2ED7069D" w:rsidRDefault="2ED7069D" w14:paraId="781D37A3">
            <w:pPr>
              <w:pStyle w:val="tekstwtabeliTNR"/>
            </w:pPr>
            <w:r w:rsidR="2ED7069D">
              <w:rPr/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2ED7069D" w:rsidP="2ED7069D" w:rsidRDefault="2ED7069D" w14:paraId="5A6911B2" w14:textId="5B25CFB4">
            <w:pPr>
              <w:pStyle w:val="podpowiedzi"/>
            </w:pPr>
          </w:p>
        </w:tc>
      </w:tr>
    </w:tbl>
    <w:p w:rsidR="078BAC5C" w:rsidP="078BAC5C" w:rsidRDefault="078BAC5C" w14:paraId="1F857365" w14:textId="747E6422">
      <w:pPr>
        <w:pStyle w:val="Normalny"/>
      </w:pPr>
    </w:p>
    <w:p w:rsidR="078BAC5C" w:rsidP="078BAC5C" w:rsidRDefault="078BAC5C" w14:paraId="6E403F46" w14:textId="23276433">
      <w:pPr>
        <w:pStyle w:val="Normalny"/>
      </w:pPr>
    </w:p>
    <w:p w:rsidRPr="00A32660" w:rsidR="00606BDC" w:rsidP="00365051" w:rsidRDefault="00606BDC" w14:paraId="5F89C0DF" w14:textId="77777777">
      <w:pPr>
        <w:pStyle w:val="Nagwek2"/>
        <w:rPr/>
      </w:pPr>
      <w:r w:rsidR="00606BDC">
        <w:rPr/>
        <w:t xml:space="preserve">Wymagania </w:t>
      </w:r>
      <w:r w:rsidR="00AC04D3">
        <w:rPr/>
        <w:t>pozaf</w:t>
      </w:r>
      <w:r w:rsidR="00606BDC">
        <w:rPr/>
        <w:t>unkcjonalne</w:t>
      </w:r>
    </w:p>
    <w:p w:rsidR="00606BDC" w:rsidP="008A30F7" w:rsidRDefault="00606BDC" w14:paraId="42B915A3" w14:textId="7777777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Pr="009B52AE" w:rsidR="00606BDC" w:rsidP="008A30F7" w:rsidRDefault="00606BDC" w14:paraId="517FD3E6" w14:textId="7777777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</w:r>
      <w:r w:rsidRPr="009B52AE">
        <w:t>„</w:t>
      </w:r>
      <w:r w:rsidRPr="009B52AE" w:rsidR="00920B0A">
        <w:t>Wysoka dostępność systemu”</w:t>
      </w:r>
      <w:r w:rsidRPr="009B52AE">
        <w:t>,</w:t>
      </w:r>
    </w:p>
    <w:p w:rsidR="009B52AE" w:rsidP="008A30F7" w:rsidRDefault="00606BDC" w14:paraId="2FF0F58C" w14:textId="77777777">
      <w:pPr>
        <w:pStyle w:val="podpowiedzi"/>
      </w:pPr>
      <w:r w:rsidRPr="009B52AE">
        <w:t>powinno być:</w:t>
      </w:r>
      <w:r w:rsidRPr="009B52AE">
        <w:tab/>
      </w:r>
      <w:r w:rsidRPr="009B52AE" w:rsidR="00920B0A">
        <w:t xml:space="preserve">„System powinien być dostępny 7 dni w tygodniu, 24 godziny na dobę”. </w:t>
      </w:r>
    </w:p>
    <w:p w:rsidR="00606BDC" w:rsidP="008A30F7" w:rsidRDefault="00606BDC" w14:paraId="4A08D147" w14:textId="77777777">
      <w:pPr>
        <w:pStyle w:val="podpowiedzi"/>
      </w:pPr>
      <w:r>
        <w:t>zamiast:</w:t>
      </w:r>
      <w:r>
        <w:tab/>
      </w:r>
      <w:r>
        <w:tab/>
      </w:r>
      <w:r>
        <w:t>„System ma być łatwy w użyciu”,</w:t>
      </w:r>
    </w:p>
    <w:p w:rsidR="00606BDC" w:rsidP="008A30F7" w:rsidRDefault="00606BDC" w14:paraId="4F516D54" w14:textId="77777777">
      <w:pPr>
        <w:pStyle w:val="podpowiedzi"/>
      </w:pPr>
      <w:r>
        <w:t>powinno być:</w:t>
      </w:r>
      <w:r>
        <w:tab/>
      </w:r>
      <w:r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P="009B52AE" w:rsidRDefault="00606BDC" w14:paraId="01DC15DF" w14:textId="77777777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r w:rsidR="009B52AE">
        <w:t>przez</w:t>
      </w:r>
      <w:r w:rsidR="00EA66FA">
        <w:t xml:space="preserve"> </w:t>
      </w:r>
      <w:r>
        <w:t>niedoświadczonego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Pr="00EA66FA" w:rsidR="00EA66FA" w:rsidP="009B52AE" w:rsidRDefault="00EA66FA" w14:paraId="733FC421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078BAC5C" w14:paraId="6791EB51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70542810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F91DA3" w:rsidTr="078BAC5C" w14:paraId="14521151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63FD65DB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F91DA3" w:rsidP="006F5A48" w:rsidRDefault="00F91DA3" w14:paraId="0B395DD3" w14:textId="77777777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EA66FA" w14:paraId="32D12445" w14:textId="77777777">
            <w:pPr>
              <w:pStyle w:val="tekstwtabeliTNR"/>
            </w:pPr>
            <w:r>
              <w:t>Priorytet</w:t>
            </w:r>
            <w:r w:rsidRPr="005D58FD" w:rsidR="00F91D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1C6942E3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0D37AD73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2C05C3FC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743C5EA7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P="009671D1" w:rsidRDefault="009671D1" w14:paraId="4B083124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78BAC5C" w14:paraId="193E9DCB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B6EFEBC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6F5A48" w:rsidRDefault="00F91DA3" w14:paraId="5C2F2F83" w14:textId="77777777">
            <w:pPr>
              <w:pStyle w:val="podpowiedzi"/>
            </w:pPr>
            <w:r>
              <w:t>{krótki opis}</w:t>
            </w:r>
          </w:p>
        </w:tc>
      </w:tr>
      <w:tr w:rsidR="00025A94" w:rsidTr="078BAC5C" w14:paraId="64722D5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025A94" w:rsidP="006F5A48" w:rsidRDefault="00025A94" w14:paraId="12382920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025A94" w:rsidP="00DF67CD" w:rsidRDefault="00025A94" w14:paraId="0F8E62D5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 }</w:t>
            </w:r>
          </w:p>
        </w:tc>
      </w:tr>
      <w:tr w:rsidR="00D43452" w:rsidTr="078BAC5C" w14:paraId="2D6C30A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0B414F26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63862CA9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78BAC5C" w14:paraId="4C77EDD8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A9347AB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6F312C28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78BAC5C" w14:paraId="405C884A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2FEC664A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1B1CF12A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78BAC5C" w:rsidP="078BAC5C" w:rsidRDefault="078BAC5C" w14:paraId="313CA4E1" w14:textId="2DC9D911">
      <w:pPr>
        <w:pStyle w:val="Nagwek2"/>
        <w:numPr>
          <w:numId w:val="0"/>
        </w:numPr>
        <w:ind w:left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4D0765C4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622051D8" w14:textId="68E0D689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27FD330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E85D6F1" w14:textId="086C23A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5D127B4" w14:textId="236628E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NF01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308A83D" w14:textId="3971E84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B372088" w14:textId="6AD964D4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could (może być)</w:t>
            </w:r>
          </w:p>
        </w:tc>
      </w:tr>
      <w:tr w:rsidR="078BAC5C" w:rsidTr="02D77A4F" w14:paraId="791C2D7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21C7DF38" w14:textId="01F0C6D0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2F127EF3" w14:textId="56F61E02">
            <w:pPr>
              <w:spacing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Dostęp 24/7</w:t>
            </w:r>
          </w:p>
        </w:tc>
      </w:tr>
      <w:tr w:rsidR="078BAC5C" w:rsidTr="02D77A4F" w14:paraId="49677FE4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98419C3" w14:textId="3B3C055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3FC2040D" w14:textId="56404F0A">
            <w:pPr>
              <w:spacing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System powinien być dostępny 7 dni w tygodniu, 24 godziny na dobę. Na potrzeby prac utrzymaniowych dopuszcza się niedostępność max 8h w skali miesiąca w godzinach nocnych (SLA 98.905%)</w:t>
            </w:r>
          </w:p>
        </w:tc>
      </w:tr>
      <w:tr w:rsidR="078BAC5C" w:rsidTr="02D77A4F" w14:paraId="0E30D35D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4F490F9F" w14:textId="18A86B9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5BBAC1B2" w14:textId="275363EB">
            <w:pPr>
              <w:spacing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maksymalny czas niedostępności systemu w skali miesiąca to 8h w godzinach 22:00-06:00</w:t>
            </w:r>
          </w:p>
        </w:tc>
      </w:tr>
      <w:tr w:rsidR="078BAC5C" w:rsidTr="02D77A4F" w14:paraId="6E6BA3F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0BAEF00B" w14:textId="4D18982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02D77A4F" w:rsidRDefault="078BAC5C" w14:paraId="0D0ACFBE" w14:textId="379A63D9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55D69538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078BAC5C" w:rsidTr="02D77A4F" w14:paraId="0D7112FB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60" w:type="dxa"/>
              <w:right w:w="60" w:type="dxa"/>
            </w:tcMar>
            <w:vAlign w:val="center"/>
          </w:tcPr>
          <w:p w:rsidR="078BAC5C" w:rsidP="078BAC5C" w:rsidRDefault="078BAC5C" w14:paraId="7D739799" w14:textId="3CE23296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60" w:type="dxa"/>
              <w:right w:w="60" w:type="dxa"/>
            </w:tcMar>
            <w:vAlign w:val="center"/>
          </w:tcPr>
          <w:p w:rsidR="078BAC5C" w:rsidP="463FA8F1" w:rsidRDefault="078BAC5C" w14:paraId="71368290" w14:textId="37C2CBB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5B7E9657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733B1AA" w14:textId="7CF9F77E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366D8DC8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8CC7DEA" w14:textId="2AD4B169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38C950B" w14:textId="1C7B0AC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NF02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EE4CB3E" w14:textId="3BD958D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14735C9" w14:textId="1B3C40BA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02D77A4F" w14:paraId="2FB9394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86B2C57" w14:textId="529453A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5315C24" w14:textId="38FFAB35">
            <w:pPr>
              <w:spacing w:before="0" w:beforeAutospacing="off" w:after="0" w:afterAutospacing="off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System musi być intuicyjny oraz responsywny na urządzeniach z małym ekranem</w:t>
            </w:r>
          </w:p>
        </w:tc>
      </w:tr>
      <w:tr w:rsidR="078BAC5C" w:rsidTr="02D77A4F" w14:paraId="54F7D59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7F4524F" w14:textId="7CC3BC1C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305AA99" w14:textId="3CEBEF7A">
            <w:pPr>
              <w:spacing w:before="0" w:beforeAutospacing="off" w:after="0" w:afterAutospacing="off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System używany na urządzeniach mobilnych, musi charakteryzować się wysoką responsywnością</w:t>
            </w:r>
          </w:p>
        </w:tc>
      </w:tr>
      <w:tr w:rsidR="078BAC5C" w:rsidTr="02D77A4F" w14:paraId="04697CE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39663F7" w14:textId="0CD9165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DABD946" w14:textId="2850DA75">
            <w:pPr>
              <w:spacing w:line="276" w:lineRule="auto"/>
              <w:ind w:firstLine="0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  <w:lang w:val="pl-PL"/>
              </w:rPr>
              <w:t>Wynik Lighthouse w kategorii performance na poziomie co najmniej 90%</w:t>
            </w:r>
          </w:p>
        </w:tc>
      </w:tr>
      <w:tr w:rsidR="078BAC5C" w:rsidTr="02D77A4F" w14:paraId="5FBED8F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69CE9D9" w14:textId="379E9C5D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Udziałowiec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2D77A4F" w:rsidRDefault="078BAC5C" w14:paraId="57E004B4" w14:textId="6A305C1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2ED37170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UOB02</w:t>
            </w:r>
          </w:p>
        </w:tc>
      </w:tr>
      <w:tr w:rsidR="078BAC5C" w:rsidTr="02D77A4F" w14:paraId="6B98375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95C9A56" w14:textId="3F3C3B83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9ADDF04" w14:textId="0E681C15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73215BB9" w14:textId="245DB0EA">
      <w:pPr>
        <w:pStyle w:val="Normalny"/>
      </w:pPr>
    </w:p>
    <w:p w:rsidR="078BAC5C" w:rsidP="078BAC5C" w:rsidRDefault="078BAC5C" w14:paraId="1C5A13F9" w14:textId="576F8291">
      <w:pPr>
        <w:pStyle w:val="Normalny"/>
      </w:pPr>
    </w:p>
    <w:p w:rsidR="078BAC5C" w:rsidP="078BAC5C" w:rsidRDefault="078BAC5C" w14:paraId="1685AA13" w14:textId="4B3D751C">
      <w:pPr>
        <w:pStyle w:val="Normalny"/>
      </w:pPr>
    </w:p>
    <w:p w:rsidRPr="009B52AE" w:rsidR="00606BDC" w:rsidP="00365051" w:rsidRDefault="00606BDC" w14:paraId="38E542EB" w14:textId="77777777">
      <w:pPr>
        <w:pStyle w:val="Nagwek2"/>
        <w:rPr/>
      </w:pPr>
      <w:r w:rsidR="00606BDC">
        <w:rPr/>
        <w:t>Wymagania na środowisko docelowe</w:t>
      </w:r>
    </w:p>
    <w:p w:rsidR="00606BDC" w:rsidP="008A30F7" w:rsidRDefault="00606BDC" w14:paraId="4E450883" w14:textId="77777777">
      <w:pPr>
        <w:pStyle w:val="podpowiedzi"/>
      </w:pPr>
      <w:r>
        <w:t xml:space="preserve">{W jakim środowisku będzie pracować system – o ile jest </w:t>
      </w:r>
      <w:r w:rsidR="00920B0A">
        <w:t>istotne, np. system operacyjny, rodzaje i wersje przeglądarek internetowych, itp</w:t>
      </w:r>
      <w:r>
        <w:t xml:space="preserve">. Może </w:t>
      </w:r>
      <w:r w:rsidR="00EA66FA">
        <w:t>się zdarzyć</w:t>
      </w:r>
      <w:r>
        <w:t>, że na tym etapie użytkownicy i inni udziałowcy nie wyspecyfikują środowiska docelowego.}</w:t>
      </w:r>
    </w:p>
    <w:p w:rsidRPr="00EA66FA" w:rsidR="00EA66FA" w:rsidP="009B52AE" w:rsidRDefault="00EA66FA" w14:paraId="49646CF2" w14:textId="77777777"/>
    <w:tbl>
      <w:tblPr>
        <w:tblW w:w="0" w:type="auto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078BAC5C" w14:paraId="1D0F5C5C" w14:textId="77777777">
        <w:trPr>
          <w:cantSplit/>
        </w:trPr>
        <w:tc>
          <w:tcPr>
            <w:tcW w:w="9140" w:type="dxa"/>
            <w:gridSpan w:val="4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CB45436" w14:textId="77777777">
            <w:pPr>
              <w:pStyle w:val="wpiswtabeli"/>
            </w:pPr>
            <w:r w:rsidRPr="005D58FD">
              <w:t>KARTA WYMAGANIA</w:t>
            </w:r>
          </w:p>
        </w:tc>
      </w:tr>
      <w:tr w:rsidR="00F91DA3" w:rsidTr="078BAC5C" w14:paraId="53F9C29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7156E67F" w14:textId="77777777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tcMar/>
            <w:vAlign w:val="center"/>
          </w:tcPr>
          <w:p w:rsidRPr="005A5155" w:rsidR="00F91DA3" w:rsidP="006F5A48" w:rsidRDefault="00F91DA3" w14:paraId="2DD5955E" w14:textId="77777777">
            <w:pPr>
              <w:pStyle w:val="podpowiedzi"/>
            </w:pPr>
            <w:r>
              <w:t xml:space="preserve">{jednoznaczny symbol np. </w:t>
            </w:r>
            <w:r w:rsidR="00784EDB">
              <w:t>ŚD01, ŚD02... lub WŚ01}</w:t>
            </w:r>
          </w:p>
        </w:tc>
        <w:tc>
          <w:tcPr>
            <w:tcW w:w="1406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EA66FA" w14:paraId="75CFFB1B" w14:textId="77777777">
            <w:pPr>
              <w:pStyle w:val="tekstwtabeliTNR"/>
            </w:pPr>
            <w:r>
              <w:t>Priorytet</w:t>
            </w:r>
            <w:r w:rsidRPr="005D58FD" w:rsidR="00F91DA3">
              <w:t>:</w:t>
            </w:r>
          </w:p>
        </w:tc>
        <w:tc>
          <w:tcPr>
            <w:tcW w:w="3782" w:type="dxa"/>
            <w:tcMar/>
            <w:vAlign w:val="center"/>
          </w:tcPr>
          <w:p w:rsidR="009671D1" w:rsidP="009671D1" w:rsidRDefault="009671D1" w14:paraId="46E13158" w14:textId="77777777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Pr="00100F18" w:rsidR="009671D1" w:rsidP="009671D1" w:rsidRDefault="009671D1" w14:paraId="482EE498" w14:textId="77777777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Pr="00100F18" w:rsidR="009671D1" w:rsidP="009671D1" w:rsidRDefault="009671D1" w14:paraId="4A047D13" w14:textId="77777777">
            <w:pPr>
              <w:pStyle w:val="podpowiedzi"/>
            </w:pPr>
            <w:r w:rsidRPr="009671D1">
              <w:rPr>
                <w:b/>
              </w:rPr>
              <w:t>S</w:t>
            </w:r>
            <w:r w:rsidRPr="00100F18">
              <w:t xml:space="preserve"> 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P="009671D1" w:rsidRDefault="009671D1" w14:paraId="293F2449" w14:textId="77777777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P="009671D1" w:rsidRDefault="009671D1" w14:paraId="765FCAF3" w14:textId="77777777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78BAC5C" w14:paraId="2A1C6121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2FAAED81" w14:textId="77777777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6F5A48" w:rsidRDefault="00F91DA3" w14:paraId="4B662EC0" w14:textId="77777777">
            <w:pPr>
              <w:pStyle w:val="podpowiedzi"/>
            </w:pPr>
            <w:r>
              <w:t>{krótki opis}</w:t>
            </w:r>
          </w:p>
        </w:tc>
      </w:tr>
      <w:tr w:rsidR="00F91DA3" w:rsidTr="078BAC5C" w14:paraId="66F61EC6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F91DA3" w:rsidP="006F5A48" w:rsidRDefault="00F91DA3" w14:paraId="1DC6FF9D" w14:textId="77777777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F91DA3" w:rsidP="009671D1" w:rsidRDefault="00F91DA3" w14:paraId="7648EE97" w14:textId="77777777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78BAC5C" w14:paraId="009D7F90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="00D43452" w:rsidP="00DF67CD" w:rsidRDefault="00D43452" w14:paraId="0B077EF4" w14:textId="77777777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D43452" w:rsidP="00DF67CD" w:rsidRDefault="00D43452" w14:paraId="399E1522" w14:textId="77777777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potrzeby </w:t>
            </w:r>
            <w:r w:rsidRPr="00313D1A">
              <w:t xml:space="preserve"> testów akceptacyjnych)</w:t>
            </w:r>
          </w:p>
        </w:tc>
      </w:tr>
      <w:tr w:rsidR="009671D1" w:rsidTr="078BAC5C" w14:paraId="318859EF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3533725B" w14:textId="77777777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11B6EBFF" w14:textId="77777777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78BAC5C" w14:paraId="0A48A6A7" w14:textId="77777777">
        <w:trPr>
          <w:cantSplit/>
        </w:trPr>
        <w:tc>
          <w:tcPr>
            <w:tcW w:w="1977" w:type="dxa"/>
            <w:shd w:val="clear" w:color="auto" w:fill="D9D9D9" w:themeFill="background1" w:themeFillShade="D9"/>
            <w:tcMar/>
            <w:vAlign w:val="center"/>
          </w:tcPr>
          <w:p w:rsidRPr="005D58FD" w:rsidR="009671D1" w:rsidP="00DF67CD" w:rsidRDefault="009671D1" w14:paraId="56EF022C" w14:textId="77777777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tcMar/>
            <w:vAlign w:val="center"/>
          </w:tcPr>
          <w:p w:rsidR="009671D1" w:rsidP="00DF67CD" w:rsidRDefault="009671D1" w14:paraId="2A333A19" w14:textId="77777777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78BAC5C" w:rsidP="078BAC5C" w:rsidRDefault="078BAC5C" w14:paraId="5FDEF854" w14:textId="4D4A20AB">
      <w:pPr>
        <w:pStyle w:val="Nagwek1"/>
        <w:numPr>
          <w:numId w:val="0"/>
        </w:numPr>
        <w:ind w:left="0"/>
      </w:pPr>
    </w:p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78A6B600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0B0DD2B" w14:textId="70A9172A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61359259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C6D6A19" w14:textId="5C3E60EE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FE159A2" w14:textId="21153A7A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ŚD01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35D3E06" w14:textId="00A0923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6745A21C" w14:textId="5726B91B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C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could (może być)</w:t>
            </w:r>
          </w:p>
        </w:tc>
      </w:tr>
      <w:tr w:rsidR="078BAC5C" w:rsidTr="02D77A4F" w14:paraId="62610105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16D609F" w14:textId="4D8BF60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AABCF1B" w14:textId="121E7736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Android</w:t>
            </w:r>
          </w:p>
        </w:tc>
      </w:tr>
      <w:tr w:rsidR="078BAC5C" w:rsidTr="02D77A4F" w14:paraId="5381A2C7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FED4D5C" w14:textId="113A83BF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ACB29CB" w14:textId="6ADD4491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 dniu premiery musi być dostępny na systemy mobilne Android </w:t>
            </w:r>
          </w:p>
        </w:tc>
      </w:tr>
      <w:tr w:rsidR="078BAC5C" w:rsidTr="02D77A4F" w14:paraId="743C8B5A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CA278D5" w14:textId="4AE55DB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A9073D" w14:textId="2778F419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System będzie działał sprawnie na systemy Android min. 2 dni przed premierą</w:t>
            </w:r>
          </w:p>
        </w:tc>
      </w:tr>
      <w:tr w:rsidR="078BAC5C" w:rsidTr="02D77A4F" w14:paraId="040C3E6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6C61316" w14:textId="34AD44C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2D77A4F" w:rsidRDefault="078BAC5C" w14:paraId="2E257F5A" w14:textId="05A16837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6A4C73F3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</w:t>
            </w:r>
          </w:p>
        </w:tc>
      </w:tr>
      <w:tr w:rsidR="078BAC5C" w:rsidTr="02D77A4F" w14:paraId="62AEA45E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C62B82" w14:textId="376B745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2E379C42" w14:textId="73FF89BC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RDefault="078BAC5C" w14:paraId="23B4FAF1" w14:textId="42C3476A"/>
    <w:tbl>
      <w:tblPr>
        <w:tblStyle w:val="Standardowy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08"/>
        <w:gridCol w:w="2408"/>
        <w:gridCol w:w="2408"/>
        <w:gridCol w:w="2408"/>
      </w:tblGrid>
      <w:tr w:rsidR="078BAC5C" w:rsidTr="02D77A4F" w14:paraId="4F5C364A">
        <w:trPr>
          <w:trHeight w:val="300"/>
        </w:trPr>
        <w:tc>
          <w:tcPr>
            <w:tcW w:w="9632" w:type="dxa"/>
            <w:gridSpan w:val="4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F4435F0" w14:textId="44E23F77">
            <w:pPr>
              <w:pStyle w:val="wpiswtabeli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6"/>
                <w:szCs w:val="16"/>
                <w:lang w:val="pl-PL"/>
              </w:rPr>
              <w:t>KARTA WYMAGANIA</w:t>
            </w:r>
          </w:p>
        </w:tc>
      </w:tr>
      <w:tr w:rsidR="078BAC5C" w:rsidTr="02D77A4F" w14:paraId="699F8B92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DB093EE" w14:textId="68DB2612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Identyfikator: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D94206F" w14:textId="3DCCAABD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ŚD02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E9C9F00" w14:textId="184A9488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Priorytet:</w:t>
            </w:r>
          </w:p>
        </w:tc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1C389CFF" w14:textId="563AE3D9">
            <w:pPr>
              <w:pStyle w:val="podpowiedzi"/>
              <w:spacing w:line="240" w:lineRule="auto"/>
              <w:ind w:firstLine="0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6"/>
                <w:szCs w:val="16"/>
                <w:lang w:val="pl-PL"/>
              </w:rPr>
              <w:t>M</w:t>
            </w: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 – must (musi być)</w:t>
            </w:r>
          </w:p>
        </w:tc>
      </w:tr>
      <w:tr w:rsidR="078BAC5C" w:rsidTr="02D77A4F" w14:paraId="5F5E2A4C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3A62B2B5" w14:textId="3DC1DB81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Nazwa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31484AB" w14:textId="4962E29E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Przeglądarka internetowa</w:t>
            </w:r>
          </w:p>
        </w:tc>
      </w:tr>
      <w:tr w:rsidR="078BAC5C" w:rsidTr="02D77A4F" w14:paraId="6B50DE56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08E552FB" w14:textId="4C71A2D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Opis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776DCB5" w14:textId="23A13394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</w:rPr>
            </w:pPr>
            <w:r w:rsidRPr="078BAC5C" w:rsidR="078BAC5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W dniu premiery musi być dostępny na urządzenia mobilne </w:t>
            </w:r>
          </w:p>
        </w:tc>
      </w:tr>
      <w:tr w:rsidR="078BAC5C" w:rsidTr="02D77A4F" w14:paraId="45E79E30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9986BA5" w14:textId="526CE6A7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Kryteria akceptacji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2ED7069D" w:rsidRDefault="078BAC5C" w14:paraId="48FE4D50" w14:textId="26615FA1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  <w:r w:rsidRPr="2ED7069D" w:rsidR="5036DD8E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 xml:space="preserve">System będzie działał sprawnie na wszystkich przeglądarkach internetowych </w:t>
            </w:r>
            <w:r>
              <w:br/>
            </w:r>
            <w:r>
              <w:br/>
            </w:r>
            <w:r w:rsidRPr="2ED7069D" w:rsidR="634E932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  <w:t>Interaktywna mapa wraz ze znacznikami poi powinna być responsywna i działać prawidłowo na urządzeniach z ekranem dotykowym jak i urządzeniach ze wskaźnikiem analogowym (myszka)</w:t>
            </w:r>
            <w:r>
              <w:br/>
            </w:r>
          </w:p>
        </w:tc>
      </w:tr>
      <w:tr w:rsidR="078BAC5C" w:rsidTr="02D77A4F" w14:paraId="24C67111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4E873633" w14:textId="1690660B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Interesariusz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2D77A4F" w:rsidRDefault="078BAC5C" w14:paraId="53BCAFEB" w14:textId="483FC69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color w:val="000000" w:themeColor="text1" w:themeTint="FF" w:themeShade="FF"/>
                <w:sz w:val="16"/>
                <w:szCs w:val="16"/>
                <w:lang w:val="pl-PL"/>
              </w:rPr>
            </w:pPr>
            <w:r w:rsidRPr="02D77A4F" w:rsidR="7A9E528F">
              <w:rPr>
                <w:rFonts w:ascii="Arial" w:hAnsi="Arial" w:eastAsia="Arial" w:cs="Arial"/>
                <w:b w:val="0"/>
                <w:bCs w:val="0"/>
                <w:i w:val="1"/>
                <w:iCs w:val="1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pl-PL"/>
              </w:rPr>
              <w:t>UOB01, UOB02,UOB03</w:t>
            </w:r>
          </w:p>
        </w:tc>
      </w:tr>
      <w:tr w:rsidR="078BAC5C" w:rsidTr="02D77A4F" w14:paraId="1631E23F">
        <w:trPr>
          <w:trHeight w:val="300"/>
        </w:trPr>
        <w:tc>
          <w:tcPr>
            <w:tcW w:w="240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5F944FB1" w14:textId="167C9F24">
            <w:pPr>
              <w:pStyle w:val="tekstwtabeliTNR"/>
              <w:spacing w:line="240" w:lineRule="auto"/>
              <w:ind w:firstLine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078BAC5C" w:rsidR="078BAC5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  <w:lang w:val="pl-PL"/>
              </w:rPr>
              <w:t>Wymagania powiązane</w:t>
            </w:r>
          </w:p>
        </w:tc>
        <w:tc>
          <w:tcPr>
            <w:tcW w:w="7224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078BAC5C" w:rsidP="078BAC5C" w:rsidRDefault="078BAC5C" w14:paraId="7887C31D" w14:textId="3B65916B">
            <w:pPr>
              <w:pStyle w:val="podpowiedzi"/>
              <w:spacing w:before="0" w:beforeAutospacing="off" w:after="0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16"/>
                <w:szCs w:val="16"/>
                <w:lang w:val="pl-PL"/>
              </w:rPr>
            </w:pPr>
          </w:p>
        </w:tc>
      </w:tr>
    </w:tbl>
    <w:p w:rsidR="078BAC5C" w:rsidP="078BAC5C" w:rsidRDefault="078BAC5C" w14:paraId="010F3570" w14:textId="5B5BBAAB">
      <w:pPr>
        <w:spacing w:line="276" w:lineRule="auto"/>
        <w:ind w:firstLine="357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w:rsidR="078BAC5C" w:rsidP="078BAC5C" w:rsidRDefault="078BAC5C" w14:paraId="33CE15FE" w14:textId="26DC32B3">
      <w:pPr>
        <w:pStyle w:val="Normalny"/>
      </w:pPr>
    </w:p>
    <w:p w:rsidR="078BAC5C" w:rsidP="078BAC5C" w:rsidRDefault="078BAC5C" w14:paraId="49B522B9" w14:textId="57A0F877">
      <w:pPr>
        <w:pStyle w:val="Normalny"/>
      </w:pPr>
    </w:p>
    <w:p w:rsidR="078BAC5C" w:rsidP="078BAC5C" w:rsidRDefault="078BAC5C" w14:paraId="0CE25674" w14:textId="3AACF855">
      <w:pPr>
        <w:pStyle w:val="Normalny"/>
      </w:pPr>
    </w:p>
    <w:p w:rsidR="00437B3D" w:rsidP="00EA456B" w:rsidRDefault="00437B3D" w14:paraId="202E18C8" w14:textId="77777777">
      <w:pPr>
        <w:pStyle w:val="Nagwek1"/>
        <w:rPr/>
      </w:pPr>
      <w:r w:rsidR="00437B3D">
        <w:rPr/>
        <w:t>Odwołania do literatury</w:t>
      </w:r>
    </w:p>
    <w:p w:rsidRPr="002A463E" w:rsidR="002A463E" w:rsidP="002A463E" w:rsidRDefault="00437B3D" w14:paraId="23796868" w14:textId="77777777">
      <w:pPr>
        <w:pStyle w:val="podpowiedzi"/>
      </w:pPr>
      <w:r w:rsidR="00437B3D">
        <w:rPr/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r w:rsidR="00437B3D">
        <w:rPr/>
        <w:t>Usunąć</w:t>
      </w:r>
      <w:r w:rsidR="00437B3D">
        <w:rPr/>
        <w:t xml:space="preserve"> jeśli nie dotyczy.}</w:t>
      </w:r>
    </w:p>
    <w:p w:rsidR="32FFBA9C" w:rsidP="2ED7069D" w:rsidRDefault="32FFBA9C" w14:paraId="5A62D844" w14:textId="7BA176BF">
      <w:pPr>
        <w:pStyle w:val="Normalny"/>
      </w:pPr>
      <w:r w:rsidR="32FFBA9C">
        <w:rPr/>
        <w:t xml:space="preserve">Def. POI – Point of </w:t>
      </w:r>
      <w:r w:rsidR="32FFBA9C">
        <w:rPr/>
        <w:t>interest</w:t>
      </w:r>
      <w:r w:rsidR="32FFBA9C">
        <w:rPr/>
        <w:t xml:space="preserve"> –tłumaczenie-&gt; punkt w przestrzeni, najczęściej na powierzchni Ziemi, który może być użyteczny lub wart uwagi.</w:t>
      </w:r>
    </w:p>
    <w:p w:rsidRPr="00437B3D" w:rsidR="00437B3D" w:rsidP="00EA456B" w:rsidRDefault="00437B3D" w14:paraId="03A716A8" w14:textId="77777777">
      <w:pPr>
        <w:pStyle w:val="Nagwek1"/>
        <w:rPr/>
      </w:pPr>
      <w:r w:rsidR="00437B3D">
        <w:rPr/>
        <w:t>Załączniki</w:t>
      </w:r>
    </w:p>
    <w:sectPr w:rsidRPr="00437B3D" w:rsidR="00437B3D" w:rsidSect="00BD50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134" w:right="1134" w:bottom="1418" w:left="1134" w:header="397" w:footer="720" w:gutter="567"/>
      <w:cols w:space="708"/>
      <w:docGrid w:linePitch="326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WR" w:author="Wiktor Rostkowski" w:date="2023-12-17T18:28:08" w:id="1108819451">
    <w:p w:rsidR="4BE9FEC4" w:rsidRDefault="4BE9FEC4" w14:paraId="3EF8094A" w14:textId="09625642">
      <w:pPr>
        <w:pStyle w:val="CommentText"/>
      </w:pPr>
      <w:r w:rsidR="4BE9FEC4">
        <w:rPr/>
        <w:t>Podzielić na offline i online (opis)</w:t>
      </w:r>
      <w:r>
        <w:rPr>
          <w:rStyle w:val="CommentReference"/>
        </w:rPr>
        <w:annotationRef/>
      </w:r>
    </w:p>
    <w:p w:rsidR="4BE9FEC4" w:rsidRDefault="4BE9FEC4" w14:paraId="2516ED2D" w14:textId="5A911275">
      <w:pPr>
        <w:pStyle w:val="CommentText"/>
      </w:pPr>
    </w:p>
  </w:comment>
  <w:comment w:initials="WR" w:author="Wiktor Rostkowski" w:date="2023-12-17T18:35:33" w:id="144395960">
    <w:p w:rsidR="4BE9FEC4" w:rsidRDefault="4BE9FEC4" w14:paraId="47C0A48F" w14:textId="585E0CA1">
      <w:pPr>
        <w:pStyle w:val="CommentText"/>
      </w:pPr>
      <w:r w:rsidR="4BE9FEC4">
        <w:rPr/>
        <w:t>Filtrowanie punktów</w:t>
      </w:r>
      <w:r>
        <w:rPr>
          <w:rStyle w:val="CommentReference"/>
        </w:rPr>
        <w:annotationRef/>
      </w:r>
    </w:p>
  </w:comment>
  <w:comment w:initials="WR" w:author="Wiktor Rostkowski" w:date="2023-12-17T18:36:34" w:id="2085171209">
    <w:p w:rsidR="4BE9FEC4" w:rsidRDefault="4BE9FEC4" w14:paraId="62915966" w14:textId="490CECE4">
      <w:pPr>
        <w:pStyle w:val="CommentText"/>
      </w:pPr>
      <w:r w:rsidR="4BE9FEC4">
        <w:rPr/>
        <w:t>Tylko Powiadomienia</w:t>
      </w:r>
      <w:r>
        <w:rPr>
          <w:rStyle w:val="CommentReference"/>
        </w:rPr>
        <w:annotationRef/>
      </w:r>
    </w:p>
  </w:comment>
  <w:comment w:initials="WR" w:author="Wiktor Rostkowski" w:date="2023-12-17T18:48:29" w:id="52640120">
    <w:p w:rsidR="4BE9FEC4" w:rsidRDefault="4BE9FEC4" w14:paraId="023F2A37" w14:textId="23BA47EA">
      <w:pPr>
        <w:pStyle w:val="CommentText"/>
      </w:pPr>
      <w:r w:rsidR="4BE9FEC4">
        <w:rPr/>
        <w:t>Dodać jak zostać to ma być zatwierdzone</w:t>
      </w:r>
      <w:r>
        <w:rPr>
          <w:rStyle w:val="CommentReference"/>
        </w:rPr>
        <w:annotationRef/>
      </w:r>
    </w:p>
  </w:comment>
  <w:comment w:initials="WR" w:author="Wiktor Rostkowski" w:date="2023-12-17T18:48:58" w:id="1512269068">
    <w:p w:rsidR="4BE9FEC4" w:rsidRDefault="4BE9FEC4" w14:paraId="1A44EBC8" w14:textId="61031FC3">
      <w:pPr>
        <w:pStyle w:val="CommentText"/>
      </w:pPr>
      <w:r w:rsidR="4BE9FEC4">
        <w:rPr/>
        <w:t>DOdać wymaganie o moderacji</w:t>
      </w:r>
      <w:r>
        <w:rPr>
          <w:rStyle w:val="CommentReference"/>
        </w:rPr>
        <w:annotationRef/>
      </w:r>
    </w:p>
  </w:comment>
  <w:comment w:initials="WR" w:author="Wiktor Rostkowski" w:date="2024-01-19T22:50:15" w:id="1938325630">
    <w:p w:rsidR="02D77A4F" w:rsidRDefault="02D77A4F" w14:paraId="23A8C3FF" w14:textId="57CFD336">
      <w:pPr>
        <w:pStyle w:val="CommentText"/>
      </w:pPr>
      <w:r>
        <w:fldChar w:fldCharType="begin"/>
      </w:r>
      <w:r>
        <w:instrText xml:space="preserve"> HYPERLINK "mailto:s24048@pjwstk.edu.pl"</w:instrText>
      </w:r>
      <w:bookmarkStart w:name="_@_810581AA14474B1EA70B90E789C2F866Z" w:id="1275428573"/>
      <w:r>
        <w:fldChar w:fldCharType="separate"/>
      </w:r>
      <w:bookmarkEnd w:id="1275428573"/>
      <w:r w:rsidRPr="02D77A4F" w:rsidR="02D77A4F">
        <w:rPr>
          <w:rStyle w:val="Mention"/>
          <w:noProof/>
        </w:rPr>
        <w:t>@Mateusz Budzisz</w:t>
      </w:r>
      <w:r>
        <w:fldChar w:fldCharType="end"/>
      </w:r>
      <w:r w:rsidR="02D77A4F">
        <w:rPr/>
        <w:t xml:space="preserve"> </w:t>
      </w:r>
      <w:r>
        <w:rPr>
          <w:rStyle w:val="CommentReference"/>
        </w:rPr>
        <w:annotationRef/>
      </w:r>
    </w:p>
    <w:p w:rsidR="02D77A4F" w:rsidRDefault="02D77A4F" w14:paraId="7AF4DC3E" w14:textId="7D4CFE88">
      <w:pPr>
        <w:pStyle w:val="CommentText"/>
      </w:pPr>
      <w:r w:rsidR="02D77A4F">
        <w:rPr/>
        <w:t>Tutaj Ty musisz to wypełnić</w:t>
      </w:r>
    </w:p>
  </w:comment>
  <w:comment w:initials="WR" w:author="Wiktor Rostkowski" w:date="2024-01-21T11:44:31" w:id="2120402644">
    <w:p w:rsidR="323AE928" w:rsidRDefault="323AE928" w14:paraId="2BC151E5" w14:textId="071DA458">
      <w:pPr>
        <w:pStyle w:val="CommentText"/>
      </w:pPr>
      <w:r>
        <w:fldChar w:fldCharType="begin"/>
      </w:r>
      <w:r>
        <w:instrText xml:space="preserve"> HYPERLINK "mailto:s24048@pjwstk.edu.pl"</w:instrText>
      </w:r>
      <w:bookmarkStart w:name="_@_BDB95D8CFF3140ECB43B8BE231CD0D13Z" w:id="48870785"/>
      <w:r>
        <w:fldChar w:fldCharType="separate"/>
      </w:r>
      <w:bookmarkEnd w:id="48870785"/>
      <w:r w:rsidRPr="323AE928" w:rsidR="323AE928">
        <w:rPr>
          <w:rStyle w:val="Mention"/>
          <w:noProof/>
        </w:rPr>
        <w:t>@Mateusz Budzisz</w:t>
      </w:r>
      <w:r>
        <w:fldChar w:fldCharType="end"/>
      </w:r>
      <w:r w:rsidR="323AE928">
        <w:rPr/>
        <w:t xml:space="preserve"> </w:t>
      </w:r>
      <w:r>
        <w:rPr>
          <w:rStyle w:val="CommentReference"/>
        </w:rPr>
        <w:annotationRef/>
      </w:r>
    </w:p>
  </w:comment>
  <w:comment w:initials="WR" w:author="Wiktor Rostkowski" w:date="2024-01-21T14:43:25" w:id="954951075">
    <w:p w:rsidR="20987CF6" w:rsidRDefault="20987CF6" w14:paraId="28B45932" w14:textId="38D8D3B6">
      <w:pPr>
        <w:pStyle w:val="CommentText"/>
      </w:pPr>
      <w:r>
        <w:fldChar w:fldCharType="begin"/>
      </w:r>
      <w:r>
        <w:instrText xml:space="preserve"> HYPERLINK "mailto:s24048@pjwstk.edu.pl"</w:instrText>
      </w:r>
      <w:bookmarkStart w:name="_@_C65F187F9CF346F6A6F6B4FA9AB1E5A2Z" w:id="1809214543"/>
      <w:r>
        <w:fldChar w:fldCharType="separate"/>
      </w:r>
      <w:bookmarkEnd w:id="1809214543"/>
      <w:r w:rsidRPr="20987CF6" w:rsidR="20987CF6">
        <w:rPr>
          <w:rStyle w:val="Mention"/>
          <w:noProof/>
        </w:rPr>
        <w:t>@Mateusz Budzisz</w:t>
      </w:r>
      <w:r>
        <w:fldChar w:fldCharType="end"/>
      </w:r>
      <w:r w:rsidR="20987CF6">
        <w:rPr/>
        <w:t xml:space="preserve"> </w:t>
      </w:r>
      <w:r>
        <w:rPr>
          <w:rStyle w:val="CommentReference"/>
        </w:rPr>
        <w:annotationRef/>
      </w:r>
    </w:p>
    <w:p w:rsidR="20987CF6" w:rsidRDefault="20987CF6" w14:paraId="68CFBD72" w14:textId="47AB9C65">
      <w:pPr>
        <w:pStyle w:val="CommentText"/>
      </w:pPr>
      <w:r w:rsidR="20987CF6">
        <w:rPr/>
        <w:t>Prosiłbym o sugestie</w:t>
      </w:r>
    </w:p>
  </w:comment>
  <w:comment w:initials="WR" w:author="Wiktor Rostkowski" w:date="2024-01-21T15:24:30" w:id="2120435574">
    <w:p w:rsidR="20987CF6" w:rsidRDefault="20987CF6" w14:paraId="08A4F061" w14:textId="7F3EDC2E">
      <w:pPr>
        <w:pStyle w:val="CommentText"/>
      </w:pPr>
      <w:r>
        <w:fldChar w:fldCharType="begin"/>
      </w:r>
      <w:r>
        <w:instrText xml:space="preserve"> HYPERLINK "mailto:s24048@pjwstk.edu.pl"</w:instrText>
      </w:r>
      <w:bookmarkStart w:name="_@_D011013F935F45269AFCFCA7937C9C7DZ" w:id="1412409453"/>
      <w:r>
        <w:fldChar w:fldCharType="separate"/>
      </w:r>
      <w:bookmarkEnd w:id="1412409453"/>
      <w:r w:rsidRPr="20987CF6" w:rsidR="20987CF6">
        <w:rPr>
          <w:rStyle w:val="Mention"/>
          <w:noProof/>
        </w:rPr>
        <w:t>@Mateusz Budzisz</w:t>
      </w:r>
      <w:r>
        <w:fldChar w:fldCharType="end"/>
      </w:r>
      <w:r w:rsidR="20987CF6">
        <w:rPr/>
        <w:t xml:space="preserve">  prosiłbym o sugestie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516ED2D"/>
  <w15:commentEx w15:done="0" w15:paraId="47C0A48F"/>
  <w15:commentEx w15:done="0" w15:paraId="62915966"/>
  <w15:commentEx w15:done="0" w15:paraId="023F2A37"/>
  <w15:commentEx w15:done="0" w15:paraId="1A44EBC8" w15:paraIdParent="023F2A37"/>
  <w15:commentEx w15:done="1" w15:paraId="7AF4DC3E"/>
  <w15:commentEx w15:done="1" w15:paraId="2BC151E5"/>
  <w15:commentEx w15:done="0" w15:paraId="68CFBD72"/>
  <w15:commentEx w15:done="0" w15:paraId="08A4F0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DF7A36" w16cex:dateUtc="2023-12-17T17:28:08.466Z"/>
  <w16cex:commentExtensible w16cex:durableId="3672E974" w16cex:dateUtc="2023-12-17T17:35:33.506Z"/>
  <w16cex:commentExtensible w16cex:durableId="5BEE30F8" w16cex:dateUtc="2023-12-17T17:36:34.244Z"/>
  <w16cex:commentExtensible w16cex:durableId="4147D33D" w16cex:dateUtc="2023-12-17T17:48:29.915Z">
    <w16cex:extLst>
      <w16:ext w16:uri="{CE6994B0-6A32-4C9F-8C6B-6E91EDA988CE}">
        <cr:reactions xmlns:cr="http://schemas.microsoft.com/office/comments/2020/reactions">
          <cr:reaction reactionType="1">
            <cr:reactionInfo dateUtc="2024-01-21T10:53:48.882Z">
              <cr:user userId="S::s23141@pjwstk.edu.pl::445e57ba-c726-4585-b0d5-fd8d5845f46f" userProvider="AD" userName="Wiktor Rostkowski"/>
            </cr:reactionInfo>
          </cr:reaction>
        </cr:reactions>
      </w16:ext>
    </w16cex:extLst>
  </w16cex:commentExtensible>
  <w16cex:commentExtensible w16cex:durableId="73DC8678" w16cex:dateUtc="2023-12-17T17:48:58.664Z"/>
  <w16cex:commentExtensible w16cex:durableId="5813BA1D" w16cex:dateUtc="2024-01-19T21:50:15.452Z"/>
  <w16cex:commentExtensible w16cex:durableId="1B56C905" w16cex:dateUtc="2024-01-21T10:44:31.935Z"/>
  <w16cex:commentExtensible w16cex:durableId="0ECF2DE5" w16cex:dateUtc="2024-01-21T13:43:25.843Z"/>
  <w16cex:commentExtensible w16cex:durableId="40B42270" w16cex:dateUtc="2024-01-21T14:24:30.82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516ED2D" w16cid:durableId="03DF7A36"/>
  <w16cid:commentId w16cid:paraId="47C0A48F" w16cid:durableId="3672E974"/>
  <w16cid:commentId w16cid:paraId="62915966" w16cid:durableId="5BEE30F8"/>
  <w16cid:commentId w16cid:paraId="023F2A37" w16cid:durableId="4147D33D"/>
  <w16cid:commentId w16cid:paraId="1A44EBC8" w16cid:durableId="73DC8678"/>
  <w16cid:commentId w16cid:paraId="7AF4DC3E" w16cid:durableId="5813BA1D"/>
  <w16cid:commentId w16cid:paraId="2BC151E5" w16cid:durableId="1B56C905"/>
  <w16cid:commentId w16cid:paraId="68CFBD72" w16cid:durableId="0ECF2DE5"/>
  <w16cid:commentId w16cid:paraId="08A4F061" w16cid:durableId="40B422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6FD2" w:rsidRDefault="00A76FD2" w14:paraId="57371607" w14:textId="77777777">
      <w:r>
        <w:separator/>
      </w:r>
    </w:p>
  </w:endnote>
  <w:endnote w:type="continuationSeparator" w:id="0">
    <w:p w:rsidR="00A76FD2" w:rsidRDefault="00A76FD2" w14:paraId="0D93E3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5EBCDE29" w14:textId="7777777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2512D" w:rsidR="00063D0C" w:rsidP="00613487" w:rsidRDefault="0032512D" w14:paraId="38C53D05" w14:textId="6C8CF9B1">
    <w:pPr>
      <w:pStyle w:val="Stopka"/>
      <w:pBdr>
        <w:top w:val="single" w:color="000000" w:sz="4" w:space="1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2D46C7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</w:t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</w:r>
    <w:r>
      <w:rPr>
        <w:rStyle w:val="Numerstrony"/>
        <w:rFonts w:ascii="Arial" w:hAnsi="Arial" w:cs="Arial"/>
        <w:sz w:val="16"/>
      </w:rPr>
      <w:t xml:space="preserve">Data ostatniego wydruku: </w:t>
    </w:r>
    <w:r w:rsidR="00613487"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 w:rsidR="00613487">
      <w:rPr>
        <w:rStyle w:val="Numerstrony"/>
        <w:rFonts w:ascii="Arial" w:hAnsi="Arial" w:cs="Arial"/>
        <w:sz w:val="16"/>
      </w:rPr>
      <w:fldChar w:fldCharType="separate"/>
    </w:r>
    <w:r w:rsidR="002D46C7">
      <w:rPr>
        <w:rStyle w:val="Numerstrony"/>
        <w:rFonts w:ascii="Arial" w:hAnsi="Arial" w:cs="Arial"/>
        <w:noProof/>
        <w:sz w:val="16"/>
      </w:rPr>
      <w:t>10 mar 2019 09:40</w:t>
    </w:r>
    <w:r w:rsidR="00613487">
      <w:rPr>
        <w:rStyle w:val="Numerstrony"/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1C53F4E7" w14:textId="77777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6FD2" w:rsidRDefault="00A76FD2" w14:paraId="0F1CBACB" w14:textId="77777777">
      <w:r>
        <w:separator/>
      </w:r>
    </w:p>
  </w:footnote>
  <w:footnote w:type="continuationSeparator" w:id="0">
    <w:p w:rsidR="00A76FD2" w:rsidRDefault="00A76FD2" w14:paraId="373FC02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3487" w:rsidRDefault="00613487" w14:paraId="652C0D59" w14:textId="7777777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BD503A" w:rsidR="00063D0C" w:rsidP="00BD503A" w:rsidRDefault="00063D0C" w14:paraId="00EE5741" w14:textId="77777777">
    <w:pPr>
      <w:pStyle w:val="Nagwek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A463E" w:rsidR="00237CBA" w:rsidP="002A463E" w:rsidRDefault="00237CBA" w14:paraId="2551141F" w14:textId="77777777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g+jO+NhPAhOSkP" int2:id="dqIT5egd">
      <int2:state int2:type="AugLoop_Text_Critique" int2:value="Rejected"/>
    </int2:textHash>
    <int2:textHash int2:hashCode="go6CBamZ2R+mhn" int2:id="0TcmRFeE">
      <int2:state int2:type="AugLoop_Text_Critique" int2:value="Rejected"/>
    </int2:textHash>
    <int2:textHash int2:hashCode="xtybyfd7SGoTs/" int2:id="HTJPZ8lq">
      <int2:state int2:type="AugLoop_Text_Critique" int2:value="Rejected"/>
    </int2:textHash>
    <int2:textHash int2:hashCode="4w3o/b0/JQLB0/" int2:id="RveDbp4v">
      <int2:state int2:type="AugLoop_Text_Critique" int2:value="Rejected"/>
    </int2:textHash>
    <int2:textHash int2:hashCode="VyPRZe1ZWVIH6M" int2:id="2Dm1TkKV">
      <int2:state int2:type="AugLoop_Text_Critique" int2:value="Rejected"/>
    </int2:textHash>
    <int2:textHash int2:hashCode="0dGqR6ef1ZbYKX" int2:id="TnOte0fc">
      <int2:state int2:type="AugLoop_Text_Critique" int2:value="Rejected"/>
    </int2:textHash>
    <int2:textHash int2:hashCode="hYBUsRpCUUyr9T" int2:id="7IgYwaG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8">
    <w:nsid w:val="600c19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75f298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784cd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c64d433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4350aa12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6fde13a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6573a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9d76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cc8b2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6c95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d4d54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23c6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15a44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8b71a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68472f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4506f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3780c27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124af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1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31524c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76251c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841b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349718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6eff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2aa5f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1fb8d5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502a9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6c404af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2b92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3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83c39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2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a411c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2983b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f8c31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2" w:hanging="360"/>
      </w:pPr>
    </w:lvl>
    <w:lvl xmlns:w="http://schemas.openxmlformats.org/wordprocessingml/2006/main" w:ilvl="2">
      <w:start w:val="1"/>
      <w:numFmt w:val="upperRoman"/>
      <w:lvlText w:val="%3."/>
      <w:lvlJc w:val="right"/>
      <w:pPr>
        <w:ind w:left="2682" w:hanging="36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4f05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7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51995e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e70bd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599c3c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0c5678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183955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5298810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d10b8f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05c304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58fa4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3f6b23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3ac393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6c95ae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b7ab84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ebe920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12b62e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e3a436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15371f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ebd87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f941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054df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0a8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acd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8bfe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f865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63b6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e7f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num w:numId="97">
    <w:abstractNumId w:val="68"/>
  </w:num>
  <w:num w:numId="96">
    <w:abstractNumId w:val="67"/>
  </w:num>
  <w:num w:numId="95">
    <w:abstractNumId w:val="66"/>
  </w:num>
  <w:num w:numId="94">
    <w:abstractNumId w:val="65"/>
  </w:num>
  <w:num w:numId="93">
    <w:abstractNumId w:val="64"/>
  </w:num>
  <w:num w:numId="92">
    <w:abstractNumId w:val="63"/>
  </w:num>
  <w:num w:numId="91">
    <w:abstractNumId w:val="62"/>
  </w:num>
  <w:num w:numId="90">
    <w:abstractNumId w:val="61"/>
  </w:num>
  <w:num w:numId="89">
    <w:abstractNumId w:val="60"/>
  </w:num>
  <w:num w:numId="88">
    <w:abstractNumId w:val="59"/>
  </w:num>
  <w:num w:numId="87">
    <w:abstractNumId w:val="58"/>
  </w:num>
  <w:num w:numId="86">
    <w:abstractNumId w:val="57"/>
  </w:num>
  <w:num w:numId="85">
    <w:abstractNumId w:val="56"/>
  </w:num>
  <w:num w:numId="84">
    <w:abstractNumId w:val="55"/>
  </w:num>
  <w:num w:numId="83">
    <w:abstractNumId w:val="54"/>
  </w:num>
  <w:num w:numId="82">
    <w:abstractNumId w:val="53"/>
  </w:num>
  <w:num w:numId="81">
    <w:abstractNumId w:val="52"/>
  </w:num>
  <w:num w:numId="80">
    <w:abstractNumId w:val="51"/>
  </w:num>
  <w:num w:numId="79">
    <w:abstractNumId w:val="50"/>
  </w:num>
  <w:num w:numId="78">
    <w:abstractNumId w:val="49"/>
  </w:num>
  <w:num w:numId="77">
    <w:abstractNumId w:val="48"/>
  </w:num>
  <w:num w:numId="76">
    <w:abstractNumId w:val="47"/>
  </w:num>
  <w:num w:numId="75">
    <w:abstractNumId w:val="46"/>
  </w:num>
  <w:num w:numId="74">
    <w:abstractNumId w:val="45"/>
  </w:num>
  <w:num w:numId="73">
    <w:abstractNumId w:val="44"/>
  </w:num>
  <w:num w:numId="72">
    <w:abstractNumId w:val="43"/>
  </w:num>
  <w:num w:numId="71">
    <w:abstractNumId w:val="42"/>
  </w:num>
  <w:num w:numId="70">
    <w:abstractNumId w:val="41"/>
  </w:num>
  <w:num w:numId="69">
    <w:abstractNumId w:val="40"/>
  </w:num>
  <w:num w:numId="68">
    <w:abstractNumId w:val="39"/>
  </w:num>
  <w:num w:numId="67">
    <w:abstractNumId w:val="38"/>
  </w:num>
  <w:num w:numId="66">
    <w:abstractNumId w:val="37"/>
  </w:num>
  <w:num w:numId="65">
    <w:abstractNumId w:val="36"/>
  </w:num>
  <w:num w:numId="64">
    <w:abstractNumId w:val="35"/>
  </w:num>
  <w:num w:numId="63">
    <w:abstractNumId w:val="34"/>
  </w:num>
  <w:num w:numId="62">
    <w:abstractNumId w:val="33"/>
  </w:num>
  <w:num w:numId="61">
    <w:abstractNumId w:val="32"/>
  </w:num>
  <w:num w:numId="60">
    <w:abstractNumId w:val="31"/>
  </w:num>
  <w:num w:numId="59">
    <w:abstractNumId w:val="30"/>
  </w:num>
  <w:num w:numId="58">
    <w:abstractNumId w:val="29"/>
  </w:num>
  <w:num w:numId="57">
    <w:abstractNumId w:val="28"/>
  </w:num>
  <w:num w:numId="56">
    <w:abstractNumId w:val="27"/>
  </w:num>
  <w:num w:numId="55">
    <w:abstractNumId w:val="26"/>
  </w:num>
  <w:num w:numId="54">
    <w:abstractNumId w:val="25"/>
  </w:num>
  <w:num w:numId="53">
    <w:abstractNumId w:val="24"/>
  </w:num>
  <w:num w:numId="52">
    <w:abstractNumId w:val="23"/>
  </w:num>
  <w:num w:numId="51">
    <w:abstractNumId w:val="22"/>
  </w:num>
  <w:num w:numId="50">
    <w:abstractNumId w:val="21"/>
  </w:num>
  <w:num w:numId="49">
    <w:abstractNumId w:val="20"/>
  </w:num>
  <w:num w:numId="48">
    <w:abstractNumId w:val="19"/>
  </w:num>
  <w:num w:numId="47">
    <w:abstractNumId w:val="18"/>
  </w:num>
  <w:num w:numId="46">
    <w:abstractNumId w:val="17"/>
  </w:num>
  <w:num w:numId="45">
    <w:abstractNumId w:val="16"/>
  </w:num>
  <w:num w:numId="44">
    <w:abstractNumId w:val="15"/>
  </w:num>
  <w:num w:numId="43">
    <w:abstractNumId w:val="14"/>
  </w:num>
  <w:num w:numId="42">
    <w:abstractNumId w:val="13"/>
  </w:num>
  <w:num w:numId="41">
    <w:abstractNumId w:val="12"/>
  </w:num>
  <w:num w:numId="40">
    <w:abstractNumId w:val="11"/>
  </w:num>
  <w:num w:numId="39">
    <w:abstractNumId w:val="10"/>
  </w:num>
  <w:num w:numId="1">
    <w:abstractNumId w:val="3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0"/>
  </w:num>
  <w:num w:numId="7">
    <w:abstractNumId w:val="7"/>
  </w:num>
  <w:num w:numId="8">
    <w:abstractNumId w:val="8"/>
  </w:num>
  <w:num w:numId="9">
    <w:abstractNumId w:val="8"/>
  </w:num>
  <w:num w:numId="10">
    <w:abstractNumId w:val="8"/>
  </w:num>
  <w:num w:numId="11">
    <w:abstractNumId w:val="0"/>
  </w:num>
  <w:num w:numId="12">
    <w:abstractNumId w:val="6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2"/>
  </w:num>
  <w:num w:numId="37">
    <w:abstractNumId w:val="5"/>
  </w:num>
  <w:num w:numId="38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Wiktor Rostkowski">
    <w15:presenceInfo w15:providerId="AD" w15:userId="S::s23141@pjwstk.edu.pl::445e57ba-c726-4585-b0d5-fd8d5845f46f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5F115"/>
    <w:rsid w:val="00165433"/>
    <w:rsid w:val="001663D9"/>
    <w:rsid w:val="00173C8F"/>
    <w:rsid w:val="00180FBF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204C06"/>
    <w:rsid w:val="00204F59"/>
    <w:rsid w:val="002289BC"/>
    <w:rsid w:val="002289BC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D46C7"/>
    <w:rsid w:val="0032512D"/>
    <w:rsid w:val="00336F74"/>
    <w:rsid w:val="0034003C"/>
    <w:rsid w:val="00342FB9"/>
    <w:rsid w:val="00343996"/>
    <w:rsid w:val="00351474"/>
    <w:rsid w:val="00351C9C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1C5E2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F5A48"/>
    <w:rsid w:val="00704793"/>
    <w:rsid w:val="00742BCF"/>
    <w:rsid w:val="00747416"/>
    <w:rsid w:val="00750A41"/>
    <w:rsid w:val="00774D3F"/>
    <w:rsid w:val="00784EDB"/>
    <w:rsid w:val="007877FA"/>
    <w:rsid w:val="007A7541"/>
    <w:rsid w:val="007E2B87"/>
    <w:rsid w:val="007F71C3"/>
    <w:rsid w:val="008023A9"/>
    <w:rsid w:val="00821499"/>
    <w:rsid w:val="00834FC8"/>
    <w:rsid w:val="008479A0"/>
    <w:rsid w:val="00852C37"/>
    <w:rsid w:val="008A30F7"/>
    <w:rsid w:val="008A7243"/>
    <w:rsid w:val="008B0353"/>
    <w:rsid w:val="008B4F86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C4FF7"/>
    <w:rsid w:val="00A27180"/>
    <w:rsid w:val="00A32660"/>
    <w:rsid w:val="00A35CB2"/>
    <w:rsid w:val="00A43E32"/>
    <w:rsid w:val="00A75153"/>
    <w:rsid w:val="00A76465"/>
    <w:rsid w:val="00A7646E"/>
    <w:rsid w:val="00A76FD2"/>
    <w:rsid w:val="00A85047"/>
    <w:rsid w:val="00AA5B36"/>
    <w:rsid w:val="00AC04D3"/>
    <w:rsid w:val="00AC1977"/>
    <w:rsid w:val="00AE69F0"/>
    <w:rsid w:val="00B32879"/>
    <w:rsid w:val="00B4045D"/>
    <w:rsid w:val="00B41478"/>
    <w:rsid w:val="00B64A5A"/>
    <w:rsid w:val="00B67D35"/>
    <w:rsid w:val="00B95BE9"/>
    <w:rsid w:val="00B97709"/>
    <w:rsid w:val="00BB309C"/>
    <w:rsid w:val="00BD503A"/>
    <w:rsid w:val="00BF42E4"/>
    <w:rsid w:val="00C010CB"/>
    <w:rsid w:val="00C030B7"/>
    <w:rsid w:val="00C71F60"/>
    <w:rsid w:val="00C84BDD"/>
    <w:rsid w:val="00C87B06"/>
    <w:rsid w:val="00C95829"/>
    <w:rsid w:val="00C967B8"/>
    <w:rsid w:val="00CA0369"/>
    <w:rsid w:val="00CC0943"/>
    <w:rsid w:val="00CC52FE"/>
    <w:rsid w:val="00CD0D4A"/>
    <w:rsid w:val="00CD2D6E"/>
    <w:rsid w:val="00CD78D7"/>
    <w:rsid w:val="00CF5278"/>
    <w:rsid w:val="00CF6458"/>
    <w:rsid w:val="00D07AB3"/>
    <w:rsid w:val="00D43452"/>
    <w:rsid w:val="00D46993"/>
    <w:rsid w:val="00D97214"/>
    <w:rsid w:val="00DA3982"/>
    <w:rsid w:val="00DAC086"/>
    <w:rsid w:val="00DB41CB"/>
    <w:rsid w:val="00DD0CD4"/>
    <w:rsid w:val="00DD75DA"/>
    <w:rsid w:val="00DE7D70"/>
    <w:rsid w:val="00DF67CD"/>
    <w:rsid w:val="00E02047"/>
    <w:rsid w:val="00E1440F"/>
    <w:rsid w:val="00E25B05"/>
    <w:rsid w:val="00E37A39"/>
    <w:rsid w:val="00E542EA"/>
    <w:rsid w:val="00E54301"/>
    <w:rsid w:val="00E7625F"/>
    <w:rsid w:val="00E82A9A"/>
    <w:rsid w:val="00EA34D7"/>
    <w:rsid w:val="00EA456B"/>
    <w:rsid w:val="00EA66FA"/>
    <w:rsid w:val="00EC141B"/>
    <w:rsid w:val="00ECEC30"/>
    <w:rsid w:val="00EE7B4C"/>
    <w:rsid w:val="00EF1646"/>
    <w:rsid w:val="00EF7D19"/>
    <w:rsid w:val="00F171A4"/>
    <w:rsid w:val="00F18075"/>
    <w:rsid w:val="00F438A8"/>
    <w:rsid w:val="00F6345C"/>
    <w:rsid w:val="00F87BF0"/>
    <w:rsid w:val="00F91DA3"/>
    <w:rsid w:val="00FE039B"/>
    <w:rsid w:val="01097C2A"/>
    <w:rsid w:val="01264BCA"/>
    <w:rsid w:val="0138FBBC"/>
    <w:rsid w:val="01609D27"/>
    <w:rsid w:val="01951B52"/>
    <w:rsid w:val="01978477"/>
    <w:rsid w:val="01989CF0"/>
    <w:rsid w:val="019CA0F1"/>
    <w:rsid w:val="01A47C23"/>
    <w:rsid w:val="0215BD5B"/>
    <w:rsid w:val="022A9806"/>
    <w:rsid w:val="02487417"/>
    <w:rsid w:val="02606268"/>
    <w:rsid w:val="026CB3BD"/>
    <w:rsid w:val="0295E24A"/>
    <w:rsid w:val="02B9F643"/>
    <w:rsid w:val="02D4A316"/>
    <w:rsid w:val="02D77A4F"/>
    <w:rsid w:val="0336267D"/>
    <w:rsid w:val="035A1F9F"/>
    <w:rsid w:val="03606BE0"/>
    <w:rsid w:val="036F1B3B"/>
    <w:rsid w:val="037CB632"/>
    <w:rsid w:val="03ECAB7B"/>
    <w:rsid w:val="041D4E4B"/>
    <w:rsid w:val="0424384D"/>
    <w:rsid w:val="042F8389"/>
    <w:rsid w:val="04310642"/>
    <w:rsid w:val="044A5CDA"/>
    <w:rsid w:val="044F3257"/>
    <w:rsid w:val="0459EDD2"/>
    <w:rsid w:val="04678EAC"/>
    <w:rsid w:val="0479E8B5"/>
    <w:rsid w:val="04925B00"/>
    <w:rsid w:val="04A10A28"/>
    <w:rsid w:val="04A7917C"/>
    <w:rsid w:val="04B0B23F"/>
    <w:rsid w:val="04B0B9DF"/>
    <w:rsid w:val="04E40765"/>
    <w:rsid w:val="04F728D4"/>
    <w:rsid w:val="0509DBAB"/>
    <w:rsid w:val="0510BB4C"/>
    <w:rsid w:val="0521B49D"/>
    <w:rsid w:val="0547F9FB"/>
    <w:rsid w:val="0548FDB7"/>
    <w:rsid w:val="054D5E1D"/>
    <w:rsid w:val="055BD234"/>
    <w:rsid w:val="0563D869"/>
    <w:rsid w:val="0574007F"/>
    <w:rsid w:val="057D7AC0"/>
    <w:rsid w:val="05A6459A"/>
    <w:rsid w:val="05A78DE3"/>
    <w:rsid w:val="05AD4AE6"/>
    <w:rsid w:val="060D8A0A"/>
    <w:rsid w:val="060EDB6A"/>
    <w:rsid w:val="061EBE6A"/>
    <w:rsid w:val="06213795"/>
    <w:rsid w:val="06213795"/>
    <w:rsid w:val="0651938F"/>
    <w:rsid w:val="06930D8C"/>
    <w:rsid w:val="06A6BBFD"/>
    <w:rsid w:val="06AC8BAD"/>
    <w:rsid w:val="06BEDD62"/>
    <w:rsid w:val="06D44FE6"/>
    <w:rsid w:val="06F2FBEB"/>
    <w:rsid w:val="06F43F41"/>
    <w:rsid w:val="06F8D30C"/>
    <w:rsid w:val="0710260A"/>
    <w:rsid w:val="0710979E"/>
    <w:rsid w:val="0715EA11"/>
    <w:rsid w:val="0757DD00"/>
    <w:rsid w:val="075BB22E"/>
    <w:rsid w:val="076C0033"/>
    <w:rsid w:val="07740F6D"/>
    <w:rsid w:val="078BAC5C"/>
    <w:rsid w:val="07DA30DB"/>
    <w:rsid w:val="07E9D0AF"/>
    <w:rsid w:val="084F17FF"/>
    <w:rsid w:val="08568840"/>
    <w:rsid w:val="086DE195"/>
    <w:rsid w:val="08752C5C"/>
    <w:rsid w:val="088ECC4C"/>
    <w:rsid w:val="089D5EE4"/>
    <w:rsid w:val="089FAF56"/>
    <w:rsid w:val="08AC67FF"/>
    <w:rsid w:val="08E72F6A"/>
    <w:rsid w:val="08F273D4"/>
    <w:rsid w:val="09100F6A"/>
    <w:rsid w:val="092F3B04"/>
    <w:rsid w:val="0976013C"/>
    <w:rsid w:val="099E3D52"/>
    <w:rsid w:val="09CF5722"/>
    <w:rsid w:val="0A0A62CA"/>
    <w:rsid w:val="0A31F53E"/>
    <w:rsid w:val="0A44CD3D"/>
    <w:rsid w:val="0A6CA36D"/>
    <w:rsid w:val="0A7AFF06"/>
    <w:rsid w:val="0A9798F0"/>
    <w:rsid w:val="0A982ED8"/>
    <w:rsid w:val="0AD2A167"/>
    <w:rsid w:val="0AE8A600"/>
    <w:rsid w:val="0AF05C75"/>
    <w:rsid w:val="0AF1F64E"/>
    <w:rsid w:val="0B175043"/>
    <w:rsid w:val="0B2F7838"/>
    <w:rsid w:val="0B36B620"/>
    <w:rsid w:val="0B40EB2F"/>
    <w:rsid w:val="0B48DC21"/>
    <w:rsid w:val="0B5CB765"/>
    <w:rsid w:val="0B5CB765"/>
    <w:rsid w:val="0B5F888D"/>
    <w:rsid w:val="0B627BCA"/>
    <w:rsid w:val="0B62B19D"/>
    <w:rsid w:val="0B78F554"/>
    <w:rsid w:val="0BA976D6"/>
    <w:rsid w:val="0BBD9464"/>
    <w:rsid w:val="0BC82AD3"/>
    <w:rsid w:val="0BCB0B2D"/>
    <w:rsid w:val="0BD68F20"/>
    <w:rsid w:val="0BE0E482"/>
    <w:rsid w:val="0BE18FEF"/>
    <w:rsid w:val="0BF8D715"/>
    <w:rsid w:val="0BFF78C6"/>
    <w:rsid w:val="0C05E30C"/>
    <w:rsid w:val="0C06CC27"/>
    <w:rsid w:val="0C1D5091"/>
    <w:rsid w:val="0C3F1ACB"/>
    <w:rsid w:val="0C53417D"/>
    <w:rsid w:val="0C6026DA"/>
    <w:rsid w:val="0C6BD23D"/>
    <w:rsid w:val="0C76CB31"/>
    <w:rsid w:val="0CA0981A"/>
    <w:rsid w:val="0CA66D7C"/>
    <w:rsid w:val="0CBFCB86"/>
    <w:rsid w:val="0CEA1567"/>
    <w:rsid w:val="0D198896"/>
    <w:rsid w:val="0D1B14A3"/>
    <w:rsid w:val="0D29F963"/>
    <w:rsid w:val="0D3A0E14"/>
    <w:rsid w:val="0D479159"/>
    <w:rsid w:val="0D56CDDC"/>
    <w:rsid w:val="0D622136"/>
    <w:rsid w:val="0D94A776"/>
    <w:rsid w:val="0DA47918"/>
    <w:rsid w:val="0DCF39B2"/>
    <w:rsid w:val="0DF47552"/>
    <w:rsid w:val="0DFCA673"/>
    <w:rsid w:val="0E2D8CDE"/>
    <w:rsid w:val="0E317C41"/>
    <w:rsid w:val="0E59D6A5"/>
    <w:rsid w:val="0E618883"/>
    <w:rsid w:val="0E69D809"/>
    <w:rsid w:val="0EB10EF7"/>
    <w:rsid w:val="0EFB831C"/>
    <w:rsid w:val="0F0C5723"/>
    <w:rsid w:val="0F0C73B6"/>
    <w:rsid w:val="0F0FD9A4"/>
    <w:rsid w:val="0F3547CC"/>
    <w:rsid w:val="0F87984E"/>
    <w:rsid w:val="0F9876D4"/>
    <w:rsid w:val="0FB53871"/>
    <w:rsid w:val="0FCF354D"/>
    <w:rsid w:val="0FD838DC"/>
    <w:rsid w:val="0FF00B0E"/>
    <w:rsid w:val="0FF2269C"/>
    <w:rsid w:val="102E9F05"/>
    <w:rsid w:val="102FE719"/>
    <w:rsid w:val="1032F9B0"/>
    <w:rsid w:val="1049E8B9"/>
    <w:rsid w:val="10631116"/>
    <w:rsid w:val="1080B5D4"/>
    <w:rsid w:val="109D749E"/>
    <w:rsid w:val="10D2D2DC"/>
    <w:rsid w:val="10D3512D"/>
    <w:rsid w:val="10E5E7E1"/>
    <w:rsid w:val="10FFD843"/>
    <w:rsid w:val="1101D328"/>
    <w:rsid w:val="112809C5"/>
    <w:rsid w:val="112A8FED"/>
    <w:rsid w:val="1147E90C"/>
    <w:rsid w:val="1148E23C"/>
    <w:rsid w:val="1150676D"/>
    <w:rsid w:val="1188B997"/>
    <w:rsid w:val="119FF8A6"/>
    <w:rsid w:val="11AC5B46"/>
    <w:rsid w:val="11ADA164"/>
    <w:rsid w:val="11BD8EB4"/>
    <w:rsid w:val="11E5B91A"/>
    <w:rsid w:val="11E97BDD"/>
    <w:rsid w:val="1222F3B9"/>
    <w:rsid w:val="123E01F0"/>
    <w:rsid w:val="12501C83"/>
    <w:rsid w:val="12717E44"/>
    <w:rsid w:val="12973596"/>
    <w:rsid w:val="12A0E158"/>
    <w:rsid w:val="12D01796"/>
    <w:rsid w:val="12EC37CE"/>
    <w:rsid w:val="12EC7A35"/>
    <w:rsid w:val="1323ABA3"/>
    <w:rsid w:val="13386753"/>
    <w:rsid w:val="13595F15"/>
    <w:rsid w:val="138306AC"/>
    <w:rsid w:val="13BED9EF"/>
    <w:rsid w:val="13D938AD"/>
    <w:rsid w:val="13F28F5D"/>
    <w:rsid w:val="13FB0FA2"/>
    <w:rsid w:val="140689A2"/>
    <w:rsid w:val="141CBAC7"/>
    <w:rsid w:val="143C3AE7"/>
    <w:rsid w:val="146D1801"/>
    <w:rsid w:val="147B9E2F"/>
    <w:rsid w:val="1499FA6A"/>
    <w:rsid w:val="14CADD6B"/>
    <w:rsid w:val="14D06E6D"/>
    <w:rsid w:val="15002258"/>
    <w:rsid w:val="151EDA1C"/>
    <w:rsid w:val="154DA1E4"/>
    <w:rsid w:val="1555FEF1"/>
    <w:rsid w:val="1558C516"/>
    <w:rsid w:val="15872A5C"/>
    <w:rsid w:val="15A09686"/>
    <w:rsid w:val="15C50013"/>
    <w:rsid w:val="15D81288"/>
    <w:rsid w:val="15D84A08"/>
    <w:rsid w:val="163AE5FB"/>
    <w:rsid w:val="1674596A"/>
    <w:rsid w:val="1681BAB6"/>
    <w:rsid w:val="169C3C85"/>
    <w:rsid w:val="16AD4B8A"/>
    <w:rsid w:val="16FB41FF"/>
    <w:rsid w:val="170A85D4"/>
    <w:rsid w:val="17135CF7"/>
    <w:rsid w:val="172AAF24"/>
    <w:rsid w:val="1749AA30"/>
    <w:rsid w:val="17572286"/>
    <w:rsid w:val="176CE7F4"/>
    <w:rsid w:val="177E19B1"/>
    <w:rsid w:val="17F502AA"/>
    <w:rsid w:val="1812F1AA"/>
    <w:rsid w:val="181797F4"/>
    <w:rsid w:val="184BA1BA"/>
    <w:rsid w:val="187C1ED1"/>
    <w:rsid w:val="188E4825"/>
    <w:rsid w:val="18971260"/>
    <w:rsid w:val="1938922E"/>
    <w:rsid w:val="1962F969"/>
    <w:rsid w:val="19C0B399"/>
    <w:rsid w:val="1A0C4770"/>
    <w:rsid w:val="1A137DBA"/>
    <w:rsid w:val="1A35E92C"/>
    <w:rsid w:val="1A6581F7"/>
    <w:rsid w:val="1A798372"/>
    <w:rsid w:val="1A895254"/>
    <w:rsid w:val="1B2C4B48"/>
    <w:rsid w:val="1B3F30B7"/>
    <w:rsid w:val="1B4410FC"/>
    <w:rsid w:val="1B4DA74B"/>
    <w:rsid w:val="1B4DC514"/>
    <w:rsid w:val="1BA32EB9"/>
    <w:rsid w:val="1BA3AD82"/>
    <w:rsid w:val="1BB0C377"/>
    <w:rsid w:val="1BE829FB"/>
    <w:rsid w:val="1BEBE168"/>
    <w:rsid w:val="1BFB36CD"/>
    <w:rsid w:val="1C03E20E"/>
    <w:rsid w:val="1C1DF1CE"/>
    <w:rsid w:val="1C2730BA"/>
    <w:rsid w:val="1C358A7E"/>
    <w:rsid w:val="1C4E920D"/>
    <w:rsid w:val="1CBC9146"/>
    <w:rsid w:val="1CCFFEF0"/>
    <w:rsid w:val="1CDEE663"/>
    <w:rsid w:val="1CF499CF"/>
    <w:rsid w:val="1D108532"/>
    <w:rsid w:val="1D20B624"/>
    <w:rsid w:val="1D5DF13F"/>
    <w:rsid w:val="1D7732F9"/>
    <w:rsid w:val="1D881148"/>
    <w:rsid w:val="1D8E8A8A"/>
    <w:rsid w:val="1DBEAB2C"/>
    <w:rsid w:val="1DE64E80"/>
    <w:rsid w:val="1E06BBE1"/>
    <w:rsid w:val="1E31BF41"/>
    <w:rsid w:val="1E453FA5"/>
    <w:rsid w:val="1E48A6CC"/>
    <w:rsid w:val="1E6D256E"/>
    <w:rsid w:val="1E944182"/>
    <w:rsid w:val="1EB78881"/>
    <w:rsid w:val="1EBD1B11"/>
    <w:rsid w:val="1EC2401F"/>
    <w:rsid w:val="1EFCC199"/>
    <w:rsid w:val="1F074CE5"/>
    <w:rsid w:val="1F0AFAB3"/>
    <w:rsid w:val="1F13035A"/>
    <w:rsid w:val="1F32D571"/>
    <w:rsid w:val="1F6603F1"/>
    <w:rsid w:val="1F718D3C"/>
    <w:rsid w:val="1F7886A3"/>
    <w:rsid w:val="1F804408"/>
    <w:rsid w:val="1F846321"/>
    <w:rsid w:val="1F8C1E86"/>
    <w:rsid w:val="1F94DE27"/>
    <w:rsid w:val="1FA66CE1"/>
    <w:rsid w:val="1FC1844F"/>
    <w:rsid w:val="1FC24A96"/>
    <w:rsid w:val="1FCC8C7C"/>
    <w:rsid w:val="1FE1C12A"/>
    <w:rsid w:val="1FF56A7F"/>
    <w:rsid w:val="1FFA1B0C"/>
    <w:rsid w:val="20168725"/>
    <w:rsid w:val="201FBC70"/>
    <w:rsid w:val="2020F016"/>
    <w:rsid w:val="2043B8CE"/>
    <w:rsid w:val="2044EB8C"/>
    <w:rsid w:val="205856E6"/>
    <w:rsid w:val="205C032F"/>
    <w:rsid w:val="2066A0DC"/>
    <w:rsid w:val="207C056A"/>
    <w:rsid w:val="208F92A1"/>
    <w:rsid w:val="20987CF6"/>
    <w:rsid w:val="20A0ED23"/>
    <w:rsid w:val="20B96D29"/>
    <w:rsid w:val="20CBB235"/>
    <w:rsid w:val="20D75331"/>
    <w:rsid w:val="20EF297D"/>
    <w:rsid w:val="20FF5349"/>
    <w:rsid w:val="213CE06D"/>
    <w:rsid w:val="213F1635"/>
    <w:rsid w:val="21442C53"/>
    <w:rsid w:val="214C3400"/>
    <w:rsid w:val="2180478E"/>
    <w:rsid w:val="21BD0698"/>
    <w:rsid w:val="21BEBD50"/>
    <w:rsid w:val="21C0AE06"/>
    <w:rsid w:val="21C56488"/>
    <w:rsid w:val="21C5ED81"/>
    <w:rsid w:val="21F42747"/>
    <w:rsid w:val="21FC9B9A"/>
    <w:rsid w:val="2218E6D6"/>
    <w:rsid w:val="226A9CFF"/>
    <w:rsid w:val="226FF5E9"/>
    <w:rsid w:val="22747076"/>
    <w:rsid w:val="228AF9DE"/>
    <w:rsid w:val="22C4E546"/>
    <w:rsid w:val="22FCB255"/>
    <w:rsid w:val="23057D7F"/>
    <w:rsid w:val="230A3FBF"/>
    <w:rsid w:val="230A491E"/>
    <w:rsid w:val="2311C935"/>
    <w:rsid w:val="235A8DB1"/>
    <w:rsid w:val="2361611B"/>
    <w:rsid w:val="23903A2C"/>
    <w:rsid w:val="2391E412"/>
    <w:rsid w:val="23DDC077"/>
    <w:rsid w:val="23EFF49F"/>
    <w:rsid w:val="23F6B65B"/>
    <w:rsid w:val="2400D557"/>
    <w:rsid w:val="24066D60"/>
    <w:rsid w:val="240C9EFE"/>
    <w:rsid w:val="243027C8"/>
    <w:rsid w:val="24634FED"/>
    <w:rsid w:val="246F731A"/>
    <w:rsid w:val="247BCD15"/>
    <w:rsid w:val="248605F7"/>
    <w:rsid w:val="249485D2"/>
    <w:rsid w:val="24B2C8A6"/>
    <w:rsid w:val="24BB993C"/>
    <w:rsid w:val="24D0CFEB"/>
    <w:rsid w:val="24DD10F0"/>
    <w:rsid w:val="24E8EEBB"/>
    <w:rsid w:val="25044413"/>
    <w:rsid w:val="250D41DB"/>
    <w:rsid w:val="2538ED51"/>
    <w:rsid w:val="25602097"/>
    <w:rsid w:val="25689FCD"/>
    <w:rsid w:val="257BD8D0"/>
    <w:rsid w:val="257BD8D0"/>
    <w:rsid w:val="25A4A24E"/>
    <w:rsid w:val="25B6CBC0"/>
    <w:rsid w:val="25C0DAB3"/>
    <w:rsid w:val="25C18867"/>
    <w:rsid w:val="25D30C16"/>
    <w:rsid w:val="25DF3F22"/>
    <w:rsid w:val="25ECCAF1"/>
    <w:rsid w:val="2612DF4A"/>
    <w:rsid w:val="2653F535"/>
    <w:rsid w:val="268A1636"/>
    <w:rsid w:val="268C4482"/>
    <w:rsid w:val="26A01474"/>
    <w:rsid w:val="26B20DF0"/>
    <w:rsid w:val="26CC4BD1"/>
    <w:rsid w:val="270372E3"/>
    <w:rsid w:val="27274A52"/>
    <w:rsid w:val="27290F6B"/>
    <w:rsid w:val="274542A4"/>
    <w:rsid w:val="274C37B0"/>
    <w:rsid w:val="2781BE37"/>
    <w:rsid w:val="27897434"/>
    <w:rsid w:val="278E9EE9"/>
    <w:rsid w:val="27A152B8"/>
    <w:rsid w:val="27ACE88D"/>
    <w:rsid w:val="27BB75CF"/>
    <w:rsid w:val="27E0B5B8"/>
    <w:rsid w:val="281C2D5D"/>
    <w:rsid w:val="28208F7D"/>
    <w:rsid w:val="282F6CE1"/>
    <w:rsid w:val="287AE24E"/>
    <w:rsid w:val="287D731E"/>
    <w:rsid w:val="28BADAE5"/>
    <w:rsid w:val="28BC05B9"/>
    <w:rsid w:val="28DF1697"/>
    <w:rsid w:val="28E55734"/>
    <w:rsid w:val="29197AFD"/>
    <w:rsid w:val="293D2D14"/>
    <w:rsid w:val="29871023"/>
    <w:rsid w:val="29980BF9"/>
    <w:rsid w:val="29A104B0"/>
    <w:rsid w:val="29BB1126"/>
    <w:rsid w:val="29BDBE62"/>
    <w:rsid w:val="2A16B2AF"/>
    <w:rsid w:val="2A1F7AC0"/>
    <w:rsid w:val="2A31A2BE"/>
    <w:rsid w:val="2A350FD8"/>
    <w:rsid w:val="2A3F19EB"/>
    <w:rsid w:val="2A7CE366"/>
    <w:rsid w:val="2ABD3B04"/>
    <w:rsid w:val="2AD7E4B1"/>
    <w:rsid w:val="2AD8B3B7"/>
    <w:rsid w:val="2ADA850A"/>
    <w:rsid w:val="2AE1B333"/>
    <w:rsid w:val="2AEE2B2F"/>
    <w:rsid w:val="2AFAB1BC"/>
    <w:rsid w:val="2B0AEBF4"/>
    <w:rsid w:val="2B30E997"/>
    <w:rsid w:val="2B4990BA"/>
    <w:rsid w:val="2B5568EE"/>
    <w:rsid w:val="2B58303F"/>
    <w:rsid w:val="2B9094F8"/>
    <w:rsid w:val="2B94AB81"/>
    <w:rsid w:val="2B9F83B5"/>
    <w:rsid w:val="2BAAACB0"/>
    <w:rsid w:val="2BFF157E"/>
    <w:rsid w:val="2C4CFCBF"/>
    <w:rsid w:val="2C53AE91"/>
    <w:rsid w:val="2C609F0D"/>
    <w:rsid w:val="2C6EA8C4"/>
    <w:rsid w:val="2C9F1A30"/>
    <w:rsid w:val="2CB8AB7B"/>
    <w:rsid w:val="2CD1ABB5"/>
    <w:rsid w:val="2D0AA2E4"/>
    <w:rsid w:val="2D2A51FF"/>
    <w:rsid w:val="2D2C6559"/>
    <w:rsid w:val="2D32304D"/>
    <w:rsid w:val="2D5B65F7"/>
    <w:rsid w:val="2D6AA528"/>
    <w:rsid w:val="2D9FF3CB"/>
    <w:rsid w:val="2DA20BAC"/>
    <w:rsid w:val="2DAD4FA6"/>
    <w:rsid w:val="2DBBC6B2"/>
    <w:rsid w:val="2DBBFD0C"/>
    <w:rsid w:val="2DD067C4"/>
    <w:rsid w:val="2DEDC262"/>
    <w:rsid w:val="2DF0FFBB"/>
    <w:rsid w:val="2DF257F0"/>
    <w:rsid w:val="2DF5FE7A"/>
    <w:rsid w:val="2E05F8A5"/>
    <w:rsid w:val="2E192A21"/>
    <w:rsid w:val="2E4FB42B"/>
    <w:rsid w:val="2E7C1A5D"/>
    <w:rsid w:val="2E8B6EB9"/>
    <w:rsid w:val="2E9405D3"/>
    <w:rsid w:val="2E9E69FF"/>
    <w:rsid w:val="2EAB2D17"/>
    <w:rsid w:val="2EB44D8F"/>
    <w:rsid w:val="2ED37170"/>
    <w:rsid w:val="2ED7069D"/>
    <w:rsid w:val="2EDE4181"/>
    <w:rsid w:val="2EDF09A8"/>
    <w:rsid w:val="2EE8D62E"/>
    <w:rsid w:val="2F13571F"/>
    <w:rsid w:val="2F3D1292"/>
    <w:rsid w:val="2F492007"/>
    <w:rsid w:val="2F79DF47"/>
    <w:rsid w:val="2FA8AD5A"/>
    <w:rsid w:val="2FC09D92"/>
    <w:rsid w:val="303525B5"/>
    <w:rsid w:val="303FE423"/>
    <w:rsid w:val="3041242B"/>
    <w:rsid w:val="305D66F4"/>
    <w:rsid w:val="3075BAA4"/>
    <w:rsid w:val="309EF659"/>
    <w:rsid w:val="30A07CD8"/>
    <w:rsid w:val="30A14149"/>
    <w:rsid w:val="30AF6EDD"/>
    <w:rsid w:val="30C7FBCD"/>
    <w:rsid w:val="30D286A1"/>
    <w:rsid w:val="30E4F068"/>
    <w:rsid w:val="30F1594B"/>
    <w:rsid w:val="311E3E6B"/>
    <w:rsid w:val="312A3888"/>
    <w:rsid w:val="314231D0"/>
    <w:rsid w:val="31484997"/>
    <w:rsid w:val="3150CAE3"/>
    <w:rsid w:val="317C3196"/>
    <w:rsid w:val="3190A098"/>
    <w:rsid w:val="319C049E"/>
    <w:rsid w:val="319C134F"/>
    <w:rsid w:val="31A9676D"/>
    <w:rsid w:val="31B3BB1F"/>
    <w:rsid w:val="31CC7BB9"/>
    <w:rsid w:val="323AE928"/>
    <w:rsid w:val="326E5702"/>
    <w:rsid w:val="326F93A5"/>
    <w:rsid w:val="3280C0C9"/>
    <w:rsid w:val="32995DCF"/>
    <w:rsid w:val="32BA0ECC"/>
    <w:rsid w:val="32CC98A6"/>
    <w:rsid w:val="32D08120"/>
    <w:rsid w:val="32FFBA9C"/>
    <w:rsid w:val="3315C66C"/>
    <w:rsid w:val="331C1B42"/>
    <w:rsid w:val="332DFE99"/>
    <w:rsid w:val="334BD6D3"/>
    <w:rsid w:val="336BDFA6"/>
    <w:rsid w:val="336C4774"/>
    <w:rsid w:val="3378A2D8"/>
    <w:rsid w:val="337D0665"/>
    <w:rsid w:val="3398285A"/>
    <w:rsid w:val="33991D06"/>
    <w:rsid w:val="33A058FB"/>
    <w:rsid w:val="33A39888"/>
    <w:rsid w:val="33D6B989"/>
    <w:rsid w:val="33EAC74E"/>
    <w:rsid w:val="340F622D"/>
    <w:rsid w:val="341CA734"/>
    <w:rsid w:val="341D9B47"/>
    <w:rsid w:val="343DDCBA"/>
    <w:rsid w:val="349BCD47"/>
    <w:rsid w:val="34AC387C"/>
    <w:rsid w:val="34C30C47"/>
    <w:rsid w:val="34F7AF10"/>
    <w:rsid w:val="352A3374"/>
    <w:rsid w:val="3540685A"/>
    <w:rsid w:val="35492BC7"/>
    <w:rsid w:val="3563E60A"/>
    <w:rsid w:val="357289EA"/>
    <w:rsid w:val="35D29CFE"/>
    <w:rsid w:val="35F9352D"/>
    <w:rsid w:val="35FD1450"/>
    <w:rsid w:val="36260226"/>
    <w:rsid w:val="36726CF6"/>
    <w:rsid w:val="367748CA"/>
    <w:rsid w:val="3682AD4C"/>
    <w:rsid w:val="36C603D5"/>
    <w:rsid w:val="36D7F9BD"/>
    <w:rsid w:val="370C9CCA"/>
    <w:rsid w:val="37249612"/>
    <w:rsid w:val="3777B5D6"/>
    <w:rsid w:val="3777EF45"/>
    <w:rsid w:val="3798BCB0"/>
    <w:rsid w:val="3798E4B1"/>
    <w:rsid w:val="37AEDFFB"/>
    <w:rsid w:val="37B10AE4"/>
    <w:rsid w:val="37DC92E0"/>
    <w:rsid w:val="37E6E398"/>
    <w:rsid w:val="38111EB3"/>
    <w:rsid w:val="383AEB6B"/>
    <w:rsid w:val="38561E6D"/>
    <w:rsid w:val="38576563"/>
    <w:rsid w:val="38682E25"/>
    <w:rsid w:val="387D1743"/>
    <w:rsid w:val="3896880D"/>
    <w:rsid w:val="38D76C8F"/>
    <w:rsid w:val="38D7C65D"/>
    <w:rsid w:val="38F600D3"/>
    <w:rsid w:val="38FF2455"/>
    <w:rsid w:val="39111074"/>
    <w:rsid w:val="3919C6B6"/>
    <w:rsid w:val="391EBD34"/>
    <w:rsid w:val="392FBAFD"/>
    <w:rsid w:val="3930D301"/>
    <w:rsid w:val="394E577B"/>
    <w:rsid w:val="3951F1B6"/>
    <w:rsid w:val="395C7D02"/>
    <w:rsid w:val="39612788"/>
    <w:rsid w:val="39814B49"/>
    <w:rsid w:val="398B9253"/>
    <w:rsid w:val="39A1933E"/>
    <w:rsid w:val="39A68E2A"/>
    <w:rsid w:val="39BCAC9E"/>
    <w:rsid w:val="39CB57AE"/>
    <w:rsid w:val="3A04221F"/>
    <w:rsid w:val="3A1055C8"/>
    <w:rsid w:val="3A2498E2"/>
    <w:rsid w:val="3A635FB0"/>
    <w:rsid w:val="3A824B05"/>
    <w:rsid w:val="3A935970"/>
    <w:rsid w:val="3ABE7F0C"/>
    <w:rsid w:val="3AC756BA"/>
    <w:rsid w:val="3AC822D8"/>
    <w:rsid w:val="3AEE0392"/>
    <w:rsid w:val="3B12F1E3"/>
    <w:rsid w:val="3B152C87"/>
    <w:rsid w:val="3B273347"/>
    <w:rsid w:val="3B2C12C7"/>
    <w:rsid w:val="3B47F420"/>
    <w:rsid w:val="3B4FF483"/>
    <w:rsid w:val="3B70723E"/>
    <w:rsid w:val="3B97C791"/>
    <w:rsid w:val="3BAF78FD"/>
    <w:rsid w:val="3BB3185B"/>
    <w:rsid w:val="3BCC2D88"/>
    <w:rsid w:val="3BD09460"/>
    <w:rsid w:val="3BE04B16"/>
    <w:rsid w:val="3C032188"/>
    <w:rsid w:val="3C039B34"/>
    <w:rsid w:val="3C28FF7B"/>
    <w:rsid w:val="3C651EE6"/>
    <w:rsid w:val="3C6D3276"/>
    <w:rsid w:val="3CABB0AD"/>
    <w:rsid w:val="3D103B03"/>
    <w:rsid w:val="3D3162BA"/>
    <w:rsid w:val="3D361F14"/>
    <w:rsid w:val="3D482A78"/>
    <w:rsid w:val="3D640E45"/>
    <w:rsid w:val="3D9B563E"/>
    <w:rsid w:val="3DB257BB"/>
    <w:rsid w:val="3DBA9A5B"/>
    <w:rsid w:val="3DD29578"/>
    <w:rsid w:val="3DD5A8D7"/>
    <w:rsid w:val="3DF66050"/>
    <w:rsid w:val="3E22342D"/>
    <w:rsid w:val="3E27499D"/>
    <w:rsid w:val="3E415B2C"/>
    <w:rsid w:val="3E5B0B35"/>
    <w:rsid w:val="3E5D88A4"/>
    <w:rsid w:val="3E6C3893"/>
    <w:rsid w:val="3EB9D0D1"/>
    <w:rsid w:val="3ECA6394"/>
    <w:rsid w:val="3ED115BA"/>
    <w:rsid w:val="3ED60626"/>
    <w:rsid w:val="3ED75C09"/>
    <w:rsid w:val="3EE64AED"/>
    <w:rsid w:val="3EEC11FE"/>
    <w:rsid w:val="3EFC52D1"/>
    <w:rsid w:val="3F1C4091"/>
    <w:rsid w:val="3F321B54"/>
    <w:rsid w:val="3F54C790"/>
    <w:rsid w:val="3F553D7C"/>
    <w:rsid w:val="3FA828CA"/>
    <w:rsid w:val="3FAA4F00"/>
    <w:rsid w:val="3FBBD830"/>
    <w:rsid w:val="3FE0ED5A"/>
    <w:rsid w:val="400D248E"/>
    <w:rsid w:val="401AC342"/>
    <w:rsid w:val="40297F7C"/>
    <w:rsid w:val="40399A3D"/>
    <w:rsid w:val="403C42F4"/>
    <w:rsid w:val="403D8221"/>
    <w:rsid w:val="4047C2CA"/>
    <w:rsid w:val="404B1136"/>
    <w:rsid w:val="4086C989"/>
    <w:rsid w:val="4087E25F"/>
    <w:rsid w:val="40A2F7E6"/>
    <w:rsid w:val="40AF3E1C"/>
    <w:rsid w:val="40FCD549"/>
    <w:rsid w:val="4112CBDB"/>
    <w:rsid w:val="415E77E1"/>
    <w:rsid w:val="416D89D1"/>
    <w:rsid w:val="4197F063"/>
    <w:rsid w:val="41AD01DF"/>
    <w:rsid w:val="41BEEAF8"/>
    <w:rsid w:val="41ECA39C"/>
    <w:rsid w:val="4208B67C"/>
    <w:rsid w:val="420944DB"/>
    <w:rsid w:val="42156229"/>
    <w:rsid w:val="42737AE8"/>
    <w:rsid w:val="4288DC96"/>
    <w:rsid w:val="429F07C6"/>
    <w:rsid w:val="42DFCE35"/>
    <w:rsid w:val="42E1E114"/>
    <w:rsid w:val="42EF420B"/>
    <w:rsid w:val="42F16791"/>
    <w:rsid w:val="43399F6A"/>
    <w:rsid w:val="4345101C"/>
    <w:rsid w:val="4349E57D"/>
    <w:rsid w:val="43559F10"/>
    <w:rsid w:val="436B39DA"/>
    <w:rsid w:val="438D380C"/>
    <w:rsid w:val="43A3D397"/>
    <w:rsid w:val="43ECDD53"/>
    <w:rsid w:val="4438A556"/>
    <w:rsid w:val="443AD827"/>
    <w:rsid w:val="4440C4C3"/>
    <w:rsid w:val="44684345"/>
    <w:rsid w:val="446CD8A6"/>
    <w:rsid w:val="44A27104"/>
    <w:rsid w:val="44B050BE"/>
    <w:rsid w:val="44B792DE"/>
    <w:rsid w:val="44C24884"/>
    <w:rsid w:val="44C7A092"/>
    <w:rsid w:val="44D21DB4"/>
    <w:rsid w:val="44D42E4A"/>
    <w:rsid w:val="44E0E07D"/>
    <w:rsid w:val="44E4A2A1"/>
    <w:rsid w:val="44E4EA5C"/>
    <w:rsid w:val="44ECC0AB"/>
    <w:rsid w:val="44F68BBA"/>
    <w:rsid w:val="451D0081"/>
    <w:rsid w:val="453DCD7E"/>
    <w:rsid w:val="4540573E"/>
    <w:rsid w:val="4562DC83"/>
    <w:rsid w:val="45645971"/>
    <w:rsid w:val="456CCEDD"/>
    <w:rsid w:val="458A9E57"/>
    <w:rsid w:val="45BA4C2B"/>
    <w:rsid w:val="45C5CA96"/>
    <w:rsid w:val="45C5FAC6"/>
    <w:rsid w:val="45E34CD7"/>
    <w:rsid w:val="45EEAEAB"/>
    <w:rsid w:val="45F0FCC7"/>
    <w:rsid w:val="45F75CF7"/>
    <w:rsid w:val="46163981"/>
    <w:rsid w:val="462C4C27"/>
    <w:rsid w:val="46359C48"/>
    <w:rsid w:val="463FA8F1"/>
    <w:rsid w:val="464A7C27"/>
    <w:rsid w:val="4669929D"/>
    <w:rsid w:val="4691DBE8"/>
    <w:rsid w:val="469F0C28"/>
    <w:rsid w:val="46A75E49"/>
    <w:rsid w:val="46B91B64"/>
    <w:rsid w:val="46E9F38D"/>
    <w:rsid w:val="46F3FD30"/>
    <w:rsid w:val="470B55B8"/>
    <w:rsid w:val="47247E15"/>
    <w:rsid w:val="4731CEFF"/>
    <w:rsid w:val="4758DE93"/>
    <w:rsid w:val="476BEBDD"/>
    <w:rsid w:val="478DFB34"/>
    <w:rsid w:val="4799DDE4"/>
    <w:rsid w:val="479FE407"/>
    <w:rsid w:val="47C81C88"/>
    <w:rsid w:val="47D4C4D3"/>
    <w:rsid w:val="480562FE"/>
    <w:rsid w:val="482E2C7C"/>
    <w:rsid w:val="48347837"/>
    <w:rsid w:val="485CFA2E"/>
    <w:rsid w:val="487027DE"/>
    <w:rsid w:val="4877F800"/>
    <w:rsid w:val="4877F800"/>
    <w:rsid w:val="4878B311"/>
    <w:rsid w:val="4889A311"/>
    <w:rsid w:val="489BFA33"/>
    <w:rsid w:val="48C04E76"/>
    <w:rsid w:val="48E2CD0C"/>
    <w:rsid w:val="491D2FA4"/>
    <w:rsid w:val="49212EC8"/>
    <w:rsid w:val="492581BF"/>
    <w:rsid w:val="493D1409"/>
    <w:rsid w:val="496B50D8"/>
    <w:rsid w:val="49729A95"/>
    <w:rsid w:val="4988E366"/>
    <w:rsid w:val="49B1ECF5"/>
    <w:rsid w:val="49B5C6B4"/>
    <w:rsid w:val="49CC43A7"/>
    <w:rsid w:val="49CCFADC"/>
    <w:rsid w:val="49DA043C"/>
    <w:rsid w:val="49EB8AA6"/>
    <w:rsid w:val="4A257372"/>
    <w:rsid w:val="4A271368"/>
    <w:rsid w:val="4A2968F0"/>
    <w:rsid w:val="4A3B2117"/>
    <w:rsid w:val="4A42F67A"/>
    <w:rsid w:val="4A5C1ED7"/>
    <w:rsid w:val="4A7EDCB2"/>
    <w:rsid w:val="4A920F4C"/>
    <w:rsid w:val="4AD352EF"/>
    <w:rsid w:val="4ADF3025"/>
    <w:rsid w:val="4ADF403E"/>
    <w:rsid w:val="4B1A56FF"/>
    <w:rsid w:val="4B633040"/>
    <w:rsid w:val="4B6E8A31"/>
    <w:rsid w:val="4B71945A"/>
    <w:rsid w:val="4B875767"/>
    <w:rsid w:val="4B8D0527"/>
    <w:rsid w:val="4BDEC6DB"/>
    <w:rsid w:val="4BE9FEC4"/>
    <w:rsid w:val="4BF03C69"/>
    <w:rsid w:val="4C17A9EE"/>
    <w:rsid w:val="4C4B5BC5"/>
    <w:rsid w:val="4C726B11"/>
    <w:rsid w:val="4C88B246"/>
    <w:rsid w:val="4C9049A3"/>
    <w:rsid w:val="4CA241A9"/>
    <w:rsid w:val="4CA4098D"/>
    <w:rsid w:val="4CA91EA1"/>
    <w:rsid w:val="4CA92BAB"/>
    <w:rsid w:val="4CC191A5"/>
    <w:rsid w:val="4CCA2247"/>
    <w:rsid w:val="4CD3531C"/>
    <w:rsid w:val="4CF33709"/>
    <w:rsid w:val="4CFE57DA"/>
    <w:rsid w:val="4D0AAEE9"/>
    <w:rsid w:val="4D0B07CC"/>
    <w:rsid w:val="4D18AF32"/>
    <w:rsid w:val="4D4E0460"/>
    <w:rsid w:val="4D51AF72"/>
    <w:rsid w:val="4D593511"/>
    <w:rsid w:val="4D5A9394"/>
    <w:rsid w:val="4D5D1434"/>
    <w:rsid w:val="4DBB41A8"/>
    <w:rsid w:val="4DC51FA7"/>
    <w:rsid w:val="4E36E33A"/>
    <w:rsid w:val="4E49AB4B"/>
    <w:rsid w:val="4E5A0DD1"/>
    <w:rsid w:val="4E87488A"/>
    <w:rsid w:val="4E927D68"/>
    <w:rsid w:val="4EDFE050"/>
    <w:rsid w:val="4EE7F495"/>
    <w:rsid w:val="4EEA9890"/>
    <w:rsid w:val="4EED79A3"/>
    <w:rsid w:val="4EFF93E6"/>
    <w:rsid w:val="4F0DCD00"/>
    <w:rsid w:val="4F29DC04"/>
    <w:rsid w:val="4F3C13D5"/>
    <w:rsid w:val="4F3FA161"/>
    <w:rsid w:val="4F490EB0"/>
    <w:rsid w:val="4F544403"/>
    <w:rsid w:val="4F9FB87B"/>
    <w:rsid w:val="4FB2E372"/>
    <w:rsid w:val="4FC026B3"/>
    <w:rsid w:val="50124E65"/>
    <w:rsid w:val="50161354"/>
    <w:rsid w:val="502E4DC9"/>
    <w:rsid w:val="5036DD8E"/>
    <w:rsid w:val="50409AA0"/>
    <w:rsid w:val="5049FF72"/>
    <w:rsid w:val="50670C02"/>
    <w:rsid w:val="5082AE8F"/>
    <w:rsid w:val="508AF76B"/>
    <w:rsid w:val="50958FF7"/>
    <w:rsid w:val="50CD4F6C"/>
    <w:rsid w:val="50CEB57D"/>
    <w:rsid w:val="50D1C537"/>
    <w:rsid w:val="50D7E436"/>
    <w:rsid w:val="50E6B9F7"/>
    <w:rsid w:val="50F0EC36"/>
    <w:rsid w:val="50F8FF8F"/>
    <w:rsid w:val="5110CF1C"/>
    <w:rsid w:val="511A2037"/>
    <w:rsid w:val="51225242"/>
    <w:rsid w:val="5180ED63"/>
    <w:rsid w:val="5185BEB3"/>
    <w:rsid w:val="51AB86D4"/>
    <w:rsid w:val="51F37BEE"/>
    <w:rsid w:val="521E7EF0"/>
    <w:rsid w:val="5226C7CC"/>
    <w:rsid w:val="52293ADC"/>
    <w:rsid w:val="5239FBA5"/>
    <w:rsid w:val="52485FDC"/>
    <w:rsid w:val="52C40889"/>
    <w:rsid w:val="52EA8434"/>
    <w:rsid w:val="52EEAB77"/>
    <w:rsid w:val="530D305E"/>
    <w:rsid w:val="531C8C4E"/>
    <w:rsid w:val="5363216C"/>
    <w:rsid w:val="5364608F"/>
    <w:rsid w:val="536D995E"/>
    <w:rsid w:val="5396C4FB"/>
    <w:rsid w:val="53C9F4C8"/>
    <w:rsid w:val="53F5D542"/>
    <w:rsid w:val="53FBB5E2"/>
    <w:rsid w:val="53FE6AE4"/>
    <w:rsid w:val="53FE6AE4"/>
    <w:rsid w:val="5404F02E"/>
    <w:rsid w:val="5421D80C"/>
    <w:rsid w:val="542F3055"/>
    <w:rsid w:val="5431C6B3"/>
    <w:rsid w:val="5446AA6D"/>
    <w:rsid w:val="546590FC"/>
    <w:rsid w:val="54824999"/>
    <w:rsid w:val="5489713C"/>
    <w:rsid w:val="5490E2CA"/>
    <w:rsid w:val="5492705C"/>
    <w:rsid w:val="54C40E29"/>
    <w:rsid w:val="54C7005A"/>
    <w:rsid w:val="54CB28AE"/>
    <w:rsid w:val="54E8968F"/>
    <w:rsid w:val="5502B3F1"/>
    <w:rsid w:val="551303BE"/>
    <w:rsid w:val="551677E7"/>
    <w:rsid w:val="55258B78"/>
    <w:rsid w:val="552B6B72"/>
    <w:rsid w:val="553BAFC3"/>
    <w:rsid w:val="5542A27B"/>
    <w:rsid w:val="554754E3"/>
    <w:rsid w:val="556A5CA4"/>
    <w:rsid w:val="5570F0CD"/>
    <w:rsid w:val="55879832"/>
    <w:rsid w:val="55A3C561"/>
    <w:rsid w:val="55C3B36D"/>
    <w:rsid w:val="55C43B03"/>
    <w:rsid w:val="55D69538"/>
    <w:rsid w:val="55F844C6"/>
    <w:rsid w:val="5605301A"/>
    <w:rsid w:val="560F40B9"/>
    <w:rsid w:val="562060EE"/>
    <w:rsid w:val="562224F6"/>
    <w:rsid w:val="563B0788"/>
    <w:rsid w:val="564719A3"/>
    <w:rsid w:val="566370DA"/>
    <w:rsid w:val="566B0E40"/>
    <w:rsid w:val="5679F4EA"/>
    <w:rsid w:val="568466F0"/>
    <w:rsid w:val="5694B1D6"/>
    <w:rsid w:val="569AC22E"/>
    <w:rsid w:val="56A08739"/>
    <w:rsid w:val="56A7F175"/>
    <w:rsid w:val="56AC75E0"/>
    <w:rsid w:val="56AF9F9E"/>
    <w:rsid w:val="56B14AF3"/>
    <w:rsid w:val="56F1F013"/>
    <w:rsid w:val="57007F3E"/>
    <w:rsid w:val="57217982"/>
    <w:rsid w:val="57332D56"/>
    <w:rsid w:val="57957ED9"/>
    <w:rsid w:val="57B56B35"/>
    <w:rsid w:val="57BDF557"/>
    <w:rsid w:val="582871E9"/>
    <w:rsid w:val="5838A7A7"/>
    <w:rsid w:val="58410A81"/>
    <w:rsid w:val="5848B57C"/>
    <w:rsid w:val="584E3448"/>
    <w:rsid w:val="584E7983"/>
    <w:rsid w:val="585742F3"/>
    <w:rsid w:val="58758953"/>
    <w:rsid w:val="58A002FD"/>
    <w:rsid w:val="58A8F61A"/>
    <w:rsid w:val="58AC2A74"/>
    <w:rsid w:val="58B196A9"/>
    <w:rsid w:val="58C0DA96"/>
    <w:rsid w:val="58D0231D"/>
    <w:rsid w:val="59143BCA"/>
    <w:rsid w:val="592143DD"/>
    <w:rsid w:val="59227E27"/>
    <w:rsid w:val="594FC1CF"/>
    <w:rsid w:val="597CB0B6"/>
    <w:rsid w:val="598B1282"/>
    <w:rsid w:val="59DCDAE2"/>
    <w:rsid w:val="59E8FD13"/>
    <w:rsid w:val="5A017973"/>
    <w:rsid w:val="5A0A0A69"/>
    <w:rsid w:val="5A0E73CF"/>
    <w:rsid w:val="5A1EBCC4"/>
    <w:rsid w:val="5A382000"/>
    <w:rsid w:val="5A99C5A8"/>
    <w:rsid w:val="5AAB06C4"/>
    <w:rsid w:val="5ABE4E88"/>
    <w:rsid w:val="5ADBA0FA"/>
    <w:rsid w:val="5ADFF1B6"/>
    <w:rsid w:val="5AE4D02D"/>
    <w:rsid w:val="5AF1DBEC"/>
    <w:rsid w:val="5AFC80B2"/>
    <w:rsid w:val="5AFDDA93"/>
    <w:rsid w:val="5B0E806E"/>
    <w:rsid w:val="5B42E0AE"/>
    <w:rsid w:val="5B43CC4C"/>
    <w:rsid w:val="5B454308"/>
    <w:rsid w:val="5B74E421"/>
    <w:rsid w:val="5B883897"/>
    <w:rsid w:val="5B8A2A49"/>
    <w:rsid w:val="5B93C1CC"/>
    <w:rsid w:val="5B9F1AD4"/>
    <w:rsid w:val="5BC2B9EE"/>
    <w:rsid w:val="5BD070BE"/>
    <w:rsid w:val="5BD3F061"/>
    <w:rsid w:val="5BD7797A"/>
    <w:rsid w:val="5BF52E4E"/>
    <w:rsid w:val="5C223633"/>
    <w:rsid w:val="5C25F392"/>
    <w:rsid w:val="5C3133F4"/>
    <w:rsid w:val="5C5E2C0B"/>
    <w:rsid w:val="5C6FB3FB"/>
    <w:rsid w:val="5CA993A7"/>
    <w:rsid w:val="5CB614C0"/>
    <w:rsid w:val="5CBB5366"/>
    <w:rsid w:val="5CC87386"/>
    <w:rsid w:val="5CDE9578"/>
    <w:rsid w:val="5CF0DB55"/>
    <w:rsid w:val="5D03598D"/>
    <w:rsid w:val="5D0BC95D"/>
    <w:rsid w:val="5D147BA4"/>
    <w:rsid w:val="5D1D07D7"/>
    <w:rsid w:val="5D2BF0EA"/>
    <w:rsid w:val="5D5A4BC3"/>
    <w:rsid w:val="5D7D9BB0"/>
    <w:rsid w:val="5D8C24CD"/>
    <w:rsid w:val="5DED2702"/>
    <w:rsid w:val="5DF3B5B3"/>
    <w:rsid w:val="5DF9FC6C"/>
    <w:rsid w:val="5E0EF45A"/>
    <w:rsid w:val="5E10178A"/>
    <w:rsid w:val="5E7E6D0A"/>
    <w:rsid w:val="5E844B1F"/>
    <w:rsid w:val="5EA256F3"/>
    <w:rsid w:val="5EFFE3EB"/>
    <w:rsid w:val="5F0B160B"/>
    <w:rsid w:val="5F0E0635"/>
    <w:rsid w:val="5F465D8E"/>
    <w:rsid w:val="5F620FF6"/>
    <w:rsid w:val="5F6308C5"/>
    <w:rsid w:val="5F7988D5"/>
    <w:rsid w:val="5FAFBA29"/>
    <w:rsid w:val="5FB2D493"/>
    <w:rsid w:val="5FC9073C"/>
    <w:rsid w:val="5FD180B8"/>
    <w:rsid w:val="5FEDBB94"/>
    <w:rsid w:val="60303051"/>
    <w:rsid w:val="60467981"/>
    <w:rsid w:val="607B61B3"/>
    <w:rsid w:val="6091EC85"/>
    <w:rsid w:val="60B2C646"/>
    <w:rsid w:val="60D9EDFC"/>
    <w:rsid w:val="60E14F5B"/>
    <w:rsid w:val="60F3C8F4"/>
    <w:rsid w:val="610004B5"/>
    <w:rsid w:val="61032B85"/>
    <w:rsid w:val="614B8A8A"/>
    <w:rsid w:val="616602E4"/>
    <w:rsid w:val="61759C2C"/>
    <w:rsid w:val="61A2F65E"/>
    <w:rsid w:val="61F77A1B"/>
    <w:rsid w:val="6209E3E2"/>
    <w:rsid w:val="620F104E"/>
    <w:rsid w:val="622649D6"/>
    <w:rsid w:val="625591AB"/>
    <w:rsid w:val="6257D15B"/>
    <w:rsid w:val="62787785"/>
    <w:rsid w:val="628BF7E9"/>
    <w:rsid w:val="62933387"/>
    <w:rsid w:val="62AAA7F8"/>
    <w:rsid w:val="62EA7555"/>
    <w:rsid w:val="630BA199"/>
    <w:rsid w:val="63102A0B"/>
    <w:rsid w:val="63347424"/>
    <w:rsid w:val="6338C35A"/>
    <w:rsid w:val="634E932C"/>
    <w:rsid w:val="6360A5F0"/>
    <w:rsid w:val="6381F621"/>
    <w:rsid w:val="638BAAAE"/>
    <w:rsid w:val="63961511"/>
    <w:rsid w:val="63ADA171"/>
    <w:rsid w:val="63BF8A3E"/>
    <w:rsid w:val="63E17758"/>
    <w:rsid w:val="63F970BC"/>
    <w:rsid w:val="6420840C"/>
    <w:rsid w:val="64249564"/>
    <w:rsid w:val="6425D02A"/>
    <w:rsid w:val="643AB9E6"/>
    <w:rsid w:val="645160FE"/>
    <w:rsid w:val="6457CD23"/>
    <w:rsid w:val="64690A9D"/>
    <w:rsid w:val="6477F147"/>
    <w:rsid w:val="648645B6"/>
    <w:rsid w:val="649B704F"/>
    <w:rsid w:val="64B64B01"/>
    <w:rsid w:val="64B934F5"/>
    <w:rsid w:val="64BEE54D"/>
    <w:rsid w:val="65285C47"/>
    <w:rsid w:val="65534453"/>
    <w:rsid w:val="65614E02"/>
    <w:rsid w:val="658547BD"/>
    <w:rsid w:val="658D326D"/>
    <w:rsid w:val="65B11681"/>
    <w:rsid w:val="65C65FA8"/>
    <w:rsid w:val="66006BE3"/>
    <w:rsid w:val="6607C785"/>
    <w:rsid w:val="6608EDBA"/>
    <w:rsid w:val="660ADDA2"/>
    <w:rsid w:val="661069EA"/>
    <w:rsid w:val="66479528"/>
    <w:rsid w:val="664D7987"/>
    <w:rsid w:val="6686853B"/>
    <w:rsid w:val="66AE24C6"/>
    <w:rsid w:val="66C180B7"/>
    <w:rsid w:val="66E2FC6B"/>
    <w:rsid w:val="6708E6EE"/>
    <w:rsid w:val="672E26E4"/>
    <w:rsid w:val="673F694F"/>
    <w:rsid w:val="676F7BE7"/>
    <w:rsid w:val="679C3C44"/>
    <w:rsid w:val="67A4BE1B"/>
    <w:rsid w:val="67CFFD55"/>
    <w:rsid w:val="67DF234E"/>
    <w:rsid w:val="67E279A6"/>
    <w:rsid w:val="6817839F"/>
    <w:rsid w:val="6828520E"/>
    <w:rsid w:val="682A4B43"/>
    <w:rsid w:val="683C8A5C"/>
    <w:rsid w:val="6854B90F"/>
    <w:rsid w:val="685FF657"/>
    <w:rsid w:val="687ECCCC"/>
    <w:rsid w:val="68B1EE96"/>
    <w:rsid w:val="68C2B595"/>
    <w:rsid w:val="68E94BF1"/>
    <w:rsid w:val="68FA2341"/>
    <w:rsid w:val="68FA7D0F"/>
    <w:rsid w:val="69324D1A"/>
    <w:rsid w:val="6957EB80"/>
    <w:rsid w:val="699FB455"/>
    <w:rsid w:val="69C29A67"/>
    <w:rsid w:val="69EC9A25"/>
    <w:rsid w:val="6A3CA10C"/>
    <w:rsid w:val="6A4C73F3"/>
    <w:rsid w:val="6A5FB839"/>
    <w:rsid w:val="6AB97B37"/>
    <w:rsid w:val="6AC949EA"/>
    <w:rsid w:val="6B1FA58F"/>
    <w:rsid w:val="6B37E339"/>
    <w:rsid w:val="6B51EB5E"/>
    <w:rsid w:val="6B68382B"/>
    <w:rsid w:val="6B6AF037"/>
    <w:rsid w:val="6B706BA0"/>
    <w:rsid w:val="6B886A86"/>
    <w:rsid w:val="6B96BC93"/>
    <w:rsid w:val="6B9FC3E5"/>
    <w:rsid w:val="6BC45154"/>
    <w:rsid w:val="6BE4DC1F"/>
    <w:rsid w:val="6BED3320"/>
    <w:rsid w:val="6C40396F"/>
    <w:rsid w:val="6C69EDDC"/>
    <w:rsid w:val="6C71C817"/>
    <w:rsid w:val="6CB800B0"/>
    <w:rsid w:val="6CE70FD6"/>
    <w:rsid w:val="6CF6EBB0"/>
    <w:rsid w:val="6D210550"/>
    <w:rsid w:val="6D234145"/>
    <w:rsid w:val="6D3A6960"/>
    <w:rsid w:val="6D434F2C"/>
    <w:rsid w:val="6D86A6AF"/>
    <w:rsid w:val="6D94BD48"/>
    <w:rsid w:val="6D97930A"/>
    <w:rsid w:val="6DA0C470"/>
    <w:rsid w:val="6E0BEA8C"/>
    <w:rsid w:val="6E109FAC"/>
    <w:rsid w:val="6E478DFE"/>
    <w:rsid w:val="6E4FE3D0"/>
    <w:rsid w:val="6E5079FB"/>
    <w:rsid w:val="6E5A38D3"/>
    <w:rsid w:val="6E786EC3"/>
    <w:rsid w:val="6E8001C8"/>
    <w:rsid w:val="6E804A2F"/>
    <w:rsid w:val="6EE79F31"/>
    <w:rsid w:val="6F156B19"/>
    <w:rsid w:val="6F1A87E4"/>
    <w:rsid w:val="6F37014E"/>
    <w:rsid w:val="6F432341"/>
    <w:rsid w:val="6F611373"/>
    <w:rsid w:val="6F7EA516"/>
    <w:rsid w:val="6F8EE250"/>
    <w:rsid w:val="6F979A25"/>
    <w:rsid w:val="6FC30C18"/>
    <w:rsid w:val="6FEA054C"/>
    <w:rsid w:val="6FEBB431"/>
    <w:rsid w:val="6FF7DD1B"/>
    <w:rsid w:val="6FFB4007"/>
    <w:rsid w:val="7025374D"/>
    <w:rsid w:val="702E2DEA"/>
    <w:rsid w:val="7031DBEB"/>
    <w:rsid w:val="70386135"/>
    <w:rsid w:val="70468D67"/>
    <w:rsid w:val="706A2DB6"/>
    <w:rsid w:val="706B0EEE"/>
    <w:rsid w:val="706E71ED"/>
    <w:rsid w:val="7070B226"/>
    <w:rsid w:val="7083C019"/>
    <w:rsid w:val="70A45CF1"/>
    <w:rsid w:val="70CA1343"/>
    <w:rsid w:val="70EBCDB6"/>
    <w:rsid w:val="7108A1A2"/>
    <w:rsid w:val="712436A2"/>
    <w:rsid w:val="7126664B"/>
    <w:rsid w:val="71480E11"/>
    <w:rsid w:val="714E3017"/>
    <w:rsid w:val="71832F78"/>
    <w:rsid w:val="718990B9"/>
    <w:rsid w:val="718B6269"/>
    <w:rsid w:val="71904083"/>
    <w:rsid w:val="7191D995"/>
    <w:rsid w:val="71920778"/>
    <w:rsid w:val="7193AD7C"/>
    <w:rsid w:val="71ABF28E"/>
    <w:rsid w:val="71CC028A"/>
    <w:rsid w:val="71D151C8"/>
    <w:rsid w:val="71F72474"/>
    <w:rsid w:val="7212E961"/>
    <w:rsid w:val="7213888E"/>
    <w:rsid w:val="721465AF"/>
    <w:rsid w:val="7216E319"/>
    <w:rsid w:val="72191A7C"/>
    <w:rsid w:val="7251B9C3"/>
    <w:rsid w:val="727A8AAA"/>
    <w:rsid w:val="729D4C9E"/>
    <w:rsid w:val="72A6347A"/>
    <w:rsid w:val="72B4475E"/>
    <w:rsid w:val="72C00703"/>
    <w:rsid w:val="72C28078"/>
    <w:rsid w:val="72DD96B2"/>
    <w:rsid w:val="72E7890C"/>
    <w:rsid w:val="7305A587"/>
    <w:rsid w:val="730AB689"/>
    <w:rsid w:val="732F7DDD"/>
    <w:rsid w:val="7330B378"/>
    <w:rsid w:val="7354EA89"/>
    <w:rsid w:val="735B595C"/>
    <w:rsid w:val="735CD80F"/>
    <w:rsid w:val="73683AE0"/>
    <w:rsid w:val="737D557F"/>
    <w:rsid w:val="73A3212E"/>
    <w:rsid w:val="73BB7C10"/>
    <w:rsid w:val="73C66322"/>
    <w:rsid w:val="73C81A2F"/>
    <w:rsid w:val="74027BE5"/>
    <w:rsid w:val="7435FA49"/>
    <w:rsid w:val="74482A6A"/>
    <w:rsid w:val="746A0396"/>
    <w:rsid w:val="74846705"/>
    <w:rsid w:val="74C97A57"/>
    <w:rsid w:val="74CB4E3E"/>
    <w:rsid w:val="74D82133"/>
    <w:rsid w:val="74E65A4D"/>
    <w:rsid w:val="75134BFC"/>
    <w:rsid w:val="751925E0"/>
    <w:rsid w:val="751F508E"/>
    <w:rsid w:val="7542A76A"/>
    <w:rsid w:val="75466D97"/>
    <w:rsid w:val="755FCBA1"/>
    <w:rsid w:val="75EF9886"/>
    <w:rsid w:val="76044763"/>
    <w:rsid w:val="7605D3F7"/>
    <w:rsid w:val="760F35F3"/>
    <w:rsid w:val="760FC695"/>
    <w:rsid w:val="7631872B"/>
    <w:rsid w:val="7650D62F"/>
    <w:rsid w:val="765BE60A"/>
    <w:rsid w:val="768CCEF4"/>
    <w:rsid w:val="76A8AC7E"/>
    <w:rsid w:val="76F640C1"/>
    <w:rsid w:val="770FBA0D"/>
    <w:rsid w:val="77189BA7"/>
    <w:rsid w:val="7725EE0D"/>
    <w:rsid w:val="776A5E8C"/>
    <w:rsid w:val="77B4A6DE"/>
    <w:rsid w:val="77C7BC06"/>
    <w:rsid w:val="77C8BE72"/>
    <w:rsid w:val="77DD9DB9"/>
    <w:rsid w:val="783B811B"/>
    <w:rsid w:val="78976C63"/>
    <w:rsid w:val="78A06376"/>
    <w:rsid w:val="78ABAF24"/>
    <w:rsid w:val="78B3E613"/>
    <w:rsid w:val="78B99A10"/>
    <w:rsid w:val="78B99A10"/>
    <w:rsid w:val="7901E406"/>
    <w:rsid w:val="793D9402"/>
    <w:rsid w:val="794418B0"/>
    <w:rsid w:val="795A7B9C"/>
    <w:rsid w:val="795DB5D0"/>
    <w:rsid w:val="79866391"/>
    <w:rsid w:val="798A096C"/>
    <w:rsid w:val="79A91A72"/>
    <w:rsid w:val="79B5918F"/>
    <w:rsid w:val="7A0EBA04"/>
    <w:rsid w:val="7A28CB05"/>
    <w:rsid w:val="7A336866"/>
    <w:rsid w:val="7A3A8F25"/>
    <w:rsid w:val="7A79879F"/>
    <w:rsid w:val="7A85B935"/>
    <w:rsid w:val="7A903F35"/>
    <w:rsid w:val="7A91A34F"/>
    <w:rsid w:val="7A9E528F"/>
    <w:rsid w:val="7ABDCC62"/>
    <w:rsid w:val="7AC7D0F7"/>
    <w:rsid w:val="7AEC8BCA"/>
    <w:rsid w:val="7B00CED3"/>
    <w:rsid w:val="7B2D90D8"/>
    <w:rsid w:val="7B34539C"/>
    <w:rsid w:val="7B3976EC"/>
    <w:rsid w:val="7B504E51"/>
    <w:rsid w:val="7B67E9F4"/>
    <w:rsid w:val="7BC452D7"/>
    <w:rsid w:val="7BF13AD2"/>
    <w:rsid w:val="7BF788C7"/>
    <w:rsid w:val="7C077C8A"/>
    <w:rsid w:val="7C11B13F"/>
    <w:rsid w:val="7C181FFF"/>
    <w:rsid w:val="7C227188"/>
    <w:rsid w:val="7C254C59"/>
    <w:rsid w:val="7C534776"/>
    <w:rsid w:val="7C63A158"/>
    <w:rsid w:val="7CB8CE93"/>
    <w:rsid w:val="7CB96042"/>
    <w:rsid w:val="7CC1AA2E"/>
    <w:rsid w:val="7CDAD28B"/>
    <w:rsid w:val="7D0662A9"/>
    <w:rsid w:val="7D312BDA"/>
    <w:rsid w:val="7D339BA8"/>
    <w:rsid w:val="7DC5BCFE"/>
    <w:rsid w:val="7DDB3F35"/>
    <w:rsid w:val="7DEA8873"/>
    <w:rsid w:val="7DEB3BBE"/>
    <w:rsid w:val="7DF16917"/>
    <w:rsid w:val="7E09FB19"/>
    <w:rsid w:val="7E234B54"/>
    <w:rsid w:val="7E29A216"/>
    <w:rsid w:val="7E2CFD78"/>
    <w:rsid w:val="7E3B3692"/>
    <w:rsid w:val="7E57EF51"/>
    <w:rsid w:val="7E700FFC"/>
    <w:rsid w:val="7E8C04B5"/>
    <w:rsid w:val="7EF2F743"/>
    <w:rsid w:val="7EF7578A"/>
    <w:rsid w:val="7F1EFF14"/>
    <w:rsid w:val="7F28DB94"/>
    <w:rsid w:val="7F3117DC"/>
    <w:rsid w:val="7F8A4B27"/>
    <w:rsid w:val="7FD03085"/>
    <w:rsid w:val="7FE3F41B"/>
    <w:rsid w:val="7FF1504D"/>
    <w:rsid w:val="7FF3B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30FC6"/>
  <w15:chartTrackingRefBased/>
  <w15:docId w15:val="{2C3168A1-280B-4F70-81F1-AF29D2F2DB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ind w:left="578" w:hanging="578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character" w:styleId="tekstwtabeliZnak" w:customStyle="1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komentarz" w:customStyle="1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styleId="wpiswtabeli" w:customStyle="1">
    <w:name w:val="wpis_w_tabeli"/>
    <w:autoRedefine/>
    <w:rsid w:val="005D58FD"/>
    <w:rPr>
      <w:rFonts w:ascii="Arial" w:hAnsi="Arial" w:cs="Arial"/>
      <w:b/>
      <w:bCs/>
      <w:sz w:val="16"/>
    </w:rPr>
  </w:style>
  <w:style w:type="paragraph" w:styleId="wpiswtabelicentr" w:customStyle="1">
    <w:name w:val="wpis_w_tabeli_centr"/>
    <w:basedOn w:val="wpiswtabeli"/>
    <w:pPr>
      <w:jc w:val="center"/>
    </w:pPr>
  </w:style>
  <w:style w:type="paragraph" w:styleId="tekstwtabeli" w:customStyle="1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styleId="tekstwtabelicentr" w:customStyle="1">
    <w:name w:val="tekst_w_tabeli_centr"/>
    <w:basedOn w:val="tekstwtabeli"/>
    <w:pPr>
      <w:jc w:val="center"/>
    </w:pPr>
  </w:style>
  <w:style w:type="paragraph" w:styleId="tekstwtabeliTNR" w:customStyle="1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styleId="Tekstpodstawowykursywa" w:customStyle="1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styleId="komentarzZnak" w:customStyle="1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styleId="wpiswtabeliBold" w:customStyle="1">
    <w:name w:val="wpis_w_tabeli_Bold"/>
    <w:basedOn w:val="wpiswtabeli"/>
    <w:rPr>
      <w:b w:val="0"/>
      <w:bCs w:val="0"/>
    </w:rPr>
  </w:style>
  <w:style w:type="character" w:styleId="komentarzZnakZnak" w:customStyle="1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styleId="MapadokumentuZnak" w:customStyle="1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styleId="WW8Num3z0" w:customStyle="1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styleId="TekstkomentarzaZnak" w:customStyle="1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styleId="TematkomentarzaZnak" w:customStyle="1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styleId="TekstdymkaZnak" w:customStyle="1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styleId="podpowiedzi" w:customStyle="1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styleId="WW8Num8z0" w:customStyle="1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styleId="apple-converted-space" w:customStyle="1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styleId="StopkaZnak" w:customStyle="1">
    <w:name w:val="Stopka Znak"/>
    <w:link w:val="Stopka"/>
    <w:rsid w:val="0032512D"/>
    <w:rPr>
      <w:sz w:val="24"/>
    </w:rPr>
  </w:style>
  <w:style w:type="paragraph" w:styleId="Podpowiedzi0" w:customStyle="1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rdowy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omylnaczcionkaakapitu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233106DD-6D98-47FC-B6D9-77D35A0D24D1}">
    <t:Anchor>
      <t:Comment id="1477687837"/>
    </t:Anchor>
    <t:History>
      <t:Event id="{58633719-D034-434E-8B18-95A2EC733536}" time="2024-01-19T21:50:15.538Z">
        <t:Attribution userId="S::s23141@pjwstk.edu.pl::445e57ba-c726-4585-b0d5-fd8d5845f46f" userProvider="AD" userName="Wiktor Rostkowski"/>
        <t:Anchor>
          <t:Comment id="1477687837"/>
        </t:Anchor>
        <t:Create/>
      </t:Event>
      <t:Event id="{0C7EC74E-8663-4F2C-8544-E443C94CE0E4}" time="2024-01-19T21:50:15.538Z">
        <t:Attribution userId="S::s23141@pjwstk.edu.pl::445e57ba-c726-4585-b0d5-fd8d5845f46f" userProvider="AD" userName="Wiktor Rostkowski"/>
        <t:Anchor>
          <t:Comment id="1477687837"/>
        </t:Anchor>
        <t:Assign userId="S::s24048@pjwstk.edu.pl::13260dd6-7d59-4718-960c-9544dc378906" userProvider="AD" userName="Mateusz Budzisz"/>
      </t:Event>
      <t:Event id="{A28F8BFC-47F0-4ABF-84A4-37AA0BA8CD34}" time="2024-01-19T21:50:15.538Z">
        <t:Attribution userId="S::s23141@pjwstk.edu.pl::445e57ba-c726-4585-b0d5-fd8d5845f46f" userProvider="AD" userName="Wiktor Rostkowski"/>
        <t:Anchor>
          <t:Comment id="1477687837"/>
        </t:Anchor>
        <t:SetTitle title="@Mateusz Budzisz  Tutaj Ty musisz to wypełnić"/>
      </t:Event>
      <t:Event id="{598697BB-49D8-457A-9EF1-384045F63739}" time="2024-01-21T10:42:45.959Z">
        <t:Attribution userId="S::s24048@pjwstk.edu.pl::13260dd6-7d59-4718-960c-9544dc378906" userProvider="AD" userName="Mateusz Budzisz"/>
        <t:Progress percentComplete="100"/>
      </t:Event>
    </t:History>
  </t:Task>
  <t:Task id="{908AED52-F579-457F-B7B4-0E0A701F5F4E}">
    <t:Anchor>
      <t:Comment id="458672389"/>
    </t:Anchor>
    <t:History>
      <t:Event id="{0F998303-B131-4AEC-BAE7-3980590C2096}" time="2024-01-21T10:44:31.999Z">
        <t:Attribution userId="S::s23141@pjwstk.edu.pl::445e57ba-c726-4585-b0d5-fd8d5845f46f" userProvider="AD" userName="Wiktor Rostkowski"/>
        <t:Anchor>
          <t:Comment id="458672389"/>
        </t:Anchor>
        <t:Create/>
      </t:Event>
      <t:Event id="{1AAF4709-1C53-4173-97A5-545FCE9BDF5B}" time="2024-01-21T10:44:31.999Z">
        <t:Attribution userId="S::s23141@pjwstk.edu.pl::445e57ba-c726-4585-b0d5-fd8d5845f46f" userProvider="AD" userName="Wiktor Rostkowski"/>
        <t:Anchor>
          <t:Comment id="458672389"/>
        </t:Anchor>
        <t:Assign userId="S::s24048@pjwstk.edu.pl::13260dd6-7d59-4718-960c-9544dc378906" userProvider="AD" userName="Mateusz Budzisz"/>
      </t:Event>
      <t:Event id="{B5C06E4A-9858-44D2-8213-26ACDB9A11DA}" time="2024-01-21T10:44:31.999Z">
        <t:Attribution userId="S::s23141@pjwstk.edu.pl::445e57ba-c726-4585-b0d5-fd8d5845f46f" userProvider="AD" userName="Wiktor Rostkowski"/>
        <t:Anchor>
          <t:Comment id="458672389"/>
        </t:Anchor>
        <t:SetTitle title="@Mateusz Budzisz"/>
      </t:Event>
      <t:Event id="{957FB0D8-9491-4801-919E-30B276686AEE}" time="2024-01-21T10:48:03.24Z">
        <t:Attribution userId="S::s24048@pjwstk.edu.pl::13260dd6-7d59-4718-960c-9544dc378906" userProvider="AD" userName="Mateusz Budzisz"/>
        <t:Progress percentComplete="100"/>
      </t:Event>
    </t:History>
  </t:Task>
  <t:Task id="{A2059A94-F3FD-47C3-99FE-ECC68A9CC2B1}">
    <t:Anchor>
      <t:Comment id="1180649961"/>
    </t:Anchor>
    <t:History>
      <t:Event id="{84A198F4-0AD9-43DE-8097-0037C7E2D613}" time="2024-01-21T10:44:42.61Z">
        <t:Attribution userId="S::s23141@pjwstk.edu.pl::445e57ba-c726-4585-b0d5-fd8d5845f46f" userProvider="AD" userName="Wiktor Rostkowski"/>
        <t:Anchor>
          <t:Comment id="1180649961"/>
        </t:Anchor>
        <t:Create/>
      </t:Event>
      <t:Event id="{8892B291-B45D-4B2F-B13E-4AE7E279EE4D}" time="2024-01-21T10:44:42.61Z">
        <t:Attribution userId="S::s23141@pjwstk.edu.pl::445e57ba-c726-4585-b0d5-fd8d5845f46f" userProvider="AD" userName="Wiktor Rostkowski"/>
        <t:Anchor>
          <t:Comment id="1180649961"/>
        </t:Anchor>
        <t:Assign userId="S::s24048@pjwstk.edu.pl::13260dd6-7d59-4718-960c-9544dc378906" userProvider="AD" userName="Mateusz Budzisz"/>
      </t:Event>
      <t:Event id="{D60DBC9F-F192-4F2F-9484-5C3C9D682FBD}" time="2024-01-21T10:44:42.61Z">
        <t:Attribution userId="S::s23141@pjwstk.edu.pl::445e57ba-c726-4585-b0d5-fd8d5845f46f" userProvider="AD" userName="Wiktor Rostkowski"/>
        <t:Anchor>
          <t:Comment id="1180649961"/>
        </t:Anchor>
        <t:SetTitle title="@Mateusz Budzisz"/>
      </t:Event>
    </t:History>
  </t:Task>
  <t:Task id="{33A31D94-EFCE-4DB6-BC74-3A7FEED05A5E}">
    <t:Anchor>
      <t:Comment id="1764309521"/>
    </t:Anchor>
    <t:History>
      <t:Event id="{312E26E7-53CD-4D65-BF0D-D390306FAD30}" time="2024-01-21T10:47:44.428Z">
        <t:Attribution userId="S::s23141@pjwstk.edu.pl::445e57ba-c726-4585-b0d5-fd8d5845f46f" userProvider="AD" userName="Wiktor Rostkowski"/>
        <t:Anchor>
          <t:Comment id="1764309521"/>
        </t:Anchor>
        <t:Create/>
      </t:Event>
      <t:Event id="{84561EBE-CACC-41CF-A1AB-0D727E9FD50F}" time="2024-01-21T10:47:44.428Z">
        <t:Attribution userId="S::s23141@pjwstk.edu.pl::445e57ba-c726-4585-b0d5-fd8d5845f46f" userProvider="AD" userName="Wiktor Rostkowski"/>
        <t:Anchor>
          <t:Comment id="1764309521"/>
        </t:Anchor>
        <t:Assign userId="S::s24048@pjwstk.edu.pl::13260dd6-7d59-4718-960c-9544dc378906" userProvider="AD" userName="Mateusz Budzisz"/>
      </t:Event>
      <t:Event id="{E4023779-C16F-494F-831F-2FD83307AF00}" time="2024-01-21T10:47:44.428Z">
        <t:Attribution userId="S::s23141@pjwstk.edu.pl::445e57ba-c726-4585-b0d5-fd8d5845f46f" userProvider="AD" userName="Wiktor Rostkowski"/>
        <t:Anchor>
          <t:Comment id="1764309521"/>
        </t:Anchor>
        <t:SetTitle title="@Mateusz Budzisz   popraw to"/>
      </t:Event>
    </t:History>
  </t:Task>
  <t:Task id="{249C8EBE-DB3B-400C-AB2B-5725B19D734A}">
    <t:Anchor>
      <t:Comment id="248458725"/>
    </t:Anchor>
    <t:History>
      <t:Event id="{22175D10-F4A7-48A2-B230-EB615F16472C}" time="2024-01-21T13:43:25.999Z">
        <t:Attribution userId="S::s23141@pjwstk.edu.pl::445e57ba-c726-4585-b0d5-fd8d5845f46f" userProvider="AD" userName="Wiktor Rostkowski"/>
        <t:Anchor>
          <t:Comment id="248458725"/>
        </t:Anchor>
        <t:Create/>
      </t:Event>
      <t:Event id="{E6EE59D7-C504-44F8-8214-A608C3F303AA}" time="2024-01-21T13:43:25.999Z">
        <t:Attribution userId="S::s23141@pjwstk.edu.pl::445e57ba-c726-4585-b0d5-fd8d5845f46f" userProvider="AD" userName="Wiktor Rostkowski"/>
        <t:Anchor>
          <t:Comment id="248458725"/>
        </t:Anchor>
        <t:Assign userId="S::s24048@pjwstk.edu.pl::13260dd6-7d59-4718-960c-9544dc378906" userProvider="AD" userName="Mateusz Budzisz"/>
      </t:Event>
      <t:Event id="{48CAFDC0-72DD-4AFB-8D96-E8EA2AB9871E}" time="2024-01-21T13:43:25.999Z">
        <t:Attribution userId="S::s23141@pjwstk.edu.pl::445e57ba-c726-4585-b0d5-fd8d5845f46f" userProvider="AD" userName="Wiktor Rostkowski"/>
        <t:Anchor>
          <t:Comment id="248458725"/>
        </t:Anchor>
        <t:SetTitle title="@Mateusz Budzisz  Prosiłbym o sugestie"/>
      </t:Event>
    </t:History>
  </t:Task>
  <t:Task id="{E3DEA798-0322-4192-9E11-2A6DCF23E9A1}">
    <t:Anchor>
      <t:Comment id="1085547120"/>
    </t:Anchor>
    <t:History>
      <t:Event id="{EAEA4252-C57B-4C19-A44D-B7C6C890CC75}" time="2024-01-21T14:24:31.02Z">
        <t:Attribution userId="S::s23141@pjwstk.edu.pl::445e57ba-c726-4585-b0d5-fd8d5845f46f" userProvider="AD" userName="Wiktor Rostkowski"/>
        <t:Anchor>
          <t:Comment id="1085547120"/>
        </t:Anchor>
        <t:Create/>
      </t:Event>
      <t:Event id="{51904127-8DF8-49B1-9D64-78B7CB4608F9}" time="2024-01-21T14:24:31.02Z">
        <t:Attribution userId="S::s23141@pjwstk.edu.pl::445e57ba-c726-4585-b0d5-fd8d5845f46f" userProvider="AD" userName="Wiktor Rostkowski"/>
        <t:Anchor>
          <t:Comment id="1085547120"/>
        </t:Anchor>
        <t:Assign userId="S::s24048@pjwstk.edu.pl::13260dd6-7d59-4718-960c-9544dc378906" userProvider="AD" userName="Mateusz Budzisz"/>
      </t:Event>
      <t:Event id="{72654C9F-503E-42E7-9213-B4DDD0323380}" time="2024-01-21T14:24:31.02Z">
        <t:Attribution userId="S::s23141@pjwstk.edu.pl::445e57ba-c726-4585-b0d5-fd8d5845f46f" userProvider="AD" userName="Wiktor Rostkowski"/>
        <t:Anchor>
          <t:Comment id="1085547120"/>
        </t:Anchor>
        <t:SetTitle title="@Mateusz Budzisz prosiłbym o sugestie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659da37a86da4625" /><Relationship Type="http://schemas.microsoft.com/office/2020/10/relationships/intelligence" Target="intelligence2.xml" Id="R4ff1971ad3f44dad" /><Relationship Type="http://schemas.openxmlformats.org/officeDocument/2006/relationships/hyperlink" Target="https://www.gdansk.pl/turystyka-w-gdansku/informacja-turystyczna,a,3761" TargetMode="External" Id="R87acb3ea75a044bf" /><Relationship Type="http://schemas.openxmlformats.org/officeDocument/2006/relationships/hyperlink" Target="https://www.gdansk.pl/turystyka-w-gdansku/atrakcje-turystyczne,a,784" TargetMode="External" Id="Rf2c701d19e7e4153" /><Relationship Type="http://schemas.openxmlformats.org/officeDocument/2006/relationships/hyperlink" Target="https://www.gdansk.pl/turystyka-w-gdansku/gdanskie-zabytki,a,3685" TargetMode="External" Id="R6cad91edccd54685" /><Relationship Type="http://schemas.openxmlformats.org/officeDocument/2006/relationships/hyperlink" Target="https://pomorskie.travel/" TargetMode="External" Id="R3bffc8bfe2cf4131" /><Relationship Type="http://schemas.openxmlformats.org/officeDocument/2006/relationships/comments" Target="comments.xml" Id="R1aa76f2df10a4391" /><Relationship Type="http://schemas.microsoft.com/office/2011/relationships/people" Target="people.xml" Id="R33fba40fdb99441a" /><Relationship Type="http://schemas.microsoft.com/office/2011/relationships/commentsExtended" Target="commentsExtended.xml" Id="R30321156235d4f29" /><Relationship Type="http://schemas.microsoft.com/office/2016/09/relationships/commentsIds" Target="commentsIds.xml" Id="Raa9536397ee44dbe" /><Relationship Type="http://schemas.microsoft.com/office/2018/08/relationships/commentsExtensible" Target="commentsExtensible.xml" Id="Redf4342080174c00" /><Relationship Type="http://schemas.microsoft.com/office/2019/05/relationships/documenttasks" Target="tasks.xml" Id="R28bceeb38e314fc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37635F3726644781B7F70CA15D8704" ma:contentTypeVersion="0" ma:contentTypeDescription="Utwórz nowy dokument." ma:contentTypeScope="" ma:versionID="595c16650c3e0932763d2e89a6215b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ABEC7-BEAA-4E89-ADDA-F9C9652B7AC7}"/>
</file>

<file path=customXml/itemProps3.xml><?xml version="1.0" encoding="utf-8"?>
<ds:datastoreItem xmlns:ds="http://schemas.openxmlformats.org/officeDocument/2006/customXml" ds:itemID="{5EC94D0C-5CB8-43D4-B9D7-B27F24A20A0B}"/>
</file>

<file path=customXml/itemProps4.xml><?xml version="1.0" encoding="utf-8"?>
<ds:datastoreItem xmlns:ds="http://schemas.openxmlformats.org/officeDocument/2006/customXml" ds:itemID="{3EA365E8-3967-4B63-A5AE-60DA77C9EA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2004_01_ZPTT_szablon.dot</ap:Template>
  <ap:Application>Microsoft Word for the web</ap:Application>
  <ap:DocSecurity>0</ap:DocSecurity>
  <ap:ScaleCrop>false</ap:ScaleCrop>
  <ap:Company>PG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ARKUSZ ZLECENIA PROJEKTOWEGO</dc:title>
  <dc:subject/>
  <dc:creator>Henryk Lasota</dc:creator>
  <keywords/>
  <lastModifiedBy>Wiktor Rostkowski</lastModifiedBy>
  <revision>26</revision>
  <lastPrinted>2019-03-10T08:40:00.0000000Z</lastPrinted>
  <dcterms:created xsi:type="dcterms:W3CDTF">2019-03-10T08:49:00.0000000Z</dcterms:created>
  <dcterms:modified xsi:type="dcterms:W3CDTF">2024-02-04T15:44:12.5026127Z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0x0101000637635F3726644781B7F70CA15D8704</vt:lpwstr>
  </property>
</Properties>
</file>